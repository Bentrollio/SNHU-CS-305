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B0" w14:textId="77777777" w:rsidR="00130FCF" w:rsidRDefault="00130FCF">
      <w:pPr>
        <w:pStyle w:val="NoSpacing"/>
      </w:pPr>
    </w:p>
    <w:p w14:paraId="7DCF269D" w14:textId="77777777" w:rsidR="00130FCF" w:rsidRDefault="00130FCF">
      <w:pPr>
        <w:pStyle w:val="NoSpacing"/>
      </w:pPr>
    </w:p>
    <w:p w14:paraId="73B61B4D" w14:textId="77777777" w:rsidR="00130FCF" w:rsidRDefault="00130FCF">
      <w:pPr>
        <w:pStyle w:val="NoSpacing"/>
      </w:pPr>
    </w:p>
    <w:p w14:paraId="075E50CB" w14:textId="77777777" w:rsidR="00237982" w:rsidRDefault="00237982">
      <w:pPr>
        <w:pStyle w:val="NoSpacing"/>
      </w:pPr>
    </w:p>
    <w:p w14:paraId="3B415AE5" w14:textId="77777777" w:rsidR="00B533B4" w:rsidRDefault="00B533B4" w:rsidP="008066F3">
      <w:pPr>
        <w:pStyle w:val="NoSpacing"/>
        <w:jc w:val="center"/>
        <w:rPr>
          <w:b/>
        </w:rPr>
      </w:pPr>
    </w:p>
    <w:p w14:paraId="677CA2C5" w14:textId="77777777" w:rsidR="00B533B4" w:rsidRDefault="00B533B4" w:rsidP="008066F3">
      <w:pPr>
        <w:pStyle w:val="NoSpacing"/>
        <w:jc w:val="center"/>
        <w:rPr>
          <w:b/>
        </w:rPr>
      </w:pPr>
    </w:p>
    <w:p w14:paraId="677D2C07" w14:textId="77777777" w:rsidR="00B533B4" w:rsidRDefault="00B533B4" w:rsidP="008066F3">
      <w:pPr>
        <w:pStyle w:val="NoSpacing"/>
        <w:jc w:val="center"/>
        <w:rPr>
          <w:b/>
        </w:rPr>
      </w:pPr>
    </w:p>
    <w:p w14:paraId="525D92C7" w14:textId="77777777" w:rsidR="002256CA" w:rsidRDefault="002256CA" w:rsidP="008066F3">
      <w:pPr>
        <w:pStyle w:val="NoSpacing"/>
        <w:jc w:val="center"/>
        <w:rPr>
          <w:b/>
        </w:rPr>
      </w:pPr>
    </w:p>
    <w:p w14:paraId="44D94700" w14:textId="1F6FA8E3" w:rsidR="004B2CE4" w:rsidRDefault="00E305C3" w:rsidP="009824F2">
      <w:pPr>
        <w:pStyle w:val="NoSpacing"/>
        <w:jc w:val="center"/>
        <w:rPr>
          <w:b/>
        </w:rPr>
      </w:pPr>
      <w:r>
        <w:rPr>
          <w:b/>
        </w:rPr>
        <w:t>6</w:t>
      </w:r>
      <w:r w:rsidR="0056136A">
        <w:rPr>
          <w:b/>
        </w:rPr>
        <w:t>-</w:t>
      </w:r>
      <w:r>
        <w:rPr>
          <w:b/>
        </w:rPr>
        <w:t>1</w:t>
      </w:r>
      <w:r w:rsidR="0056136A">
        <w:rPr>
          <w:b/>
        </w:rPr>
        <w:t xml:space="preserve"> </w:t>
      </w:r>
      <w:r w:rsidR="00DD684D">
        <w:rPr>
          <w:b/>
        </w:rPr>
        <w:t>Coding</w:t>
      </w:r>
      <w:r w:rsidR="00823BFA">
        <w:rPr>
          <w:b/>
        </w:rPr>
        <w:t xml:space="preserve"> Assignment</w:t>
      </w:r>
      <w:r w:rsidR="008F5CF8">
        <w:rPr>
          <w:b/>
        </w:rPr>
        <w:t xml:space="preserve">: </w:t>
      </w:r>
      <w:r>
        <w:rPr>
          <w:b/>
        </w:rPr>
        <w:t>Modifying Vulnerability Reporting</w:t>
      </w:r>
      <w:r w:rsidR="00392218">
        <w:rPr>
          <w:b/>
        </w:rPr>
        <w:t xml:space="preserve"> – Works Cited</w:t>
      </w:r>
    </w:p>
    <w:p w14:paraId="4A5C0365" w14:textId="46FB1661" w:rsidR="00130FCF" w:rsidRDefault="00130FCF" w:rsidP="00130FCF">
      <w:pPr>
        <w:pStyle w:val="NoSpacing"/>
        <w:jc w:val="center"/>
        <w:rPr>
          <w:b/>
          <w:bCs/>
        </w:rPr>
      </w:pPr>
    </w:p>
    <w:p w14:paraId="2996552A" w14:textId="3C02BF1C" w:rsidR="00130FCF" w:rsidRDefault="00130FCF" w:rsidP="00130FCF">
      <w:pPr>
        <w:pStyle w:val="NoSpacing"/>
        <w:jc w:val="center"/>
      </w:pPr>
      <w:r>
        <w:t>Alex Baires</w:t>
      </w:r>
    </w:p>
    <w:p w14:paraId="7B68335A" w14:textId="2994D361" w:rsidR="00130FCF" w:rsidRDefault="00130FCF" w:rsidP="00130FCF">
      <w:pPr>
        <w:pStyle w:val="NoSpacing"/>
        <w:jc w:val="center"/>
      </w:pPr>
      <w:r>
        <w:t>Southern New Hampshire University</w:t>
      </w:r>
    </w:p>
    <w:p w14:paraId="3476610D" w14:textId="36F6F457" w:rsidR="00130FCF" w:rsidRDefault="00E45A97" w:rsidP="00130FCF">
      <w:pPr>
        <w:pStyle w:val="NoSpacing"/>
        <w:jc w:val="center"/>
      </w:pPr>
      <w:r>
        <w:t>CS-305-11293-M01 Software Security</w:t>
      </w:r>
    </w:p>
    <w:p w14:paraId="28B7C0EB" w14:textId="7D832598" w:rsidR="00130FCF" w:rsidRDefault="00130FCF" w:rsidP="00130FCF">
      <w:pPr>
        <w:pStyle w:val="NoSpacing"/>
        <w:jc w:val="center"/>
      </w:pPr>
      <w:r>
        <w:t xml:space="preserve">Professor </w:t>
      </w:r>
      <w:r w:rsidR="00E45A97">
        <w:t>Sarah North</w:t>
      </w:r>
    </w:p>
    <w:p w14:paraId="7EE3189D" w14:textId="00A7F1D0" w:rsidR="00130FCF" w:rsidRDefault="006E25B2" w:rsidP="00427100">
      <w:pPr>
        <w:pStyle w:val="NoSpacing"/>
        <w:jc w:val="center"/>
      </w:pPr>
      <w:r>
        <w:t>June</w:t>
      </w:r>
      <w:r w:rsidR="00427100">
        <w:t xml:space="preserve"> </w:t>
      </w:r>
      <w:r w:rsidR="004009C9">
        <w:t>16</w:t>
      </w:r>
      <w:r w:rsidR="002D05C7" w:rsidRPr="002D05C7">
        <w:rPr>
          <w:vertAlign w:val="superscript"/>
        </w:rPr>
        <w:t>th</w:t>
      </w:r>
      <w:r w:rsidR="002D05C7">
        <w:t>,</w:t>
      </w:r>
      <w:r w:rsidR="00D973BE">
        <w:t xml:space="preserve"> 202</w:t>
      </w:r>
      <w:r w:rsidR="00474B0D">
        <w:t>4</w:t>
      </w:r>
    </w:p>
    <w:p w14:paraId="32880F17" w14:textId="77777777" w:rsidR="00130FCF" w:rsidRDefault="00130FCF" w:rsidP="00130FCF">
      <w:pPr>
        <w:pStyle w:val="NoSpacing"/>
        <w:jc w:val="center"/>
      </w:pPr>
    </w:p>
    <w:p w14:paraId="2AD780D0" w14:textId="77777777" w:rsidR="005E7BFD" w:rsidRDefault="005E7BFD" w:rsidP="00D54BC9">
      <w:pPr>
        <w:ind w:firstLine="0"/>
        <w:rPr>
          <w:rFonts w:cstheme="minorHAnsi"/>
        </w:rPr>
      </w:pPr>
    </w:p>
    <w:p w14:paraId="48C10573" w14:textId="3634A5C6" w:rsidR="00EE4F4B" w:rsidRDefault="00EE4F4B" w:rsidP="00D54BC9">
      <w:pPr>
        <w:ind w:firstLine="0"/>
        <w:rPr>
          <w:rFonts w:cstheme="minorHAnsi"/>
        </w:rPr>
      </w:pPr>
    </w:p>
    <w:p w14:paraId="123C7752" w14:textId="77777777" w:rsidR="002E13C5" w:rsidRPr="00ED683B" w:rsidRDefault="002E13C5" w:rsidP="00D54BC9">
      <w:pPr>
        <w:ind w:firstLine="0"/>
        <w:rPr>
          <w:rFonts w:cstheme="minorHAnsi"/>
        </w:rPr>
      </w:pPr>
    </w:p>
    <w:p w14:paraId="176C7446" w14:textId="77777777" w:rsidR="00F01BC2" w:rsidRDefault="00F01BC2" w:rsidP="00D54BC9">
      <w:pPr>
        <w:ind w:firstLine="0"/>
        <w:rPr>
          <w:rFonts w:cstheme="minorHAnsi"/>
          <w:b/>
          <w:bCs/>
        </w:rPr>
      </w:pPr>
    </w:p>
    <w:p w14:paraId="13F01A01" w14:textId="77777777" w:rsidR="00DB1348" w:rsidRDefault="00DB1348" w:rsidP="00D54BC9">
      <w:pPr>
        <w:ind w:firstLine="0"/>
        <w:rPr>
          <w:rFonts w:cstheme="minorHAnsi"/>
          <w:b/>
          <w:bCs/>
        </w:rPr>
      </w:pPr>
    </w:p>
    <w:p w14:paraId="55BAEA2E" w14:textId="42A702AC" w:rsidR="00F01BC2" w:rsidRDefault="00F01BC2" w:rsidP="00D54BC9">
      <w:pPr>
        <w:ind w:firstLine="0"/>
        <w:rPr>
          <w:rFonts w:cstheme="minorHAnsi"/>
          <w:b/>
          <w:bCs/>
        </w:rPr>
      </w:pPr>
    </w:p>
    <w:p w14:paraId="7721784A" w14:textId="3CFA96E5" w:rsidR="006C7E7B" w:rsidRDefault="006C7E7B" w:rsidP="006C7E7B">
      <w:pPr>
        <w:ind w:firstLine="0"/>
        <w:rPr>
          <w:rFonts w:cstheme="minorHAnsi"/>
          <w:b/>
          <w:bCs/>
        </w:rPr>
      </w:pPr>
    </w:p>
    <w:p w14:paraId="7D2038F9" w14:textId="69F3E3B8" w:rsidR="006C7E7B" w:rsidRDefault="006C7E7B" w:rsidP="006C7E7B">
      <w:pPr>
        <w:ind w:firstLine="0"/>
        <w:rPr>
          <w:rFonts w:cstheme="minorHAnsi"/>
          <w:b/>
          <w:bCs/>
        </w:rPr>
      </w:pPr>
      <w:hyperlink r:id="rId12" w:history="1">
        <w:r w:rsidRPr="006C7E7B">
          <w:rPr>
            <w:rStyle w:val="Hyperlink"/>
            <w:rFonts w:cstheme="minorHAnsi"/>
            <w:b/>
            <w:bCs/>
          </w:rPr>
          <w:t>dependency-check-report-BEFORE.html</w:t>
        </w:r>
      </w:hyperlink>
    </w:p>
    <w:p w14:paraId="19E354CF" w14:textId="205A3F18" w:rsidR="006C7E7B" w:rsidRDefault="006C7E7B" w:rsidP="006C7E7B">
      <w:pPr>
        <w:ind w:firstLine="0"/>
        <w:rPr>
          <w:rFonts w:cstheme="minorHAnsi"/>
          <w:b/>
          <w:bCs/>
        </w:rPr>
      </w:pPr>
      <w:r w:rsidRPr="006C7E7B">
        <w:rPr>
          <w:rFonts w:cstheme="minorHAnsi"/>
          <w:b/>
          <w:bCs/>
        </w:rPr>
        <w:drawing>
          <wp:inline distT="0" distB="0" distL="0" distR="0" wp14:anchorId="0355519E" wp14:editId="0D486C0E">
            <wp:extent cx="5943600" cy="3549316"/>
            <wp:effectExtent l="0" t="0" r="0" b="0"/>
            <wp:docPr id="1229568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80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569" cy="35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882" w14:textId="50D0FA0E" w:rsidR="006C7E7B" w:rsidRDefault="006C7E7B" w:rsidP="006C7E7B">
      <w:pPr>
        <w:ind w:firstLine="0"/>
        <w:rPr>
          <w:rFonts w:cstheme="minorHAnsi"/>
          <w:b/>
          <w:bCs/>
        </w:rPr>
      </w:pPr>
      <w:hyperlink r:id="rId14" w:history="1">
        <w:r w:rsidRPr="006C7E7B">
          <w:rPr>
            <w:rStyle w:val="Hyperlink"/>
            <w:rFonts w:cstheme="minorHAnsi"/>
            <w:b/>
            <w:bCs/>
          </w:rPr>
          <w:t>dependency-check-report-A</w:t>
        </w:r>
        <w:r w:rsidRPr="006C7E7B">
          <w:rPr>
            <w:rStyle w:val="Hyperlink"/>
            <w:rFonts w:cstheme="minorHAnsi"/>
            <w:b/>
            <w:bCs/>
          </w:rPr>
          <w:t>F</w:t>
        </w:r>
        <w:r w:rsidRPr="006C7E7B">
          <w:rPr>
            <w:rStyle w:val="Hyperlink"/>
            <w:rFonts w:cstheme="minorHAnsi"/>
            <w:b/>
            <w:bCs/>
          </w:rPr>
          <w:t>TER.html</w:t>
        </w:r>
      </w:hyperlink>
    </w:p>
    <w:p w14:paraId="6709AE9B" w14:textId="6FC06B1B" w:rsidR="006C7E7B" w:rsidRDefault="006C7E7B" w:rsidP="00165BB9">
      <w:pPr>
        <w:ind w:firstLine="0"/>
        <w:rPr>
          <w:rFonts w:cstheme="minorHAnsi"/>
          <w:b/>
          <w:bCs/>
        </w:rPr>
      </w:pPr>
      <w:r w:rsidRPr="006C7E7B">
        <w:rPr>
          <w:rFonts w:cstheme="minorHAnsi"/>
          <w:b/>
          <w:bCs/>
        </w:rPr>
        <w:drawing>
          <wp:inline distT="0" distB="0" distL="0" distR="0" wp14:anchorId="627FAC67" wp14:editId="766BCB11">
            <wp:extent cx="5943051" cy="3621505"/>
            <wp:effectExtent l="0" t="0" r="635" b="0"/>
            <wp:docPr id="5634775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7525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085" cy="36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7DF" w14:textId="09CF0BF0" w:rsidR="000A1E20" w:rsidRDefault="00F01BC2" w:rsidP="00C66B75">
      <w:pPr>
        <w:ind w:left="720"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References</w:t>
      </w:r>
    </w:p>
    <w:p w14:paraId="1C94667E" w14:textId="02DA4987" w:rsidR="00321A17" w:rsidRDefault="00321A17" w:rsidP="000134DB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Long, </w:t>
      </w:r>
      <w:r w:rsidR="00DA1024">
        <w:rPr>
          <w:rFonts w:cstheme="minorHAnsi"/>
        </w:rPr>
        <w:t>J.</w:t>
      </w:r>
      <w:r w:rsidR="00B15AAA">
        <w:rPr>
          <w:rFonts w:cstheme="minorHAnsi"/>
        </w:rPr>
        <w:t xml:space="preserve"> (2024, May 5)</w:t>
      </w:r>
      <w:r w:rsidR="000134DB">
        <w:rPr>
          <w:rFonts w:cstheme="minorHAnsi"/>
        </w:rPr>
        <w:t>.</w:t>
      </w:r>
      <w:r w:rsidR="00B15AAA">
        <w:rPr>
          <w:rFonts w:cstheme="minorHAnsi"/>
        </w:rPr>
        <w:t xml:space="preserve"> </w:t>
      </w:r>
      <w:r w:rsidR="00B15AAA">
        <w:rPr>
          <w:rFonts w:cstheme="minorHAnsi"/>
          <w:i/>
          <w:iCs/>
        </w:rPr>
        <w:t>Suppressing False Positives</w:t>
      </w:r>
      <w:r w:rsidR="00DA1024">
        <w:rPr>
          <w:rFonts w:cstheme="minorHAnsi"/>
          <w:i/>
          <w:iCs/>
        </w:rPr>
        <w:t>.</w:t>
      </w:r>
      <w:r w:rsidR="00DA1024">
        <w:rPr>
          <w:rFonts w:cstheme="minorHAnsi"/>
        </w:rPr>
        <w:t xml:space="preserve"> </w:t>
      </w:r>
      <w:r w:rsidR="000134DB">
        <w:rPr>
          <w:rFonts w:cstheme="minorHAnsi"/>
        </w:rPr>
        <w:t xml:space="preserve">OWASP </w:t>
      </w:r>
      <w:r w:rsidR="00DA1024">
        <w:rPr>
          <w:rFonts w:cstheme="minorHAnsi"/>
        </w:rPr>
        <w:t>Dependency-Check</w:t>
      </w:r>
      <w:r w:rsidR="000134DB">
        <w:rPr>
          <w:rFonts w:cstheme="minorHAnsi"/>
        </w:rPr>
        <w:t xml:space="preserve">. </w:t>
      </w:r>
      <w:r w:rsidR="00630EFD" w:rsidRPr="00B2070C">
        <w:rPr>
          <w:rFonts w:cstheme="minorHAnsi"/>
        </w:rPr>
        <w:t>https://jeremylong.github.io/DependencyCheck/general/suppression.html</w:t>
      </w:r>
    </w:p>
    <w:p w14:paraId="3080C935" w14:textId="4A3439C1" w:rsidR="00630EFD" w:rsidRPr="00B2070C" w:rsidRDefault="00630EFD" w:rsidP="000134DB">
      <w:pPr>
        <w:ind w:left="720" w:hanging="720"/>
        <w:rPr>
          <w:rFonts w:cstheme="minorHAnsi"/>
        </w:rPr>
      </w:pPr>
      <w:r>
        <w:rPr>
          <w:rFonts w:cstheme="minorHAnsi"/>
        </w:rPr>
        <w:t>Olivera</w:t>
      </w:r>
      <w:r w:rsidR="00B2070C">
        <w:rPr>
          <w:rFonts w:cstheme="minorHAnsi"/>
        </w:rPr>
        <w:t xml:space="preserve">, F.R. (2024). </w:t>
      </w:r>
      <w:r w:rsidR="00B2070C">
        <w:rPr>
          <w:rFonts w:cstheme="minorHAnsi"/>
          <w:i/>
          <w:iCs/>
        </w:rPr>
        <w:t xml:space="preserve">Spring Boot Starter. </w:t>
      </w:r>
      <w:r w:rsidR="00B2070C">
        <w:rPr>
          <w:rFonts w:cstheme="minorHAnsi"/>
        </w:rPr>
        <w:t xml:space="preserve">MVN Repository. </w:t>
      </w:r>
      <w:r w:rsidR="00B2070C" w:rsidRPr="00B2070C">
        <w:rPr>
          <w:rFonts w:cstheme="minorHAnsi"/>
        </w:rPr>
        <w:t>https://mvnrepository.com/artifact/org.springframework.boot/spring-boot-starter/3.0.13</w:t>
      </w:r>
    </w:p>
    <w:p w14:paraId="1BCA42E9" w14:textId="49249C7E" w:rsidR="00F01BC2" w:rsidRDefault="00C66B75" w:rsidP="0066675F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OtherDevOpsGene</w:t>
      </w:r>
      <w:proofErr w:type="spellEnd"/>
      <w:r w:rsidR="00432FD3">
        <w:rPr>
          <w:rFonts w:cstheme="minorHAnsi"/>
        </w:rPr>
        <w:t xml:space="preserve">. (2022, April 4). </w:t>
      </w:r>
      <w:r w:rsidR="00432FD3">
        <w:rPr>
          <w:rFonts w:cstheme="minorHAnsi"/>
          <w:i/>
          <w:iCs/>
        </w:rPr>
        <w:t>Finding and Remediating Vulnerabilities with Maven Dependency Management</w:t>
      </w:r>
      <w:r w:rsidR="0066675F">
        <w:rPr>
          <w:rFonts w:cstheme="minorHAnsi"/>
        </w:rPr>
        <w:t xml:space="preserve"> [Video]. YouTube. </w:t>
      </w:r>
      <w:r w:rsidR="0066675F" w:rsidRPr="0066675F">
        <w:rPr>
          <w:rFonts w:cstheme="minorHAnsi"/>
        </w:rPr>
        <w:t>https://www.youtube.com/watch?v=KAr_NqjMtGs&amp;t=381s</w:t>
      </w:r>
    </w:p>
    <w:p w14:paraId="1AB1481D" w14:textId="77777777" w:rsidR="0066675F" w:rsidRDefault="0066675F" w:rsidP="0066675F">
      <w:pPr>
        <w:ind w:left="720" w:hanging="720"/>
        <w:rPr>
          <w:rFonts w:cstheme="minorHAnsi"/>
        </w:rPr>
      </w:pPr>
    </w:p>
    <w:p w14:paraId="26D7E51A" w14:textId="77777777" w:rsidR="0066675F" w:rsidRPr="0066675F" w:rsidRDefault="0066675F" w:rsidP="0066675F">
      <w:pPr>
        <w:ind w:left="720" w:hanging="720"/>
        <w:rPr>
          <w:rFonts w:cstheme="minorHAnsi"/>
        </w:rPr>
      </w:pPr>
    </w:p>
    <w:sectPr w:rsidR="0066675F" w:rsidRPr="0066675F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6A64" w14:textId="77777777" w:rsidR="001A0406" w:rsidRDefault="001A0406">
      <w:pPr>
        <w:spacing w:line="240" w:lineRule="auto"/>
      </w:pPr>
      <w:r>
        <w:separator/>
      </w:r>
    </w:p>
  </w:endnote>
  <w:endnote w:type="continuationSeparator" w:id="0">
    <w:p w14:paraId="02041D3D" w14:textId="77777777" w:rsidR="001A0406" w:rsidRDefault="001A0406">
      <w:pPr>
        <w:spacing w:line="240" w:lineRule="auto"/>
      </w:pPr>
      <w:r>
        <w:continuationSeparator/>
      </w:r>
    </w:p>
  </w:endnote>
  <w:endnote w:type="continuationNotice" w:id="1">
    <w:p w14:paraId="6F54D966" w14:textId="77777777" w:rsidR="001A0406" w:rsidRDefault="001A04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6F1B" w14:textId="77777777" w:rsidR="001A0406" w:rsidRDefault="001A0406">
      <w:pPr>
        <w:spacing w:line="240" w:lineRule="auto"/>
      </w:pPr>
      <w:r>
        <w:separator/>
      </w:r>
    </w:p>
  </w:footnote>
  <w:footnote w:type="continuationSeparator" w:id="0">
    <w:p w14:paraId="461E6F5F" w14:textId="77777777" w:rsidR="001A0406" w:rsidRDefault="001A0406">
      <w:pPr>
        <w:spacing w:line="240" w:lineRule="auto"/>
      </w:pPr>
      <w:r>
        <w:continuationSeparator/>
      </w:r>
    </w:p>
  </w:footnote>
  <w:footnote w:type="continuationNotice" w:id="1">
    <w:p w14:paraId="4D90C00D" w14:textId="77777777" w:rsidR="001A0406" w:rsidRDefault="001A04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979D" w14:textId="3DF40ADE" w:rsidR="00237982" w:rsidRDefault="00000000">
    <w:pPr>
      <w:pStyle w:val="Header"/>
    </w:pPr>
    <w:sdt>
      <w:sdtPr>
        <w:id w:val="1568531701"/>
        <w:placeholder>
          <w:docPart w:val="FC17216B51EB4495A529BBC35DCBB7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/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2</w:t>
    </w:r>
    <w:r w:rsidR="00CC5B2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2B22" w14:textId="160D58C1" w:rsidR="00237982" w:rsidRDefault="00000000">
    <w:pPr>
      <w:pStyle w:val="Header"/>
    </w:pPr>
    <w:sdt>
      <w:sdtPr>
        <w:id w:val="-34818143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306AA">
          <w:t xml:space="preserve">     </w:t>
        </w:r>
      </w:sdtContent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1</w:t>
    </w:r>
    <w:r w:rsidR="00CC5B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407A1"/>
    <w:multiLevelType w:val="multilevel"/>
    <w:tmpl w:val="C5C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4E6806"/>
    <w:multiLevelType w:val="multilevel"/>
    <w:tmpl w:val="F140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834CCB"/>
    <w:multiLevelType w:val="multilevel"/>
    <w:tmpl w:val="AB5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C94166"/>
    <w:multiLevelType w:val="multilevel"/>
    <w:tmpl w:val="39A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D356C5"/>
    <w:multiLevelType w:val="multilevel"/>
    <w:tmpl w:val="F1EA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D4056E"/>
    <w:multiLevelType w:val="multilevel"/>
    <w:tmpl w:val="ED2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F555F8"/>
    <w:multiLevelType w:val="multilevel"/>
    <w:tmpl w:val="A83E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0F4C82"/>
    <w:multiLevelType w:val="multilevel"/>
    <w:tmpl w:val="D3E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105E83"/>
    <w:multiLevelType w:val="multilevel"/>
    <w:tmpl w:val="0970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46006D"/>
    <w:multiLevelType w:val="multilevel"/>
    <w:tmpl w:val="F52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63562E"/>
    <w:multiLevelType w:val="multilevel"/>
    <w:tmpl w:val="F2E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664D9E"/>
    <w:multiLevelType w:val="multilevel"/>
    <w:tmpl w:val="E01A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69515A"/>
    <w:multiLevelType w:val="multilevel"/>
    <w:tmpl w:val="6B58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6D54A2"/>
    <w:multiLevelType w:val="multilevel"/>
    <w:tmpl w:val="499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8D2932"/>
    <w:multiLevelType w:val="multilevel"/>
    <w:tmpl w:val="2CB8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AC5E48"/>
    <w:multiLevelType w:val="multilevel"/>
    <w:tmpl w:val="5C72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C10308"/>
    <w:multiLevelType w:val="multilevel"/>
    <w:tmpl w:val="F1F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DD3D22"/>
    <w:multiLevelType w:val="multilevel"/>
    <w:tmpl w:val="0D3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E13D4F"/>
    <w:multiLevelType w:val="multilevel"/>
    <w:tmpl w:val="92F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EB30E1"/>
    <w:multiLevelType w:val="multilevel"/>
    <w:tmpl w:val="E3F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1054A6"/>
    <w:multiLevelType w:val="multilevel"/>
    <w:tmpl w:val="3EE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290CCB"/>
    <w:multiLevelType w:val="multilevel"/>
    <w:tmpl w:val="0DD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4A052F"/>
    <w:multiLevelType w:val="multilevel"/>
    <w:tmpl w:val="24E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4E1178"/>
    <w:multiLevelType w:val="multilevel"/>
    <w:tmpl w:val="A45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97040B"/>
    <w:multiLevelType w:val="multilevel"/>
    <w:tmpl w:val="99B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BE5E74"/>
    <w:multiLevelType w:val="multilevel"/>
    <w:tmpl w:val="AFD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DB4925"/>
    <w:multiLevelType w:val="multilevel"/>
    <w:tmpl w:val="983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FE75F2"/>
    <w:multiLevelType w:val="multilevel"/>
    <w:tmpl w:val="1F4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2126D9"/>
    <w:multiLevelType w:val="multilevel"/>
    <w:tmpl w:val="32A0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267FCE"/>
    <w:multiLevelType w:val="multilevel"/>
    <w:tmpl w:val="92B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306AFB"/>
    <w:multiLevelType w:val="multilevel"/>
    <w:tmpl w:val="BDCA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3B2BDA"/>
    <w:multiLevelType w:val="multilevel"/>
    <w:tmpl w:val="09B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480C04"/>
    <w:multiLevelType w:val="multilevel"/>
    <w:tmpl w:val="427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5C1D63"/>
    <w:multiLevelType w:val="multilevel"/>
    <w:tmpl w:val="516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8A035E"/>
    <w:multiLevelType w:val="multilevel"/>
    <w:tmpl w:val="A34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D24BB0"/>
    <w:multiLevelType w:val="multilevel"/>
    <w:tmpl w:val="E0C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085DFC"/>
    <w:multiLevelType w:val="multilevel"/>
    <w:tmpl w:val="C50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0B3647"/>
    <w:multiLevelType w:val="multilevel"/>
    <w:tmpl w:val="DE8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1C5FAE"/>
    <w:multiLevelType w:val="multilevel"/>
    <w:tmpl w:val="CBA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2D5194"/>
    <w:multiLevelType w:val="multilevel"/>
    <w:tmpl w:val="A70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515000"/>
    <w:multiLevelType w:val="multilevel"/>
    <w:tmpl w:val="B87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696A4C"/>
    <w:multiLevelType w:val="multilevel"/>
    <w:tmpl w:val="71C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7B0E0C"/>
    <w:multiLevelType w:val="multilevel"/>
    <w:tmpl w:val="39EE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821247"/>
    <w:multiLevelType w:val="multilevel"/>
    <w:tmpl w:val="C24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B95822"/>
    <w:multiLevelType w:val="multilevel"/>
    <w:tmpl w:val="C65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C81AE7"/>
    <w:multiLevelType w:val="multilevel"/>
    <w:tmpl w:val="79E6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C9360C"/>
    <w:multiLevelType w:val="multilevel"/>
    <w:tmpl w:val="435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ED30F5"/>
    <w:multiLevelType w:val="multilevel"/>
    <w:tmpl w:val="DC7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FA29EE"/>
    <w:multiLevelType w:val="multilevel"/>
    <w:tmpl w:val="8C0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176A90"/>
    <w:multiLevelType w:val="multilevel"/>
    <w:tmpl w:val="C2E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1B1F87"/>
    <w:multiLevelType w:val="multilevel"/>
    <w:tmpl w:val="886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275602"/>
    <w:multiLevelType w:val="multilevel"/>
    <w:tmpl w:val="7F48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D160CB"/>
    <w:multiLevelType w:val="multilevel"/>
    <w:tmpl w:val="3F60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D72AF7"/>
    <w:multiLevelType w:val="multilevel"/>
    <w:tmpl w:val="1316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F7799B"/>
    <w:multiLevelType w:val="multilevel"/>
    <w:tmpl w:val="EAB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01797A"/>
    <w:multiLevelType w:val="multilevel"/>
    <w:tmpl w:val="225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14633B"/>
    <w:multiLevelType w:val="multilevel"/>
    <w:tmpl w:val="1A7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286C90"/>
    <w:multiLevelType w:val="multilevel"/>
    <w:tmpl w:val="490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522B55"/>
    <w:multiLevelType w:val="multilevel"/>
    <w:tmpl w:val="23D4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644920"/>
    <w:multiLevelType w:val="multilevel"/>
    <w:tmpl w:val="47A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7E52BB"/>
    <w:multiLevelType w:val="multilevel"/>
    <w:tmpl w:val="3A2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B20E33"/>
    <w:multiLevelType w:val="multilevel"/>
    <w:tmpl w:val="D77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C60F57"/>
    <w:multiLevelType w:val="multilevel"/>
    <w:tmpl w:val="787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CF67E2"/>
    <w:multiLevelType w:val="multilevel"/>
    <w:tmpl w:val="289A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F21755"/>
    <w:multiLevelType w:val="multilevel"/>
    <w:tmpl w:val="AD2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002E4E"/>
    <w:multiLevelType w:val="multilevel"/>
    <w:tmpl w:val="4AA2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2A0F49"/>
    <w:multiLevelType w:val="multilevel"/>
    <w:tmpl w:val="527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6B502E"/>
    <w:multiLevelType w:val="multilevel"/>
    <w:tmpl w:val="64FC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7D7F14"/>
    <w:multiLevelType w:val="multilevel"/>
    <w:tmpl w:val="EA3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880D8B"/>
    <w:multiLevelType w:val="multilevel"/>
    <w:tmpl w:val="59B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951EE9"/>
    <w:multiLevelType w:val="multilevel"/>
    <w:tmpl w:val="0C4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C95148"/>
    <w:multiLevelType w:val="multilevel"/>
    <w:tmpl w:val="E95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457692"/>
    <w:multiLevelType w:val="multilevel"/>
    <w:tmpl w:val="0E8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654C16"/>
    <w:multiLevelType w:val="multilevel"/>
    <w:tmpl w:val="6C1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7C2E2B"/>
    <w:multiLevelType w:val="multilevel"/>
    <w:tmpl w:val="A15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8B6695"/>
    <w:multiLevelType w:val="multilevel"/>
    <w:tmpl w:val="787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1763CB"/>
    <w:multiLevelType w:val="multilevel"/>
    <w:tmpl w:val="75E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4F5D02"/>
    <w:multiLevelType w:val="multilevel"/>
    <w:tmpl w:val="AA0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7B587B"/>
    <w:multiLevelType w:val="multilevel"/>
    <w:tmpl w:val="779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942CB4"/>
    <w:multiLevelType w:val="multilevel"/>
    <w:tmpl w:val="74D6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A81195"/>
    <w:multiLevelType w:val="multilevel"/>
    <w:tmpl w:val="8928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B93B8B"/>
    <w:multiLevelType w:val="multilevel"/>
    <w:tmpl w:val="00F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0D55EE"/>
    <w:multiLevelType w:val="multilevel"/>
    <w:tmpl w:val="953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A1E52D5"/>
    <w:multiLevelType w:val="multilevel"/>
    <w:tmpl w:val="0CE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A811A2C"/>
    <w:multiLevelType w:val="multilevel"/>
    <w:tmpl w:val="9B1A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8B360F"/>
    <w:multiLevelType w:val="multilevel"/>
    <w:tmpl w:val="5A3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8E22C8"/>
    <w:multiLevelType w:val="multilevel"/>
    <w:tmpl w:val="FB8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1274C5"/>
    <w:multiLevelType w:val="multilevel"/>
    <w:tmpl w:val="EEF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4F01E5"/>
    <w:multiLevelType w:val="multilevel"/>
    <w:tmpl w:val="CDD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543C91"/>
    <w:multiLevelType w:val="multilevel"/>
    <w:tmpl w:val="AAC6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5F652C"/>
    <w:multiLevelType w:val="multilevel"/>
    <w:tmpl w:val="108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753912"/>
    <w:multiLevelType w:val="multilevel"/>
    <w:tmpl w:val="51A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CD5A9E"/>
    <w:multiLevelType w:val="multilevel"/>
    <w:tmpl w:val="40A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03127A"/>
    <w:multiLevelType w:val="multilevel"/>
    <w:tmpl w:val="EAF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566C56"/>
    <w:multiLevelType w:val="multilevel"/>
    <w:tmpl w:val="E55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925D3A"/>
    <w:multiLevelType w:val="multilevel"/>
    <w:tmpl w:val="A09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925FF5"/>
    <w:multiLevelType w:val="multilevel"/>
    <w:tmpl w:val="10E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971F0D"/>
    <w:multiLevelType w:val="multilevel"/>
    <w:tmpl w:val="C780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A96F30"/>
    <w:multiLevelType w:val="multilevel"/>
    <w:tmpl w:val="9E3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EB4D8B"/>
    <w:multiLevelType w:val="multilevel"/>
    <w:tmpl w:val="229A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051FBE"/>
    <w:multiLevelType w:val="multilevel"/>
    <w:tmpl w:val="C27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245C89"/>
    <w:multiLevelType w:val="multilevel"/>
    <w:tmpl w:val="55B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5D5927"/>
    <w:multiLevelType w:val="multilevel"/>
    <w:tmpl w:val="E7D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785C18"/>
    <w:multiLevelType w:val="multilevel"/>
    <w:tmpl w:val="8C3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971BD8"/>
    <w:multiLevelType w:val="multilevel"/>
    <w:tmpl w:val="A2F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A93F8C"/>
    <w:multiLevelType w:val="multilevel"/>
    <w:tmpl w:val="3E9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C2743A"/>
    <w:multiLevelType w:val="multilevel"/>
    <w:tmpl w:val="515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C85B06"/>
    <w:multiLevelType w:val="multilevel"/>
    <w:tmpl w:val="7B9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DE3194"/>
    <w:multiLevelType w:val="multilevel"/>
    <w:tmpl w:val="513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E375DB"/>
    <w:multiLevelType w:val="multilevel"/>
    <w:tmpl w:val="31F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377813"/>
    <w:multiLevelType w:val="multilevel"/>
    <w:tmpl w:val="9F8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4402F5"/>
    <w:multiLevelType w:val="multilevel"/>
    <w:tmpl w:val="33F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76053A"/>
    <w:multiLevelType w:val="multilevel"/>
    <w:tmpl w:val="754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895FFF"/>
    <w:multiLevelType w:val="multilevel"/>
    <w:tmpl w:val="2D5E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91756C"/>
    <w:multiLevelType w:val="multilevel"/>
    <w:tmpl w:val="177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E1064B"/>
    <w:multiLevelType w:val="multilevel"/>
    <w:tmpl w:val="26AA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F909F4"/>
    <w:multiLevelType w:val="multilevel"/>
    <w:tmpl w:val="23D2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0D0725"/>
    <w:multiLevelType w:val="multilevel"/>
    <w:tmpl w:val="AB4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F1010F5"/>
    <w:multiLevelType w:val="multilevel"/>
    <w:tmpl w:val="59A6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F950ACC"/>
    <w:multiLevelType w:val="multilevel"/>
    <w:tmpl w:val="C81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957D5F"/>
    <w:multiLevelType w:val="multilevel"/>
    <w:tmpl w:val="EDD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9619B6"/>
    <w:multiLevelType w:val="multilevel"/>
    <w:tmpl w:val="17A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AE4A6A"/>
    <w:multiLevelType w:val="multilevel"/>
    <w:tmpl w:val="F31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CB04C0"/>
    <w:multiLevelType w:val="multilevel"/>
    <w:tmpl w:val="C098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D51AC0"/>
    <w:multiLevelType w:val="multilevel"/>
    <w:tmpl w:val="BE0A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E0294D"/>
    <w:multiLevelType w:val="multilevel"/>
    <w:tmpl w:val="5514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E15112"/>
    <w:multiLevelType w:val="multilevel"/>
    <w:tmpl w:val="D49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E91A58"/>
    <w:multiLevelType w:val="multilevel"/>
    <w:tmpl w:val="BD1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007C7F"/>
    <w:multiLevelType w:val="multilevel"/>
    <w:tmpl w:val="E8D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04F61A4"/>
    <w:multiLevelType w:val="multilevel"/>
    <w:tmpl w:val="150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0540E6C"/>
    <w:multiLevelType w:val="multilevel"/>
    <w:tmpl w:val="CDD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73487A"/>
    <w:multiLevelType w:val="multilevel"/>
    <w:tmpl w:val="784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832819"/>
    <w:multiLevelType w:val="multilevel"/>
    <w:tmpl w:val="172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983B8C"/>
    <w:multiLevelType w:val="multilevel"/>
    <w:tmpl w:val="671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F95592"/>
    <w:multiLevelType w:val="multilevel"/>
    <w:tmpl w:val="041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12A321D"/>
    <w:multiLevelType w:val="multilevel"/>
    <w:tmpl w:val="6CE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5A65C7"/>
    <w:multiLevelType w:val="multilevel"/>
    <w:tmpl w:val="B6F0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1A4738A"/>
    <w:multiLevelType w:val="multilevel"/>
    <w:tmpl w:val="B248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1A940DF"/>
    <w:multiLevelType w:val="multilevel"/>
    <w:tmpl w:val="E86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D1393B"/>
    <w:multiLevelType w:val="multilevel"/>
    <w:tmpl w:val="A0C6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E70A9B"/>
    <w:multiLevelType w:val="multilevel"/>
    <w:tmpl w:val="162C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FC2F18"/>
    <w:multiLevelType w:val="multilevel"/>
    <w:tmpl w:val="F40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209093F"/>
    <w:multiLevelType w:val="multilevel"/>
    <w:tmpl w:val="B81C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114225"/>
    <w:multiLevelType w:val="multilevel"/>
    <w:tmpl w:val="8AE0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143585"/>
    <w:multiLevelType w:val="multilevel"/>
    <w:tmpl w:val="E8A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34051A"/>
    <w:multiLevelType w:val="multilevel"/>
    <w:tmpl w:val="D0EC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410784"/>
    <w:multiLevelType w:val="multilevel"/>
    <w:tmpl w:val="2592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2422459"/>
    <w:multiLevelType w:val="multilevel"/>
    <w:tmpl w:val="604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66192C"/>
    <w:multiLevelType w:val="multilevel"/>
    <w:tmpl w:val="AD46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6E3576"/>
    <w:multiLevelType w:val="multilevel"/>
    <w:tmpl w:val="702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A33968"/>
    <w:multiLevelType w:val="multilevel"/>
    <w:tmpl w:val="17D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C71D84"/>
    <w:multiLevelType w:val="multilevel"/>
    <w:tmpl w:val="28C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D81DA8"/>
    <w:multiLevelType w:val="multilevel"/>
    <w:tmpl w:val="C380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E80A9B"/>
    <w:multiLevelType w:val="multilevel"/>
    <w:tmpl w:val="26C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FF6AB1"/>
    <w:multiLevelType w:val="multilevel"/>
    <w:tmpl w:val="C51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3236B85"/>
    <w:multiLevelType w:val="multilevel"/>
    <w:tmpl w:val="4A2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3317806"/>
    <w:multiLevelType w:val="multilevel"/>
    <w:tmpl w:val="A26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3B74D9"/>
    <w:multiLevelType w:val="multilevel"/>
    <w:tmpl w:val="E7E6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4E3F18"/>
    <w:multiLevelType w:val="multilevel"/>
    <w:tmpl w:val="5C8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4E46DE"/>
    <w:multiLevelType w:val="multilevel"/>
    <w:tmpl w:val="CAF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5E3896"/>
    <w:multiLevelType w:val="multilevel"/>
    <w:tmpl w:val="26F2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A30E84"/>
    <w:multiLevelType w:val="multilevel"/>
    <w:tmpl w:val="36F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B669E4"/>
    <w:multiLevelType w:val="multilevel"/>
    <w:tmpl w:val="3C9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BB255F"/>
    <w:multiLevelType w:val="multilevel"/>
    <w:tmpl w:val="D81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DB6646"/>
    <w:multiLevelType w:val="multilevel"/>
    <w:tmpl w:val="9C1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EC0A19"/>
    <w:multiLevelType w:val="multilevel"/>
    <w:tmpl w:val="221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3F85650"/>
    <w:multiLevelType w:val="multilevel"/>
    <w:tmpl w:val="154C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36214D"/>
    <w:multiLevelType w:val="multilevel"/>
    <w:tmpl w:val="A43C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5B0BC8"/>
    <w:multiLevelType w:val="multilevel"/>
    <w:tmpl w:val="4C0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610957"/>
    <w:multiLevelType w:val="multilevel"/>
    <w:tmpl w:val="077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6D45EF"/>
    <w:multiLevelType w:val="multilevel"/>
    <w:tmpl w:val="4A92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7C07C3"/>
    <w:multiLevelType w:val="multilevel"/>
    <w:tmpl w:val="F5A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A40149"/>
    <w:multiLevelType w:val="multilevel"/>
    <w:tmpl w:val="F8C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EE22A1"/>
    <w:multiLevelType w:val="multilevel"/>
    <w:tmpl w:val="8594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50049AD"/>
    <w:multiLevelType w:val="multilevel"/>
    <w:tmpl w:val="707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1F0C27"/>
    <w:multiLevelType w:val="multilevel"/>
    <w:tmpl w:val="A62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517BDE"/>
    <w:multiLevelType w:val="multilevel"/>
    <w:tmpl w:val="930C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5875C0"/>
    <w:multiLevelType w:val="multilevel"/>
    <w:tmpl w:val="234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824427"/>
    <w:multiLevelType w:val="multilevel"/>
    <w:tmpl w:val="7BCA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B57E9D"/>
    <w:multiLevelType w:val="multilevel"/>
    <w:tmpl w:val="2D2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637613C"/>
    <w:multiLevelType w:val="multilevel"/>
    <w:tmpl w:val="202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63D46CA"/>
    <w:multiLevelType w:val="multilevel"/>
    <w:tmpl w:val="EF1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651436B"/>
    <w:multiLevelType w:val="multilevel"/>
    <w:tmpl w:val="1FD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65B50C1"/>
    <w:multiLevelType w:val="multilevel"/>
    <w:tmpl w:val="9B64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692103C"/>
    <w:multiLevelType w:val="multilevel"/>
    <w:tmpl w:val="1054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69763E6"/>
    <w:multiLevelType w:val="multilevel"/>
    <w:tmpl w:val="5DBC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B24DCC"/>
    <w:multiLevelType w:val="multilevel"/>
    <w:tmpl w:val="B6C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D76389"/>
    <w:multiLevelType w:val="multilevel"/>
    <w:tmpl w:val="81E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E335D5"/>
    <w:multiLevelType w:val="multilevel"/>
    <w:tmpl w:val="EF62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F86372"/>
    <w:multiLevelType w:val="multilevel"/>
    <w:tmpl w:val="9B2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F9094E"/>
    <w:multiLevelType w:val="multilevel"/>
    <w:tmpl w:val="3BD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7302F90"/>
    <w:multiLevelType w:val="multilevel"/>
    <w:tmpl w:val="A466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7375BDB"/>
    <w:multiLevelType w:val="multilevel"/>
    <w:tmpl w:val="5B2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75977BB"/>
    <w:multiLevelType w:val="multilevel"/>
    <w:tmpl w:val="1FCC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75B43F6"/>
    <w:multiLevelType w:val="multilevel"/>
    <w:tmpl w:val="03D2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7765003"/>
    <w:multiLevelType w:val="multilevel"/>
    <w:tmpl w:val="89A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9E3A6C"/>
    <w:multiLevelType w:val="multilevel"/>
    <w:tmpl w:val="F81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D20E53"/>
    <w:multiLevelType w:val="multilevel"/>
    <w:tmpl w:val="908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D6145B"/>
    <w:multiLevelType w:val="multilevel"/>
    <w:tmpl w:val="522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E60FAB"/>
    <w:multiLevelType w:val="multilevel"/>
    <w:tmpl w:val="6B8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EA188A"/>
    <w:multiLevelType w:val="multilevel"/>
    <w:tmpl w:val="33E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8180542"/>
    <w:multiLevelType w:val="multilevel"/>
    <w:tmpl w:val="DAC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81A4C6E"/>
    <w:multiLevelType w:val="multilevel"/>
    <w:tmpl w:val="B38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4F53E6"/>
    <w:multiLevelType w:val="multilevel"/>
    <w:tmpl w:val="C3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85E0DEA"/>
    <w:multiLevelType w:val="multilevel"/>
    <w:tmpl w:val="E8C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8826EDB"/>
    <w:multiLevelType w:val="multilevel"/>
    <w:tmpl w:val="486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BA4B13"/>
    <w:multiLevelType w:val="multilevel"/>
    <w:tmpl w:val="D5A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8CB5613"/>
    <w:multiLevelType w:val="multilevel"/>
    <w:tmpl w:val="B3F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91325AC"/>
    <w:multiLevelType w:val="multilevel"/>
    <w:tmpl w:val="EC1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915762C"/>
    <w:multiLevelType w:val="multilevel"/>
    <w:tmpl w:val="AFDA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91F7456"/>
    <w:multiLevelType w:val="multilevel"/>
    <w:tmpl w:val="BAA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9464BA8"/>
    <w:multiLevelType w:val="multilevel"/>
    <w:tmpl w:val="3CD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99B171A"/>
    <w:multiLevelType w:val="multilevel"/>
    <w:tmpl w:val="DE0A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9A8764A"/>
    <w:multiLevelType w:val="multilevel"/>
    <w:tmpl w:val="781C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9C7286C"/>
    <w:multiLevelType w:val="multilevel"/>
    <w:tmpl w:val="EA98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9F466F8"/>
    <w:multiLevelType w:val="multilevel"/>
    <w:tmpl w:val="26A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A056126"/>
    <w:multiLevelType w:val="multilevel"/>
    <w:tmpl w:val="5232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A45093C"/>
    <w:multiLevelType w:val="multilevel"/>
    <w:tmpl w:val="CDD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A4B5F7F"/>
    <w:multiLevelType w:val="multilevel"/>
    <w:tmpl w:val="C1D4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A6246B3"/>
    <w:multiLevelType w:val="multilevel"/>
    <w:tmpl w:val="FDC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A6F57C3"/>
    <w:multiLevelType w:val="multilevel"/>
    <w:tmpl w:val="3B9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A7F3BFD"/>
    <w:multiLevelType w:val="multilevel"/>
    <w:tmpl w:val="47C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A80690F"/>
    <w:multiLevelType w:val="multilevel"/>
    <w:tmpl w:val="44B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AB25CFD"/>
    <w:multiLevelType w:val="multilevel"/>
    <w:tmpl w:val="278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AFB4714"/>
    <w:multiLevelType w:val="multilevel"/>
    <w:tmpl w:val="20A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2764F1"/>
    <w:multiLevelType w:val="multilevel"/>
    <w:tmpl w:val="733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B437F2C"/>
    <w:multiLevelType w:val="multilevel"/>
    <w:tmpl w:val="0C56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B6770B1"/>
    <w:multiLevelType w:val="multilevel"/>
    <w:tmpl w:val="2C20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B6B0556"/>
    <w:multiLevelType w:val="multilevel"/>
    <w:tmpl w:val="A6E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B7209F6"/>
    <w:multiLevelType w:val="multilevel"/>
    <w:tmpl w:val="94F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B844BDF"/>
    <w:multiLevelType w:val="multilevel"/>
    <w:tmpl w:val="E944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BA77C55"/>
    <w:multiLevelType w:val="multilevel"/>
    <w:tmpl w:val="42A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BCE5DE5"/>
    <w:multiLevelType w:val="multilevel"/>
    <w:tmpl w:val="D7E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C5A57FB"/>
    <w:multiLevelType w:val="multilevel"/>
    <w:tmpl w:val="E88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C633AD7"/>
    <w:multiLevelType w:val="multilevel"/>
    <w:tmpl w:val="FE2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C837BE4"/>
    <w:multiLevelType w:val="multilevel"/>
    <w:tmpl w:val="489C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C15B6E"/>
    <w:multiLevelType w:val="multilevel"/>
    <w:tmpl w:val="AA52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CD30F2C"/>
    <w:multiLevelType w:val="multilevel"/>
    <w:tmpl w:val="57E2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CE244C2"/>
    <w:multiLevelType w:val="multilevel"/>
    <w:tmpl w:val="F6E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D0B68D4"/>
    <w:multiLevelType w:val="multilevel"/>
    <w:tmpl w:val="C89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D29696F"/>
    <w:multiLevelType w:val="multilevel"/>
    <w:tmpl w:val="069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D2C625C"/>
    <w:multiLevelType w:val="multilevel"/>
    <w:tmpl w:val="7F1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D5D29E7"/>
    <w:multiLevelType w:val="multilevel"/>
    <w:tmpl w:val="9F8E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D643BBC"/>
    <w:multiLevelType w:val="multilevel"/>
    <w:tmpl w:val="C34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DE87E43"/>
    <w:multiLevelType w:val="multilevel"/>
    <w:tmpl w:val="4D3E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DFB4C85"/>
    <w:multiLevelType w:val="multilevel"/>
    <w:tmpl w:val="BD82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E056862"/>
    <w:multiLevelType w:val="multilevel"/>
    <w:tmpl w:val="808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E264FDE"/>
    <w:multiLevelType w:val="multilevel"/>
    <w:tmpl w:val="820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E2D63CD"/>
    <w:multiLevelType w:val="multilevel"/>
    <w:tmpl w:val="08B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E642A4E"/>
    <w:multiLevelType w:val="multilevel"/>
    <w:tmpl w:val="3C0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EA715CC"/>
    <w:multiLevelType w:val="multilevel"/>
    <w:tmpl w:val="C80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ECE69A1"/>
    <w:multiLevelType w:val="multilevel"/>
    <w:tmpl w:val="285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EF26ABE"/>
    <w:multiLevelType w:val="multilevel"/>
    <w:tmpl w:val="9BB8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F052DF8"/>
    <w:multiLevelType w:val="multilevel"/>
    <w:tmpl w:val="84D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F220D89"/>
    <w:multiLevelType w:val="multilevel"/>
    <w:tmpl w:val="D62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F33120E"/>
    <w:multiLevelType w:val="multilevel"/>
    <w:tmpl w:val="B13E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F3565E4"/>
    <w:multiLevelType w:val="multilevel"/>
    <w:tmpl w:val="2F84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F4B403A"/>
    <w:multiLevelType w:val="multilevel"/>
    <w:tmpl w:val="600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F59584B"/>
    <w:multiLevelType w:val="multilevel"/>
    <w:tmpl w:val="0F18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F8D1EEF"/>
    <w:multiLevelType w:val="multilevel"/>
    <w:tmpl w:val="FB4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F9005C1"/>
    <w:multiLevelType w:val="multilevel"/>
    <w:tmpl w:val="E81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FDB51DB"/>
    <w:multiLevelType w:val="multilevel"/>
    <w:tmpl w:val="EDD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FEE126E"/>
    <w:multiLevelType w:val="multilevel"/>
    <w:tmpl w:val="984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FF52CD8"/>
    <w:multiLevelType w:val="multilevel"/>
    <w:tmpl w:val="3AB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0174D03"/>
    <w:multiLevelType w:val="multilevel"/>
    <w:tmpl w:val="583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02307B1"/>
    <w:multiLevelType w:val="multilevel"/>
    <w:tmpl w:val="748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02C5D5F"/>
    <w:multiLevelType w:val="multilevel"/>
    <w:tmpl w:val="9BD8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0353CEF"/>
    <w:multiLevelType w:val="multilevel"/>
    <w:tmpl w:val="DD4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0A16A0D"/>
    <w:multiLevelType w:val="multilevel"/>
    <w:tmpl w:val="A8D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0AA4ED5"/>
    <w:multiLevelType w:val="multilevel"/>
    <w:tmpl w:val="19F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0B036BE"/>
    <w:multiLevelType w:val="multilevel"/>
    <w:tmpl w:val="9FF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0C00E3F"/>
    <w:multiLevelType w:val="multilevel"/>
    <w:tmpl w:val="88FA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0E064AA"/>
    <w:multiLevelType w:val="multilevel"/>
    <w:tmpl w:val="4234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100329A"/>
    <w:multiLevelType w:val="multilevel"/>
    <w:tmpl w:val="EED2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11C727A"/>
    <w:multiLevelType w:val="multilevel"/>
    <w:tmpl w:val="26C8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12E2ACF"/>
    <w:multiLevelType w:val="multilevel"/>
    <w:tmpl w:val="F83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14C1572"/>
    <w:multiLevelType w:val="multilevel"/>
    <w:tmpl w:val="B6C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1660455"/>
    <w:multiLevelType w:val="multilevel"/>
    <w:tmpl w:val="E330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18E69DC"/>
    <w:multiLevelType w:val="multilevel"/>
    <w:tmpl w:val="CBA4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198047C"/>
    <w:multiLevelType w:val="multilevel"/>
    <w:tmpl w:val="87E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1A04107"/>
    <w:multiLevelType w:val="multilevel"/>
    <w:tmpl w:val="C924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23A5493"/>
    <w:multiLevelType w:val="multilevel"/>
    <w:tmpl w:val="BD1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260701E"/>
    <w:multiLevelType w:val="multilevel"/>
    <w:tmpl w:val="F3A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2705074"/>
    <w:multiLevelType w:val="multilevel"/>
    <w:tmpl w:val="6CF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270667F"/>
    <w:multiLevelType w:val="multilevel"/>
    <w:tmpl w:val="E05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6" w15:restartNumberingAfterBreak="0">
    <w:nsid w:val="232E61C0"/>
    <w:multiLevelType w:val="multilevel"/>
    <w:tmpl w:val="B4D0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35A7E5B"/>
    <w:multiLevelType w:val="multilevel"/>
    <w:tmpl w:val="7EE4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39F4763"/>
    <w:multiLevelType w:val="multilevel"/>
    <w:tmpl w:val="A59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3B92EBD"/>
    <w:multiLevelType w:val="multilevel"/>
    <w:tmpl w:val="8F7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3C86732"/>
    <w:multiLevelType w:val="multilevel"/>
    <w:tmpl w:val="743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3CB4E40"/>
    <w:multiLevelType w:val="multilevel"/>
    <w:tmpl w:val="771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3EC3EB8"/>
    <w:multiLevelType w:val="multilevel"/>
    <w:tmpl w:val="D3D4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3FB1567"/>
    <w:multiLevelType w:val="multilevel"/>
    <w:tmpl w:val="A9F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44F1D17"/>
    <w:multiLevelType w:val="multilevel"/>
    <w:tmpl w:val="59D2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450404D"/>
    <w:multiLevelType w:val="multilevel"/>
    <w:tmpl w:val="FCD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45918BB"/>
    <w:multiLevelType w:val="multilevel"/>
    <w:tmpl w:val="FF6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46E422F"/>
    <w:multiLevelType w:val="multilevel"/>
    <w:tmpl w:val="7DA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4894315"/>
    <w:multiLevelType w:val="multilevel"/>
    <w:tmpl w:val="942A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49220AE"/>
    <w:multiLevelType w:val="multilevel"/>
    <w:tmpl w:val="C4E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4947306"/>
    <w:multiLevelType w:val="multilevel"/>
    <w:tmpl w:val="DC6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49A5877"/>
    <w:multiLevelType w:val="multilevel"/>
    <w:tmpl w:val="221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4A62383"/>
    <w:multiLevelType w:val="multilevel"/>
    <w:tmpl w:val="255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4CD0C83"/>
    <w:multiLevelType w:val="multilevel"/>
    <w:tmpl w:val="69C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4D07FC9"/>
    <w:multiLevelType w:val="multilevel"/>
    <w:tmpl w:val="06E4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4D3605E"/>
    <w:multiLevelType w:val="multilevel"/>
    <w:tmpl w:val="9FC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4E5146D"/>
    <w:multiLevelType w:val="multilevel"/>
    <w:tmpl w:val="98F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4F91F98"/>
    <w:multiLevelType w:val="multilevel"/>
    <w:tmpl w:val="7B4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54A5045"/>
    <w:multiLevelType w:val="multilevel"/>
    <w:tmpl w:val="555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56D7C8E"/>
    <w:multiLevelType w:val="multilevel"/>
    <w:tmpl w:val="2C6A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57112B6"/>
    <w:multiLevelType w:val="multilevel"/>
    <w:tmpl w:val="F870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5893BFB"/>
    <w:multiLevelType w:val="multilevel"/>
    <w:tmpl w:val="A2F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58B782B"/>
    <w:multiLevelType w:val="multilevel"/>
    <w:tmpl w:val="C75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5BA069A"/>
    <w:multiLevelType w:val="multilevel"/>
    <w:tmpl w:val="EBE8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5D16D0A"/>
    <w:multiLevelType w:val="multilevel"/>
    <w:tmpl w:val="D02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6210827"/>
    <w:multiLevelType w:val="multilevel"/>
    <w:tmpl w:val="D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6247616"/>
    <w:multiLevelType w:val="multilevel"/>
    <w:tmpl w:val="084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64855EF"/>
    <w:multiLevelType w:val="multilevel"/>
    <w:tmpl w:val="DD5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6606B54"/>
    <w:multiLevelType w:val="multilevel"/>
    <w:tmpl w:val="955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66F20DC"/>
    <w:multiLevelType w:val="multilevel"/>
    <w:tmpl w:val="95D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6734158"/>
    <w:multiLevelType w:val="multilevel"/>
    <w:tmpl w:val="0E72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6E9657C"/>
    <w:multiLevelType w:val="multilevel"/>
    <w:tmpl w:val="1C42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6EA1F1A"/>
    <w:multiLevelType w:val="multilevel"/>
    <w:tmpl w:val="9D7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702298A"/>
    <w:multiLevelType w:val="multilevel"/>
    <w:tmpl w:val="B35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711726A"/>
    <w:multiLevelType w:val="multilevel"/>
    <w:tmpl w:val="18E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7407B93"/>
    <w:multiLevelType w:val="multilevel"/>
    <w:tmpl w:val="31C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76C079A"/>
    <w:multiLevelType w:val="multilevel"/>
    <w:tmpl w:val="79E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78C5AE1"/>
    <w:multiLevelType w:val="multilevel"/>
    <w:tmpl w:val="747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78C5C6D"/>
    <w:multiLevelType w:val="multilevel"/>
    <w:tmpl w:val="089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8016382"/>
    <w:multiLevelType w:val="multilevel"/>
    <w:tmpl w:val="753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80803A0"/>
    <w:multiLevelType w:val="multilevel"/>
    <w:tmpl w:val="8E0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87419C0"/>
    <w:multiLevelType w:val="multilevel"/>
    <w:tmpl w:val="0BB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87E2217"/>
    <w:multiLevelType w:val="multilevel"/>
    <w:tmpl w:val="0C1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88D52A3"/>
    <w:multiLevelType w:val="multilevel"/>
    <w:tmpl w:val="11B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8934D2D"/>
    <w:multiLevelType w:val="multilevel"/>
    <w:tmpl w:val="EB8E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8947F3B"/>
    <w:multiLevelType w:val="multilevel"/>
    <w:tmpl w:val="B98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8E33860"/>
    <w:multiLevelType w:val="multilevel"/>
    <w:tmpl w:val="D40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8ED4549"/>
    <w:multiLevelType w:val="multilevel"/>
    <w:tmpl w:val="7EC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8F85A0B"/>
    <w:multiLevelType w:val="multilevel"/>
    <w:tmpl w:val="53E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8F924DD"/>
    <w:multiLevelType w:val="multilevel"/>
    <w:tmpl w:val="BC9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919594E"/>
    <w:multiLevelType w:val="multilevel"/>
    <w:tmpl w:val="C0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9247FE4"/>
    <w:multiLevelType w:val="multilevel"/>
    <w:tmpl w:val="486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92D56A8"/>
    <w:multiLevelType w:val="multilevel"/>
    <w:tmpl w:val="4F4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97E7A64"/>
    <w:multiLevelType w:val="multilevel"/>
    <w:tmpl w:val="3974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98344A6"/>
    <w:multiLevelType w:val="multilevel"/>
    <w:tmpl w:val="A204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9903ADF"/>
    <w:multiLevelType w:val="multilevel"/>
    <w:tmpl w:val="833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99C0056"/>
    <w:multiLevelType w:val="multilevel"/>
    <w:tmpl w:val="3DE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9B67764"/>
    <w:multiLevelType w:val="multilevel"/>
    <w:tmpl w:val="F7E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9C76C93"/>
    <w:multiLevelType w:val="multilevel"/>
    <w:tmpl w:val="1F9C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9C92D6A"/>
    <w:multiLevelType w:val="multilevel"/>
    <w:tmpl w:val="E25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9D040B0"/>
    <w:multiLevelType w:val="multilevel"/>
    <w:tmpl w:val="B6B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9EA3BED"/>
    <w:multiLevelType w:val="multilevel"/>
    <w:tmpl w:val="525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9F30A59"/>
    <w:multiLevelType w:val="multilevel"/>
    <w:tmpl w:val="440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9FB480F"/>
    <w:multiLevelType w:val="multilevel"/>
    <w:tmpl w:val="7BB4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A077781"/>
    <w:multiLevelType w:val="multilevel"/>
    <w:tmpl w:val="BAD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A426D6A"/>
    <w:multiLevelType w:val="multilevel"/>
    <w:tmpl w:val="8E3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A55470C"/>
    <w:multiLevelType w:val="multilevel"/>
    <w:tmpl w:val="96D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A5654A9"/>
    <w:multiLevelType w:val="multilevel"/>
    <w:tmpl w:val="1E9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A6B0FB0"/>
    <w:multiLevelType w:val="multilevel"/>
    <w:tmpl w:val="0BB6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A8A1EF1"/>
    <w:multiLevelType w:val="multilevel"/>
    <w:tmpl w:val="8F1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A9A019B"/>
    <w:multiLevelType w:val="multilevel"/>
    <w:tmpl w:val="793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AAA7707"/>
    <w:multiLevelType w:val="multilevel"/>
    <w:tmpl w:val="372C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B1E5787"/>
    <w:multiLevelType w:val="multilevel"/>
    <w:tmpl w:val="2994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B2C6560"/>
    <w:multiLevelType w:val="multilevel"/>
    <w:tmpl w:val="B580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B3C47BC"/>
    <w:multiLevelType w:val="multilevel"/>
    <w:tmpl w:val="5F5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B5750F8"/>
    <w:multiLevelType w:val="multilevel"/>
    <w:tmpl w:val="F71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B714208"/>
    <w:multiLevelType w:val="multilevel"/>
    <w:tmpl w:val="DF5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B867AE0"/>
    <w:multiLevelType w:val="multilevel"/>
    <w:tmpl w:val="773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BD83F7F"/>
    <w:multiLevelType w:val="multilevel"/>
    <w:tmpl w:val="6F8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BF627C5"/>
    <w:multiLevelType w:val="multilevel"/>
    <w:tmpl w:val="F61E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BF63533"/>
    <w:multiLevelType w:val="multilevel"/>
    <w:tmpl w:val="30E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C3403BA"/>
    <w:multiLevelType w:val="multilevel"/>
    <w:tmpl w:val="605E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C4D43D0"/>
    <w:multiLevelType w:val="multilevel"/>
    <w:tmpl w:val="963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C5F048B"/>
    <w:multiLevelType w:val="multilevel"/>
    <w:tmpl w:val="D57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C614F80"/>
    <w:multiLevelType w:val="multilevel"/>
    <w:tmpl w:val="292C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C700FD0"/>
    <w:multiLevelType w:val="multilevel"/>
    <w:tmpl w:val="82F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C8363A3"/>
    <w:multiLevelType w:val="multilevel"/>
    <w:tmpl w:val="41B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C8D596F"/>
    <w:multiLevelType w:val="multilevel"/>
    <w:tmpl w:val="898A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C9330F4"/>
    <w:multiLevelType w:val="multilevel"/>
    <w:tmpl w:val="A0C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CAD32B8"/>
    <w:multiLevelType w:val="multilevel"/>
    <w:tmpl w:val="E2D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CD10F94"/>
    <w:multiLevelType w:val="multilevel"/>
    <w:tmpl w:val="B29E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D084A14"/>
    <w:multiLevelType w:val="multilevel"/>
    <w:tmpl w:val="264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D12552C"/>
    <w:multiLevelType w:val="multilevel"/>
    <w:tmpl w:val="73AA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D530969"/>
    <w:multiLevelType w:val="multilevel"/>
    <w:tmpl w:val="6B7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D5C4F91"/>
    <w:multiLevelType w:val="multilevel"/>
    <w:tmpl w:val="7CD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943E7E"/>
    <w:multiLevelType w:val="multilevel"/>
    <w:tmpl w:val="4A2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DA9730D"/>
    <w:multiLevelType w:val="multilevel"/>
    <w:tmpl w:val="03E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DAF3FF3"/>
    <w:multiLevelType w:val="multilevel"/>
    <w:tmpl w:val="1E6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DBC34DA"/>
    <w:multiLevelType w:val="multilevel"/>
    <w:tmpl w:val="A0F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DEF5C27"/>
    <w:multiLevelType w:val="multilevel"/>
    <w:tmpl w:val="FDF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E215E6A"/>
    <w:multiLevelType w:val="multilevel"/>
    <w:tmpl w:val="C2AC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E2E68DD"/>
    <w:multiLevelType w:val="multilevel"/>
    <w:tmpl w:val="495C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E483275"/>
    <w:multiLevelType w:val="multilevel"/>
    <w:tmpl w:val="E6E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E4D70A8"/>
    <w:multiLevelType w:val="multilevel"/>
    <w:tmpl w:val="68A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E5E0CFD"/>
    <w:multiLevelType w:val="multilevel"/>
    <w:tmpl w:val="FE9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E633B66"/>
    <w:multiLevelType w:val="multilevel"/>
    <w:tmpl w:val="155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E73286C"/>
    <w:multiLevelType w:val="multilevel"/>
    <w:tmpl w:val="CE8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E7A3AB8"/>
    <w:multiLevelType w:val="multilevel"/>
    <w:tmpl w:val="B08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EA82622"/>
    <w:multiLevelType w:val="multilevel"/>
    <w:tmpl w:val="3880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ECD368A"/>
    <w:multiLevelType w:val="multilevel"/>
    <w:tmpl w:val="355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ED5534F"/>
    <w:multiLevelType w:val="multilevel"/>
    <w:tmpl w:val="801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ED850FE"/>
    <w:multiLevelType w:val="multilevel"/>
    <w:tmpl w:val="DA4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EDC5F31"/>
    <w:multiLevelType w:val="multilevel"/>
    <w:tmpl w:val="4F4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EE84097"/>
    <w:multiLevelType w:val="multilevel"/>
    <w:tmpl w:val="30F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F08733D"/>
    <w:multiLevelType w:val="multilevel"/>
    <w:tmpl w:val="517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F1C721C"/>
    <w:multiLevelType w:val="multilevel"/>
    <w:tmpl w:val="FA94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F1E555E"/>
    <w:multiLevelType w:val="multilevel"/>
    <w:tmpl w:val="687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F587A19"/>
    <w:multiLevelType w:val="multilevel"/>
    <w:tmpl w:val="BA4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F631BF3"/>
    <w:multiLevelType w:val="multilevel"/>
    <w:tmpl w:val="EBB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F6D28B1"/>
    <w:multiLevelType w:val="multilevel"/>
    <w:tmpl w:val="77BE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F730306"/>
    <w:multiLevelType w:val="multilevel"/>
    <w:tmpl w:val="579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F797D59"/>
    <w:multiLevelType w:val="multilevel"/>
    <w:tmpl w:val="2B9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F7A299C"/>
    <w:multiLevelType w:val="multilevel"/>
    <w:tmpl w:val="120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F9811C3"/>
    <w:multiLevelType w:val="multilevel"/>
    <w:tmpl w:val="3B4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FBC7FC4"/>
    <w:multiLevelType w:val="multilevel"/>
    <w:tmpl w:val="B7A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0724E7F"/>
    <w:multiLevelType w:val="multilevel"/>
    <w:tmpl w:val="2452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09202F9"/>
    <w:multiLevelType w:val="multilevel"/>
    <w:tmpl w:val="8C1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0AC7BA4"/>
    <w:multiLevelType w:val="multilevel"/>
    <w:tmpl w:val="0E6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0B267BE"/>
    <w:multiLevelType w:val="multilevel"/>
    <w:tmpl w:val="6784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0CE0ADC"/>
    <w:multiLevelType w:val="multilevel"/>
    <w:tmpl w:val="A306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0D92B3F"/>
    <w:multiLevelType w:val="multilevel"/>
    <w:tmpl w:val="B82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0F31733"/>
    <w:multiLevelType w:val="multilevel"/>
    <w:tmpl w:val="72D6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112436E"/>
    <w:multiLevelType w:val="multilevel"/>
    <w:tmpl w:val="46F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13A40AE"/>
    <w:multiLevelType w:val="multilevel"/>
    <w:tmpl w:val="09D0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1484CBC"/>
    <w:multiLevelType w:val="multilevel"/>
    <w:tmpl w:val="FE6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1666039"/>
    <w:multiLevelType w:val="multilevel"/>
    <w:tmpl w:val="7CE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17222DE"/>
    <w:multiLevelType w:val="multilevel"/>
    <w:tmpl w:val="C9A8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1763555"/>
    <w:multiLevelType w:val="multilevel"/>
    <w:tmpl w:val="864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1833908"/>
    <w:multiLevelType w:val="multilevel"/>
    <w:tmpl w:val="301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1A714EA"/>
    <w:multiLevelType w:val="multilevel"/>
    <w:tmpl w:val="349A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1CE60E4"/>
    <w:multiLevelType w:val="multilevel"/>
    <w:tmpl w:val="B12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1F37C11"/>
    <w:multiLevelType w:val="multilevel"/>
    <w:tmpl w:val="D63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1F5427B"/>
    <w:multiLevelType w:val="multilevel"/>
    <w:tmpl w:val="5A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205311C"/>
    <w:multiLevelType w:val="multilevel"/>
    <w:tmpl w:val="6D3C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22B583A"/>
    <w:multiLevelType w:val="multilevel"/>
    <w:tmpl w:val="034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2465C52"/>
    <w:multiLevelType w:val="multilevel"/>
    <w:tmpl w:val="0C60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2495C3A"/>
    <w:multiLevelType w:val="multilevel"/>
    <w:tmpl w:val="DAC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2743D8F"/>
    <w:multiLevelType w:val="multilevel"/>
    <w:tmpl w:val="CA0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276216A"/>
    <w:multiLevelType w:val="multilevel"/>
    <w:tmpl w:val="4DC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2C91897"/>
    <w:multiLevelType w:val="multilevel"/>
    <w:tmpl w:val="342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2E253CF"/>
    <w:multiLevelType w:val="multilevel"/>
    <w:tmpl w:val="E20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31B4450"/>
    <w:multiLevelType w:val="multilevel"/>
    <w:tmpl w:val="F0D4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3213166"/>
    <w:multiLevelType w:val="multilevel"/>
    <w:tmpl w:val="98E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328337D"/>
    <w:multiLevelType w:val="multilevel"/>
    <w:tmpl w:val="0FB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33B2A30"/>
    <w:multiLevelType w:val="multilevel"/>
    <w:tmpl w:val="80F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39518BA"/>
    <w:multiLevelType w:val="multilevel"/>
    <w:tmpl w:val="A4A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3BB4687"/>
    <w:multiLevelType w:val="multilevel"/>
    <w:tmpl w:val="D81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3BD1DBD"/>
    <w:multiLevelType w:val="multilevel"/>
    <w:tmpl w:val="138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3F32D21"/>
    <w:multiLevelType w:val="multilevel"/>
    <w:tmpl w:val="2EB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44907C5"/>
    <w:multiLevelType w:val="multilevel"/>
    <w:tmpl w:val="83E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4747D2C"/>
    <w:multiLevelType w:val="multilevel"/>
    <w:tmpl w:val="A4E6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4804575"/>
    <w:multiLevelType w:val="multilevel"/>
    <w:tmpl w:val="CFE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48E6D46"/>
    <w:multiLevelType w:val="multilevel"/>
    <w:tmpl w:val="D92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4A55EB6"/>
    <w:multiLevelType w:val="multilevel"/>
    <w:tmpl w:val="701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4A72684"/>
    <w:multiLevelType w:val="multilevel"/>
    <w:tmpl w:val="8AB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4B5540D"/>
    <w:multiLevelType w:val="multilevel"/>
    <w:tmpl w:val="69D6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4BC543E"/>
    <w:multiLevelType w:val="multilevel"/>
    <w:tmpl w:val="42F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4C94FD0"/>
    <w:multiLevelType w:val="multilevel"/>
    <w:tmpl w:val="3E0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4DB6E3E"/>
    <w:multiLevelType w:val="multilevel"/>
    <w:tmpl w:val="04E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4EE5963"/>
    <w:multiLevelType w:val="multilevel"/>
    <w:tmpl w:val="E126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4F90248"/>
    <w:multiLevelType w:val="multilevel"/>
    <w:tmpl w:val="489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50070D0"/>
    <w:multiLevelType w:val="multilevel"/>
    <w:tmpl w:val="7B4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5135CAB"/>
    <w:multiLevelType w:val="multilevel"/>
    <w:tmpl w:val="A982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52C1D6F"/>
    <w:multiLevelType w:val="multilevel"/>
    <w:tmpl w:val="BDA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5397C6C"/>
    <w:multiLevelType w:val="multilevel"/>
    <w:tmpl w:val="10AE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56B7F6E"/>
    <w:multiLevelType w:val="multilevel"/>
    <w:tmpl w:val="C30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56C1D77"/>
    <w:multiLevelType w:val="multilevel"/>
    <w:tmpl w:val="1698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5DB5CAF"/>
    <w:multiLevelType w:val="multilevel"/>
    <w:tmpl w:val="C9F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5FB10A5"/>
    <w:multiLevelType w:val="multilevel"/>
    <w:tmpl w:val="5B0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64958F2"/>
    <w:multiLevelType w:val="multilevel"/>
    <w:tmpl w:val="2EE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6580010"/>
    <w:multiLevelType w:val="multilevel"/>
    <w:tmpl w:val="110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65C2ADE"/>
    <w:multiLevelType w:val="multilevel"/>
    <w:tmpl w:val="9CC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6657D1F"/>
    <w:multiLevelType w:val="multilevel"/>
    <w:tmpl w:val="E3A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6AE7CD0"/>
    <w:multiLevelType w:val="multilevel"/>
    <w:tmpl w:val="0692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70F09AA"/>
    <w:multiLevelType w:val="multilevel"/>
    <w:tmpl w:val="FBCC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70F7830"/>
    <w:multiLevelType w:val="multilevel"/>
    <w:tmpl w:val="501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71150AB"/>
    <w:multiLevelType w:val="multilevel"/>
    <w:tmpl w:val="0F5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7171E2F"/>
    <w:multiLevelType w:val="multilevel"/>
    <w:tmpl w:val="6C9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73939C3"/>
    <w:multiLevelType w:val="multilevel"/>
    <w:tmpl w:val="7F9C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74476FC"/>
    <w:multiLevelType w:val="multilevel"/>
    <w:tmpl w:val="CBC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74D3660"/>
    <w:multiLevelType w:val="multilevel"/>
    <w:tmpl w:val="6DE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7A034AC"/>
    <w:multiLevelType w:val="multilevel"/>
    <w:tmpl w:val="C59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83501C1"/>
    <w:multiLevelType w:val="multilevel"/>
    <w:tmpl w:val="D7A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85313F6"/>
    <w:multiLevelType w:val="multilevel"/>
    <w:tmpl w:val="F13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86A09FA"/>
    <w:multiLevelType w:val="multilevel"/>
    <w:tmpl w:val="C3C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8A003E2"/>
    <w:multiLevelType w:val="multilevel"/>
    <w:tmpl w:val="399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8A00BB8"/>
    <w:multiLevelType w:val="multilevel"/>
    <w:tmpl w:val="71C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8A66DD3"/>
    <w:multiLevelType w:val="multilevel"/>
    <w:tmpl w:val="F03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8C936CF"/>
    <w:multiLevelType w:val="multilevel"/>
    <w:tmpl w:val="C72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8CB7B08"/>
    <w:multiLevelType w:val="multilevel"/>
    <w:tmpl w:val="879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8EF76E0"/>
    <w:multiLevelType w:val="multilevel"/>
    <w:tmpl w:val="9F5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90C45B6"/>
    <w:multiLevelType w:val="multilevel"/>
    <w:tmpl w:val="1C46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91E0517"/>
    <w:multiLevelType w:val="multilevel"/>
    <w:tmpl w:val="CF6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91F107E"/>
    <w:multiLevelType w:val="multilevel"/>
    <w:tmpl w:val="C3A4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9315B8F"/>
    <w:multiLevelType w:val="multilevel"/>
    <w:tmpl w:val="993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9326AE4"/>
    <w:multiLevelType w:val="multilevel"/>
    <w:tmpl w:val="E7C4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9510943"/>
    <w:multiLevelType w:val="multilevel"/>
    <w:tmpl w:val="E480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9BA45A0"/>
    <w:multiLevelType w:val="multilevel"/>
    <w:tmpl w:val="AD9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9C73568"/>
    <w:multiLevelType w:val="multilevel"/>
    <w:tmpl w:val="1202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9E26565"/>
    <w:multiLevelType w:val="multilevel"/>
    <w:tmpl w:val="2ADC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A063E3C"/>
    <w:multiLevelType w:val="multilevel"/>
    <w:tmpl w:val="A80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A0E6CDD"/>
    <w:multiLevelType w:val="multilevel"/>
    <w:tmpl w:val="7446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A2445B9"/>
    <w:multiLevelType w:val="multilevel"/>
    <w:tmpl w:val="35F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A25500B"/>
    <w:multiLevelType w:val="multilevel"/>
    <w:tmpl w:val="DA86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A371D43"/>
    <w:multiLevelType w:val="multilevel"/>
    <w:tmpl w:val="77A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A47711B"/>
    <w:multiLevelType w:val="multilevel"/>
    <w:tmpl w:val="DFCC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A5A470D"/>
    <w:multiLevelType w:val="multilevel"/>
    <w:tmpl w:val="FF4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A9C3D43"/>
    <w:multiLevelType w:val="multilevel"/>
    <w:tmpl w:val="F02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AA87131"/>
    <w:multiLevelType w:val="multilevel"/>
    <w:tmpl w:val="8B94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B5434C5"/>
    <w:multiLevelType w:val="multilevel"/>
    <w:tmpl w:val="58E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B850C08"/>
    <w:multiLevelType w:val="multilevel"/>
    <w:tmpl w:val="94F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B8F28C5"/>
    <w:multiLevelType w:val="multilevel"/>
    <w:tmpl w:val="B3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B9D2A5F"/>
    <w:multiLevelType w:val="multilevel"/>
    <w:tmpl w:val="56C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B9F0D7C"/>
    <w:multiLevelType w:val="multilevel"/>
    <w:tmpl w:val="16B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BA72A10"/>
    <w:multiLevelType w:val="multilevel"/>
    <w:tmpl w:val="D4C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BB30340"/>
    <w:multiLevelType w:val="multilevel"/>
    <w:tmpl w:val="C4C4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BC36591"/>
    <w:multiLevelType w:val="multilevel"/>
    <w:tmpl w:val="71A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BC6559A"/>
    <w:multiLevelType w:val="multilevel"/>
    <w:tmpl w:val="618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C206443"/>
    <w:multiLevelType w:val="multilevel"/>
    <w:tmpl w:val="593E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C61159E"/>
    <w:multiLevelType w:val="multilevel"/>
    <w:tmpl w:val="2A1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C7520B6"/>
    <w:multiLevelType w:val="multilevel"/>
    <w:tmpl w:val="48D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C8151FD"/>
    <w:multiLevelType w:val="multilevel"/>
    <w:tmpl w:val="579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C844D6F"/>
    <w:multiLevelType w:val="multilevel"/>
    <w:tmpl w:val="AD0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C96184C"/>
    <w:multiLevelType w:val="multilevel"/>
    <w:tmpl w:val="864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C9B56B6"/>
    <w:multiLevelType w:val="multilevel"/>
    <w:tmpl w:val="98D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CA42339"/>
    <w:multiLevelType w:val="multilevel"/>
    <w:tmpl w:val="133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CA9608F"/>
    <w:multiLevelType w:val="multilevel"/>
    <w:tmpl w:val="27A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CDD1F90"/>
    <w:multiLevelType w:val="hybridMultilevel"/>
    <w:tmpl w:val="1A7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3CE02E73"/>
    <w:multiLevelType w:val="multilevel"/>
    <w:tmpl w:val="547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CF549B3"/>
    <w:multiLevelType w:val="multilevel"/>
    <w:tmpl w:val="1DD8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D244CDC"/>
    <w:multiLevelType w:val="multilevel"/>
    <w:tmpl w:val="9672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D2A378E"/>
    <w:multiLevelType w:val="multilevel"/>
    <w:tmpl w:val="148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D495D54"/>
    <w:multiLevelType w:val="multilevel"/>
    <w:tmpl w:val="71C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D565E32"/>
    <w:multiLevelType w:val="multilevel"/>
    <w:tmpl w:val="DF7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D7B640C"/>
    <w:multiLevelType w:val="multilevel"/>
    <w:tmpl w:val="CFBC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D9957FA"/>
    <w:multiLevelType w:val="multilevel"/>
    <w:tmpl w:val="96C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D9E0774"/>
    <w:multiLevelType w:val="multilevel"/>
    <w:tmpl w:val="569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D9E09DE"/>
    <w:multiLevelType w:val="multilevel"/>
    <w:tmpl w:val="6160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DC912DF"/>
    <w:multiLevelType w:val="multilevel"/>
    <w:tmpl w:val="2F3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DD965F3"/>
    <w:multiLevelType w:val="multilevel"/>
    <w:tmpl w:val="AE7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DE52C75"/>
    <w:multiLevelType w:val="multilevel"/>
    <w:tmpl w:val="8E86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DF77D95"/>
    <w:multiLevelType w:val="multilevel"/>
    <w:tmpl w:val="4852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E021AD2"/>
    <w:multiLevelType w:val="multilevel"/>
    <w:tmpl w:val="6184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E2E279F"/>
    <w:multiLevelType w:val="multilevel"/>
    <w:tmpl w:val="8B6C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E5F0D26"/>
    <w:multiLevelType w:val="multilevel"/>
    <w:tmpl w:val="3CA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E810A3C"/>
    <w:multiLevelType w:val="multilevel"/>
    <w:tmpl w:val="B39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E836F86"/>
    <w:multiLevelType w:val="multilevel"/>
    <w:tmpl w:val="590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E9768AF"/>
    <w:multiLevelType w:val="multilevel"/>
    <w:tmpl w:val="813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EE06602"/>
    <w:multiLevelType w:val="multilevel"/>
    <w:tmpl w:val="6D6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EE64A59"/>
    <w:multiLevelType w:val="multilevel"/>
    <w:tmpl w:val="E84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F0F67D2"/>
    <w:multiLevelType w:val="multilevel"/>
    <w:tmpl w:val="5D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F2F3CCC"/>
    <w:multiLevelType w:val="multilevel"/>
    <w:tmpl w:val="624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F3E0062"/>
    <w:multiLevelType w:val="multilevel"/>
    <w:tmpl w:val="C46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F474A1E"/>
    <w:multiLevelType w:val="multilevel"/>
    <w:tmpl w:val="577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F666EF0"/>
    <w:multiLevelType w:val="multilevel"/>
    <w:tmpl w:val="9D18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F8C3247"/>
    <w:multiLevelType w:val="multilevel"/>
    <w:tmpl w:val="2286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F8E63F8"/>
    <w:multiLevelType w:val="multilevel"/>
    <w:tmpl w:val="D6D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FA43048"/>
    <w:multiLevelType w:val="multilevel"/>
    <w:tmpl w:val="11D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FD34C2A"/>
    <w:multiLevelType w:val="multilevel"/>
    <w:tmpl w:val="531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01813D8"/>
    <w:multiLevelType w:val="multilevel"/>
    <w:tmpl w:val="F27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0233500"/>
    <w:multiLevelType w:val="multilevel"/>
    <w:tmpl w:val="FA90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0412D42"/>
    <w:multiLevelType w:val="multilevel"/>
    <w:tmpl w:val="0F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0570439"/>
    <w:multiLevelType w:val="multilevel"/>
    <w:tmpl w:val="6AF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06346F6"/>
    <w:multiLevelType w:val="multilevel"/>
    <w:tmpl w:val="113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06E0794"/>
    <w:multiLevelType w:val="multilevel"/>
    <w:tmpl w:val="D282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0722308"/>
    <w:multiLevelType w:val="multilevel"/>
    <w:tmpl w:val="2A4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0734369"/>
    <w:multiLevelType w:val="multilevel"/>
    <w:tmpl w:val="BA4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0943A50"/>
    <w:multiLevelType w:val="multilevel"/>
    <w:tmpl w:val="87C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0B76806"/>
    <w:multiLevelType w:val="multilevel"/>
    <w:tmpl w:val="1AA2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0D60BCC"/>
    <w:multiLevelType w:val="multilevel"/>
    <w:tmpl w:val="7C6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0E855CF"/>
    <w:multiLevelType w:val="multilevel"/>
    <w:tmpl w:val="3F7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0F53D12"/>
    <w:multiLevelType w:val="multilevel"/>
    <w:tmpl w:val="3AC6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100634A"/>
    <w:multiLevelType w:val="multilevel"/>
    <w:tmpl w:val="C61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10D5A97"/>
    <w:multiLevelType w:val="multilevel"/>
    <w:tmpl w:val="502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11B60AC"/>
    <w:multiLevelType w:val="multilevel"/>
    <w:tmpl w:val="DE7E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11D39E1"/>
    <w:multiLevelType w:val="multilevel"/>
    <w:tmpl w:val="6380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1232759"/>
    <w:multiLevelType w:val="multilevel"/>
    <w:tmpl w:val="992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12739EF"/>
    <w:multiLevelType w:val="multilevel"/>
    <w:tmpl w:val="706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138328B"/>
    <w:multiLevelType w:val="multilevel"/>
    <w:tmpl w:val="7BE8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1941219"/>
    <w:multiLevelType w:val="multilevel"/>
    <w:tmpl w:val="119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19521DC"/>
    <w:multiLevelType w:val="multilevel"/>
    <w:tmpl w:val="3AA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1AC2A2D"/>
    <w:multiLevelType w:val="multilevel"/>
    <w:tmpl w:val="9B4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1C616C6"/>
    <w:multiLevelType w:val="multilevel"/>
    <w:tmpl w:val="A37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1CE332A"/>
    <w:multiLevelType w:val="multilevel"/>
    <w:tmpl w:val="0EE8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1EE76E6"/>
    <w:multiLevelType w:val="multilevel"/>
    <w:tmpl w:val="741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21C7C93"/>
    <w:multiLevelType w:val="multilevel"/>
    <w:tmpl w:val="A7C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23118BF"/>
    <w:multiLevelType w:val="multilevel"/>
    <w:tmpl w:val="28D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2810FA8"/>
    <w:multiLevelType w:val="multilevel"/>
    <w:tmpl w:val="844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28815F1"/>
    <w:multiLevelType w:val="multilevel"/>
    <w:tmpl w:val="D1A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2A14A0D"/>
    <w:multiLevelType w:val="multilevel"/>
    <w:tmpl w:val="172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2AB53BE"/>
    <w:multiLevelType w:val="multilevel"/>
    <w:tmpl w:val="CD2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2CD6805"/>
    <w:multiLevelType w:val="multilevel"/>
    <w:tmpl w:val="BB9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39D29AE"/>
    <w:multiLevelType w:val="multilevel"/>
    <w:tmpl w:val="574E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3AA06FE"/>
    <w:multiLevelType w:val="multilevel"/>
    <w:tmpl w:val="E0D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3BD6B66"/>
    <w:multiLevelType w:val="multilevel"/>
    <w:tmpl w:val="EC20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3C110C8"/>
    <w:multiLevelType w:val="multilevel"/>
    <w:tmpl w:val="052C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3F9752C"/>
    <w:multiLevelType w:val="multilevel"/>
    <w:tmpl w:val="D05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4471265"/>
    <w:multiLevelType w:val="multilevel"/>
    <w:tmpl w:val="E3A2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44A7CDF"/>
    <w:multiLevelType w:val="multilevel"/>
    <w:tmpl w:val="7D14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4AB0AD0"/>
    <w:multiLevelType w:val="multilevel"/>
    <w:tmpl w:val="1FE6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4AC46D0"/>
    <w:multiLevelType w:val="multilevel"/>
    <w:tmpl w:val="D0D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4C9139C"/>
    <w:multiLevelType w:val="multilevel"/>
    <w:tmpl w:val="D87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4CE61ED"/>
    <w:multiLevelType w:val="multilevel"/>
    <w:tmpl w:val="FA8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4D26D74"/>
    <w:multiLevelType w:val="multilevel"/>
    <w:tmpl w:val="A474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51440EF"/>
    <w:multiLevelType w:val="multilevel"/>
    <w:tmpl w:val="B38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54E760D"/>
    <w:multiLevelType w:val="multilevel"/>
    <w:tmpl w:val="1F02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583054D"/>
    <w:multiLevelType w:val="multilevel"/>
    <w:tmpl w:val="145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593586E"/>
    <w:multiLevelType w:val="multilevel"/>
    <w:tmpl w:val="79E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5A47330"/>
    <w:multiLevelType w:val="multilevel"/>
    <w:tmpl w:val="9D7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5C268C4"/>
    <w:multiLevelType w:val="multilevel"/>
    <w:tmpl w:val="D10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5D83FF2"/>
    <w:multiLevelType w:val="multilevel"/>
    <w:tmpl w:val="ABF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61E1EFF"/>
    <w:multiLevelType w:val="multilevel"/>
    <w:tmpl w:val="AD5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6543F22"/>
    <w:multiLevelType w:val="multilevel"/>
    <w:tmpl w:val="992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66377DC"/>
    <w:multiLevelType w:val="multilevel"/>
    <w:tmpl w:val="1F5E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6671B5C"/>
    <w:multiLevelType w:val="multilevel"/>
    <w:tmpl w:val="9B3A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66970B6"/>
    <w:multiLevelType w:val="multilevel"/>
    <w:tmpl w:val="872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66E2611"/>
    <w:multiLevelType w:val="multilevel"/>
    <w:tmpl w:val="08CC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6766073"/>
    <w:multiLevelType w:val="multilevel"/>
    <w:tmpl w:val="EF2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6805E5A"/>
    <w:multiLevelType w:val="multilevel"/>
    <w:tmpl w:val="EAD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6835EEA"/>
    <w:multiLevelType w:val="multilevel"/>
    <w:tmpl w:val="22B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69218D5"/>
    <w:multiLevelType w:val="multilevel"/>
    <w:tmpl w:val="B7A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6C06D65"/>
    <w:multiLevelType w:val="multilevel"/>
    <w:tmpl w:val="F5B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6C40E3C"/>
    <w:multiLevelType w:val="multilevel"/>
    <w:tmpl w:val="7D2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6DB0AF7"/>
    <w:multiLevelType w:val="multilevel"/>
    <w:tmpl w:val="C77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6F96F80"/>
    <w:multiLevelType w:val="multilevel"/>
    <w:tmpl w:val="B6B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6FA250F"/>
    <w:multiLevelType w:val="multilevel"/>
    <w:tmpl w:val="E920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739118C"/>
    <w:multiLevelType w:val="multilevel"/>
    <w:tmpl w:val="9B7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73C1CD8"/>
    <w:multiLevelType w:val="multilevel"/>
    <w:tmpl w:val="A0E2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7403553"/>
    <w:multiLevelType w:val="multilevel"/>
    <w:tmpl w:val="BFE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7444B38"/>
    <w:multiLevelType w:val="multilevel"/>
    <w:tmpl w:val="AC1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77A4CC0"/>
    <w:multiLevelType w:val="multilevel"/>
    <w:tmpl w:val="2A0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79D2700"/>
    <w:multiLevelType w:val="multilevel"/>
    <w:tmpl w:val="AB9A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79E4998"/>
    <w:multiLevelType w:val="multilevel"/>
    <w:tmpl w:val="1D6E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79F69FB"/>
    <w:multiLevelType w:val="multilevel"/>
    <w:tmpl w:val="3FD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7A13302"/>
    <w:multiLevelType w:val="multilevel"/>
    <w:tmpl w:val="08A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7A54D06"/>
    <w:multiLevelType w:val="multilevel"/>
    <w:tmpl w:val="5CD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7A71913"/>
    <w:multiLevelType w:val="multilevel"/>
    <w:tmpl w:val="6A7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7B37472"/>
    <w:multiLevelType w:val="multilevel"/>
    <w:tmpl w:val="FDE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8007BE7"/>
    <w:multiLevelType w:val="multilevel"/>
    <w:tmpl w:val="33E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8233ABD"/>
    <w:multiLevelType w:val="multilevel"/>
    <w:tmpl w:val="59C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8371D31"/>
    <w:multiLevelType w:val="multilevel"/>
    <w:tmpl w:val="128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8437913"/>
    <w:multiLevelType w:val="multilevel"/>
    <w:tmpl w:val="34C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8506F58"/>
    <w:multiLevelType w:val="multilevel"/>
    <w:tmpl w:val="7F3E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89D7D96"/>
    <w:multiLevelType w:val="multilevel"/>
    <w:tmpl w:val="6BF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8BA488B"/>
    <w:multiLevelType w:val="multilevel"/>
    <w:tmpl w:val="7C5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9434851"/>
    <w:multiLevelType w:val="multilevel"/>
    <w:tmpl w:val="272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9532A59"/>
    <w:multiLevelType w:val="multilevel"/>
    <w:tmpl w:val="933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95C23B8"/>
    <w:multiLevelType w:val="multilevel"/>
    <w:tmpl w:val="100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97140FD"/>
    <w:multiLevelType w:val="multilevel"/>
    <w:tmpl w:val="E59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976765A"/>
    <w:multiLevelType w:val="multilevel"/>
    <w:tmpl w:val="59EE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9771957"/>
    <w:multiLevelType w:val="multilevel"/>
    <w:tmpl w:val="B4A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9934F4E"/>
    <w:multiLevelType w:val="multilevel"/>
    <w:tmpl w:val="5BDE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99E07AF"/>
    <w:multiLevelType w:val="multilevel"/>
    <w:tmpl w:val="E01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9C13F06"/>
    <w:multiLevelType w:val="multilevel"/>
    <w:tmpl w:val="F39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9D370BA"/>
    <w:multiLevelType w:val="multilevel"/>
    <w:tmpl w:val="CA22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9E17694"/>
    <w:multiLevelType w:val="multilevel"/>
    <w:tmpl w:val="D77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9EB7E61"/>
    <w:multiLevelType w:val="multilevel"/>
    <w:tmpl w:val="3958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A0571B0"/>
    <w:multiLevelType w:val="multilevel"/>
    <w:tmpl w:val="65D6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A0F77A2"/>
    <w:multiLevelType w:val="multilevel"/>
    <w:tmpl w:val="CDC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A2F2BF6"/>
    <w:multiLevelType w:val="multilevel"/>
    <w:tmpl w:val="5006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A5901DE"/>
    <w:multiLevelType w:val="multilevel"/>
    <w:tmpl w:val="B98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A5A16E1"/>
    <w:multiLevelType w:val="multilevel"/>
    <w:tmpl w:val="C5D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A5C694B"/>
    <w:multiLevelType w:val="multilevel"/>
    <w:tmpl w:val="71D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A62573D"/>
    <w:multiLevelType w:val="multilevel"/>
    <w:tmpl w:val="0B96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A6E1418"/>
    <w:multiLevelType w:val="multilevel"/>
    <w:tmpl w:val="29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A78128C"/>
    <w:multiLevelType w:val="multilevel"/>
    <w:tmpl w:val="79F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A834C42"/>
    <w:multiLevelType w:val="multilevel"/>
    <w:tmpl w:val="89BE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A8636E5"/>
    <w:multiLevelType w:val="multilevel"/>
    <w:tmpl w:val="814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ABF4E83"/>
    <w:multiLevelType w:val="multilevel"/>
    <w:tmpl w:val="775A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ADA47A1"/>
    <w:multiLevelType w:val="multilevel"/>
    <w:tmpl w:val="7DE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AFF4EC1"/>
    <w:multiLevelType w:val="multilevel"/>
    <w:tmpl w:val="2F2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B2167FC"/>
    <w:multiLevelType w:val="multilevel"/>
    <w:tmpl w:val="D3D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B2A47FA"/>
    <w:multiLevelType w:val="multilevel"/>
    <w:tmpl w:val="0BA2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B803CB8"/>
    <w:multiLevelType w:val="multilevel"/>
    <w:tmpl w:val="508E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BA40D58"/>
    <w:multiLevelType w:val="multilevel"/>
    <w:tmpl w:val="3B3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BF81B7D"/>
    <w:multiLevelType w:val="multilevel"/>
    <w:tmpl w:val="762A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C367BA9"/>
    <w:multiLevelType w:val="multilevel"/>
    <w:tmpl w:val="BC8C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CA87E53"/>
    <w:multiLevelType w:val="multilevel"/>
    <w:tmpl w:val="1AD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CB27E95"/>
    <w:multiLevelType w:val="multilevel"/>
    <w:tmpl w:val="D6B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CD07D69"/>
    <w:multiLevelType w:val="multilevel"/>
    <w:tmpl w:val="049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CDF452A"/>
    <w:multiLevelType w:val="multilevel"/>
    <w:tmpl w:val="392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D242EDA"/>
    <w:multiLevelType w:val="multilevel"/>
    <w:tmpl w:val="3A1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D2C53E0"/>
    <w:multiLevelType w:val="multilevel"/>
    <w:tmpl w:val="EB0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D2E1DA0"/>
    <w:multiLevelType w:val="multilevel"/>
    <w:tmpl w:val="862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D4C3491"/>
    <w:multiLevelType w:val="multilevel"/>
    <w:tmpl w:val="AFA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D8059F3"/>
    <w:multiLevelType w:val="multilevel"/>
    <w:tmpl w:val="0D6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D88190D"/>
    <w:multiLevelType w:val="multilevel"/>
    <w:tmpl w:val="6F5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DB01AD8"/>
    <w:multiLevelType w:val="multilevel"/>
    <w:tmpl w:val="10D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DBE33FA"/>
    <w:multiLevelType w:val="multilevel"/>
    <w:tmpl w:val="775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DBF5F26"/>
    <w:multiLevelType w:val="multilevel"/>
    <w:tmpl w:val="11B8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DC5365C"/>
    <w:multiLevelType w:val="multilevel"/>
    <w:tmpl w:val="36B6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DC712B2"/>
    <w:multiLevelType w:val="multilevel"/>
    <w:tmpl w:val="F114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DC96CE8"/>
    <w:multiLevelType w:val="multilevel"/>
    <w:tmpl w:val="C31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DCB1CED"/>
    <w:multiLevelType w:val="multilevel"/>
    <w:tmpl w:val="D6CE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DEE7890"/>
    <w:multiLevelType w:val="multilevel"/>
    <w:tmpl w:val="FDE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DFC6F9E"/>
    <w:multiLevelType w:val="multilevel"/>
    <w:tmpl w:val="A20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E0B4648"/>
    <w:multiLevelType w:val="multilevel"/>
    <w:tmpl w:val="E34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E79469A"/>
    <w:multiLevelType w:val="multilevel"/>
    <w:tmpl w:val="A49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F09559A"/>
    <w:multiLevelType w:val="multilevel"/>
    <w:tmpl w:val="69C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F164DB9"/>
    <w:multiLevelType w:val="multilevel"/>
    <w:tmpl w:val="CBA4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F2E4F22"/>
    <w:multiLevelType w:val="multilevel"/>
    <w:tmpl w:val="3F2E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F5D708B"/>
    <w:multiLevelType w:val="multilevel"/>
    <w:tmpl w:val="994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FC03B73"/>
    <w:multiLevelType w:val="multilevel"/>
    <w:tmpl w:val="E14C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FC90A3A"/>
    <w:multiLevelType w:val="multilevel"/>
    <w:tmpl w:val="0132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FD85B36"/>
    <w:multiLevelType w:val="multilevel"/>
    <w:tmpl w:val="DE2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0412346"/>
    <w:multiLevelType w:val="multilevel"/>
    <w:tmpl w:val="C25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06B5DFC"/>
    <w:multiLevelType w:val="multilevel"/>
    <w:tmpl w:val="C3B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07E47C0"/>
    <w:multiLevelType w:val="multilevel"/>
    <w:tmpl w:val="CF3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0AF0CBC"/>
    <w:multiLevelType w:val="multilevel"/>
    <w:tmpl w:val="83B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0B33968"/>
    <w:multiLevelType w:val="multilevel"/>
    <w:tmpl w:val="05F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0B56A69"/>
    <w:multiLevelType w:val="multilevel"/>
    <w:tmpl w:val="3E5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0D24C94"/>
    <w:multiLevelType w:val="multilevel"/>
    <w:tmpl w:val="02F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0D70993"/>
    <w:multiLevelType w:val="multilevel"/>
    <w:tmpl w:val="06A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0E05774"/>
    <w:multiLevelType w:val="multilevel"/>
    <w:tmpl w:val="6A56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0E51D3B"/>
    <w:multiLevelType w:val="multilevel"/>
    <w:tmpl w:val="2CE6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1101CD9"/>
    <w:multiLevelType w:val="multilevel"/>
    <w:tmpl w:val="F50E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13C377F"/>
    <w:multiLevelType w:val="multilevel"/>
    <w:tmpl w:val="673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14339CA"/>
    <w:multiLevelType w:val="multilevel"/>
    <w:tmpl w:val="8FA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14F102F"/>
    <w:multiLevelType w:val="multilevel"/>
    <w:tmpl w:val="3B30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15573DA"/>
    <w:multiLevelType w:val="multilevel"/>
    <w:tmpl w:val="9CB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179502F"/>
    <w:multiLevelType w:val="multilevel"/>
    <w:tmpl w:val="9DF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1B83927"/>
    <w:multiLevelType w:val="multilevel"/>
    <w:tmpl w:val="999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1D35A5D"/>
    <w:multiLevelType w:val="multilevel"/>
    <w:tmpl w:val="C1C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254344B"/>
    <w:multiLevelType w:val="multilevel"/>
    <w:tmpl w:val="9EC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25B41C9"/>
    <w:multiLevelType w:val="multilevel"/>
    <w:tmpl w:val="175C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28871B4"/>
    <w:multiLevelType w:val="multilevel"/>
    <w:tmpl w:val="919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2AC58B6"/>
    <w:multiLevelType w:val="multilevel"/>
    <w:tmpl w:val="1EE2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2BD61C0"/>
    <w:multiLevelType w:val="multilevel"/>
    <w:tmpl w:val="8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2D63430"/>
    <w:multiLevelType w:val="multilevel"/>
    <w:tmpl w:val="8FF8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2ED0ECA"/>
    <w:multiLevelType w:val="multilevel"/>
    <w:tmpl w:val="166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310596C"/>
    <w:multiLevelType w:val="multilevel"/>
    <w:tmpl w:val="B92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3313DB4"/>
    <w:multiLevelType w:val="multilevel"/>
    <w:tmpl w:val="B89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3511EA5"/>
    <w:multiLevelType w:val="multilevel"/>
    <w:tmpl w:val="C11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3524496"/>
    <w:multiLevelType w:val="multilevel"/>
    <w:tmpl w:val="00E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37B648B"/>
    <w:multiLevelType w:val="multilevel"/>
    <w:tmpl w:val="D486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38C5C3C"/>
    <w:multiLevelType w:val="multilevel"/>
    <w:tmpl w:val="5BDE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3D561F1"/>
    <w:multiLevelType w:val="multilevel"/>
    <w:tmpl w:val="6DF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40F15A8"/>
    <w:multiLevelType w:val="multilevel"/>
    <w:tmpl w:val="F65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41C0C26"/>
    <w:multiLevelType w:val="multilevel"/>
    <w:tmpl w:val="827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42A270F"/>
    <w:multiLevelType w:val="multilevel"/>
    <w:tmpl w:val="24C6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45D35BD"/>
    <w:multiLevelType w:val="multilevel"/>
    <w:tmpl w:val="95EA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46448BA"/>
    <w:multiLevelType w:val="multilevel"/>
    <w:tmpl w:val="88A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4C42E6F"/>
    <w:multiLevelType w:val="multilevel"/>
    <w:tmpl w:val="04B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4ED53DC"/>
    <w:multiLevelType w:val="multilevel"/>
    <w:tmpl w:val="D9E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5043AF0"/>
    <w:multiLevelType w:val="multilevel"/>
    <w:tmpl w:val="866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5237024"/>
    <w:multiLevelType w:val="multilevel"/>
    <w:tmpl w:val="BC8E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53F1496"/>
    <w:multiLevelType w:val="multilevel"/>
    <w:tmpl w:val="EB0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54879F9"/>
    <w:multiLevelType w:val="multilevel"/>
    <w:tmpl w:val="1608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54E4DCB"/>
    <w:multiLevelType w:val="multilevel"/>
    <w:tmpl w:val="525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56D7C35"/>
    <w:multiLevelType w:val="multilevel"/>
    <w:tmpl w:val="967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571188D"/>
    <w:multiLevelType w:val="multilevel"/>
    <w:tmpl w:val="2A1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5AA1740"/>
    <w:multiLevelType w:val="multilevel"/>
    <w:tmpl w:val="669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5AD157C"/>
    <w:multiLevelType w:val="multilevel"/>
    <w:tmpl w:val="B19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5C6534C"/>
    <w:multiLevelType w:val="multilevel"/>
    <w:tmpl w:val="948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5C93A7D"/>
    <w:multiLevelType w:val="multilevel"/>
    <w:tmpl w:val="30A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601387C"/>
    <w:multiLevelType w:val="multilevel"/>
    <w:tmpl w:val="6DD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60A0CBB"/>
    <w:multiLevelType w:val="multilevel"/>
    <w:tmpl w:val="332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60E249F"/>
    <w:multiLevelType w:val="multilevel"/>
    <w:tmpl w:val="4C16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6151D6D"/>
    <w:multiLevelType w:val="multilevel"/>
    <w:tmpl w:val="45FC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62C1BF9"/>
    <w:multiLevelType w:val="multilevel"/>
    <w:tmpl w:val="A66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634427E"/>
    <w:multiLevelType w:val="multilevel"/>
    <w:tmpl w:val="43C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65C4DDA"/>
    <w:multiLevelType w:val="multilevel"/>
    <w:tmpl w:val="C992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6605E2E"/>
    <w:multiLevelType w:val="multilevel"/>
    <w:tmpl w:val="A02E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673389B"/>
    <w:multiLevelType w:val="multilevel"/>
    <w:tmpl w:val="9218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6762536"/>
    <w:multiLevelType w:val="multilevel"/>
    <w:tmpl w:val="814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68E4D50"/>
    <w:multiLevelType w:val="multilevel"/>
    <w:tmpl w:val="6BC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6C50EED"/>
    <w:multiLevelType w:val="multilevel"/>
    <w:tmpl w:val="B47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6C75071"/>
    <w:multiLevelType w:val="multilevel"/>
    <w:tmpl w:val="820E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6D44844"/>
    <w:multiLevelType w:val="multilevel"/>
    <w:tmpl w:val="17E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6EF6175"/>
    <w:multiLevelType w:val="multilevel"/>
    <w:tmpl w:val="10B8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6F54291"/>
    <w:multiLevelType w:val="multilevel"/>
    <w:tmpl w:val="E2B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71B5C43"/>
    <w:multiLevelType w:val="multilevel"/>
    <w:tmpl w:val="750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73C54AD"/>
    <w:multiLevelType w:val="multilevel"/>
    <w:tmpl w:val="5EDA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73F4F5D"/>
    <w:multiLevelType w:val="multilevel"/>
    <w:tmpl w:val="B348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75234E8"/>
    <w:multiLevelType w:val="hybridMultilevel"/>
    <w:tmpl w:val="BF8C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5" w15:restartNumberingAfterBreak="0">
    <w:nsid w:val="577D2774"/>
    <w:multiLevelType w:val="multilevel"/>
    <w:tmpl w:val="77D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78F5ECF"/>
    <w:multiLevelType w:val="multilevel"/>
    <w:tmpl w:val="F03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7937B4C"/>
    <w:multiLevelType w:val="multilevel"/>
    <w:tmpl w:val="D25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7A10A23"/>
    <w:multiLevelType w:val="multilevel"/>
    <w:tmpl w:val="053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7A5233D"/>
    <w:multiLevelType w:val="multilevel"/>
    <w:tmpl w:val="3A62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7D015E2"/>
    <w:multiLevelType w:val="multilevel"/>
    <w:tmpl w:val="53D6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80E517D"/>
    <w:multiLevelType w:val="multilevel"/>
    <w:tmpl w:val="FE4C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81F5E67"/>
    <w:multiLevelType w:val="multilevel"/>
    <w:tmpl w:val="BC2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8556AE4"/>
    <w:multiLevelType w:val="multilevel"/>
    <w:tmpl w:val="E9B6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85B74A7"/>
    <w:multiLevelType w:val="multilevel"/>
    <w:tmpl w:val="E48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86E4F80"/>
    <w:multiLevelType w:val="multilevel"/>
    <w:tmpl w:val="52F0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8AD26F2"/>
    <w:multiLevelType w:val="multilevel"/>
    <w:tmpl w:val="BB4E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9100317"/>
    <w:multiLevelType w:val="multilevel"/>
    <w:tmpl w:val="75C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9461ED3"/>
    <w:multiLevelType w:val="multilevel"/>
    <w:tmpl w:val="882E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9782362"/>
    <w:multiLevelType w:val="multilevel"/>
    <w:tmpl w:val="5BD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97C2157"/>
    <w:multiLevelType w:val="multilevel"/>
    <w:tmpl w:val="93D6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9A26DBF"/>
    <w:multiLevelType w:val="multilevel"/>
    <w:tmpl w:val="250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9AD1195"/>
    <w:multiLevelType w:val="multilevel"/>
    <w:tmpl w:val="6F5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04" w15:restartNumberingAfterBreak="0">
    <w:nsid w:val="59C639EC"/>
    <w:multiLevelType w:val="multilevel"/>
    <w:tmpl w:val="AE2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A0E115D"/>
    <w:multiLevelType w:val="multilevel"/>
    <w:tmpl w:val="B28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A2F1061"/>
    <w:multiLevelType w:val="multilevel"/>
    <w:tmpl w:val="21E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AAA64A7"/>
    <w:multiLevelType w:val="multilevel"/>
    <w:tmpl w:val="65D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AD273FE"/>
    <w:multiLevelType w:val="multilevel"/>
    <w:tmpl w:val="4AF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AEA144C"/>
    <w:multiLevelType w:val="multilevel"/>
    <w:tmpl w:val="9B2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B1B5787"/>
    <w:multiLevelType w:val="multilevel"/>
    <w:tmpl w:val="4572ABF8"/>
    <w:numStyleLink w:val="MLAOutline"/>
  </w:abstractNum>
  <w:abstractNum w:abstractNumId="811" w15:restartNumberingAfterBreak="0">
    <w:nsid w:val="5B4834C1"/>
    <w:multiLevelType w:val="multilevel"/>
    <w:tmpl w:val="0E7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B4D5A1D"/>
    <w:multiLevelType w:val="multilevel"/>
    <w:tmpl w:val="921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B56462D"/>
    <w:multiLevelType w:val="multilevel"/>
    <w:tmpl w:val="E61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B771F02"/>
    <w:multiLevelType w:val="multilevel"/>
    <w:tmpl w:val="87D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B9473A9"/>
    <w:multiLevelType w:val="multilevel"/>
    <w:tmpl w:val="E0E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BAA63DE"/>
    <w:multiLevelType w:val="multilevel"/>
    <w:tmpl w:val="09C6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BBD231E"/>
    <w:multiLevelType w:val="multilevel"/>
    <w:tmpl w:val="C690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BD119E7"/>
    <w:multiLevelType w:val="multilevel"/>
    <w:tmpl w:val="C12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BDA72D0"/>
    <w:multiLevelType w:val="multilevel"/>
    <w:tmpl w:val="ADF2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BEC2A76"/>
    <w:multiLevelType w:val="multilevel"/>
    <w:tmpl w:val="39A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BF3420A"/>
    <w:multiLevelType w:val="multilevel"/>
    <w:tmpl w:val="592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C0D25FC"/>
    <w:multiLevelType w:val="multilevel"/>
    <w:tmpl w:val="EB6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C212AEE"/>
    <w:multiLevelType w:val="multilevel"/>
    <w:tmpl w:val="422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C23783D"/>
    <w:multiLevelType w:val="multilevel"/>
    <w:tmpl w:val="F7EC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C266511"/>
    <w:multiLevelType w:val="multilevel"/>
    <w:tmpl w:val="3638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C32398E"/>
    <w:multiLevelType w:val="multilevel"/>
    <w:tmpl w:val="5EFA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C4B7351"/>
    <w:multiLevelType w:val="multilevel"/>
    <w:tmpl w:val="783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C4F07B0"/>
    <w:multiLevelType w:val="multilevel"/>
    <w:tmpl w:val="1CF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CAA2F8C"/>
    <w:multiLevelType w:val="multilevel"/>
    <w:tmpl w:val="B9A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CE34DB1"/>
    <w:multiLevelType w:val="multilevel"/>
    <w:tmpl w:val="733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CF446CD"/>
    <w:multiLevelType w:val="multilevel"/>
    <w:tmpl w:val="C46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D41542A"/>
    <w:multiLevelType w:val="multilevel"/>
    <w:tmpl w:val="1466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D5135C6"/>
    <w:multiLevelType w:val="multilevel"/>
    <w:tmpl w:val="54B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D572ADD"/>
    <w:multiLevelType w:val="multilevel"/>
    <w:tmpl w:val="5706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DBE7D8B"/>
    <w:multiLevelType w:val="multilevel"/>
    <w:tmpl w:val="0D2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DEC0045"/>
    <w:multiLevelType w:val="multilevel"/>
    <w:tmpl w:val="2336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DF82BA9"/>
    <w:multiLevelType w:val="multilevel"/>
    <w:tmpl w:val="6B0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E617305"/>
    <w:multiLevelType w:val="multilevel"/>
    <w:tmpl w:val="AFB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E702BA0"/>
    <w:multiLevelType w:val="multilevel"/>
    <w:tmpl w:val="B43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E8561E9"/>
    <w:multiLevelType w:val="multilevel"/>
    <w:tmpl w:val="C29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EC27451"/>
    <w:multiLevelType w:val="multilevel"/>
    <w:tmpl w:val="33D4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ECE52B8"/>
    <w:multiLevelType w:val="multilevel"/>
    <w:tmpl w:val="402A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ED966FC"/>
    <w:multiLevelType w:val="multilevel"/>
    <w:tmpl w:val="584E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EF47A12"/>
    <w:multiLevelType w:val="multilevel"/>
    <w:tmpl w:val="AE0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F033357"/>
    <w:multiLevelType w:val="multilevel"/>
    <w:tmpl w:val="83F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F132743"/>
    <w:multiLevelType w:val="multilevel"/>
    <w:tmpl w:val="ED5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F3B1705"/>
    <w:multiLevelType w:val="multilevel"/>
    <w:tmpl w:val="8734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F673690"/>
    <w:multiLevelType w:val="multilevel"/>
    <w:tmpl w:val="D7D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F7F6100"/>
    <w:multiLevelType w:val="multilevel"/>
    <w:tmpl w:val="002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FD23C51"/>
    <w:multiLevelType w:val="multilevel"/>
    <w:tmpl w:val="3C3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FF63B29"/>
    <w:multiLevelType w:val="multilevel"/>
    <w:tmpl w:val="C88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00C0041"/>
    <w:multiLevelType w:val="multilevel"/>
    <w:tmpl w:val="BB7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0365438"/>
    <w:multiLevelType w:val="multilevel"/>
    <w:tmpl w:val="3AA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03F1A6C"/>
    <w:multiLevelType w:val="multilevel"/>
    <w:tmpl w:val="977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093235D"/>
    <w:multiLevelType w:val="multilevel"/>
    <w:tmpl w:val="A7C4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0A450B4"/>
    <w:multiLevelType w:val="multilevel"/>
    <w:tmpl w:val="8CDE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0BC6088"/>
    <w:multiLevelType w:val="multilevel"/>
    <w:tmpl w:val="F51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0BE17DC"/>
    <w:multiLevelType w:val="multilevel"/>
    <w:tmpl w:val="34B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0D92EB3"/>
    <w:multiLevelType w:val="multilevel"/>
    <w:tmpl w:val="994C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0F270D4"/>
    <w:multiLevelType w:val="multilevel"/>
    <w:tmpl w:val="91B8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1030D5B"/>
    <w:multiLevelType w:val="multilevel"/>
    <w:tmpl w:val="26F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10662CB"/>
    <w:multiLevelType w:val="multilevel"/>
    <w:tmpl w:val="B58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1107EEA"/>
    <w:multiLevelType w:val="multilevel"/>
    <w:tmpl w:val="37F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12F06E2"/>
    <w:multiLevelType w:val="multilevel"/>
    <w:tmpl w:val="6FC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17A5BDA"/>
    <w:multiLevelType w:val="multilevel"/>
    <w:tmpl w:val="FFEA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1C75254"/>
    <w:multiLevelType w:val="multilevel"/>
    <w:tmpl w:val="2D7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1CB75F9"/>
    <w:multiLevelType w:val="multilevel"/>
    <w:tmpl w:val="67D2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1E30457"/>
    <w:multiLevelType w:val="multilevel"/>
    <w:tmpl w:val="413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2117049"/>
    <w:multiLevelType w:val="multilevel"/>
    <w:tmpl w:val="03E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2192479"/>
    <w:multiLevelType w:val="multilevel"/>
    <w:tmpl w:val="FC2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2331852"/>
    <w:multiLevelType w:val="multilevel"/>
    <w:tmpl w:val="525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254025D"/>
    <w:multiLevelType w:val="multilevel"/>
    <w:tmpl w:val="CF9E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27E35F3"/>
    <w:multiLevelType w:val="multilevel"/>
    <w:tmpl w:val="C62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2AD4136"/>
    <w:multiLevelType w:val="multilevel"/>
    <w:tmpl w:val="FED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30D2663"/>
    <w:multiLevelType w:val="multilevel"/>
    <w:tmpl w:val="9FE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3324F1E"/>
    <w:multiLevelType w:val="multilevel"/>
    <w:tmpl w:val="0FF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343568A"/>
    <w:multiLevelType w:val="multilevel"/>
    <w:tmpl w:val="461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3643C9A"/>
    <w:multiLevelType w:val="multilevel"/>
    <w:tmpl w:val="5D7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3697686"/>
    <w:multiLevelType w:val="multilevel"/>
    <w:tmpl w:val="908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37673E9"/>
    <w:multiLevelType w:val="multilevel"/>
    <w:tmpl w:val="F36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3917414"/>
    <w:multiLevelType w:val="multilevel"/>
    <w:tmpl w:val="EC2A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3976B5A"/>
    <w:multiLevelType w:val="multilevel"/>
    <w:tmpl w:val="42E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3A62BEB"/>
    <w:multiLevelType w:val="multilevel"/>
    <w:tmpl w:val="1AA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3D246EF"/>
    <w:multiLevelType w:val="multilevel"/>
    <w:tmpl w:val="203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3D701B3"/>
    <w:multiLevelType w:val="multilevel"/>
    <w:tmpl w:val="C9D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3DC4005"/>
    <w:multiLevelType w:val="multilevel"/>
    <w:tmpl w:val="7B0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3E87FCB"/>
    <w:multiLevelType w:val="multilevel"/>
    <w:tmpl w:val="A25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3FF7DFB"/>
    <w:multiLevelType w:val="multilevel"/>
    <w:tmpl w:val="C70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4607745"/>
    <w:multiLevelType w:val="multilevel"/>
    <w:tmpl w:val="A23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46B2E3F"/>
    <w:multiLevelType w:val="multilevel"/>
    <w:tmpl w:val="D09E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49C030D"/>
    <w:multiLevelType w:val="multilevel"/>
    <w:tmpl w:val="646C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4CA62C1"/>
    <w:multiLevelType w:val="multilevel"/>
    <w:tmpl w:val="C43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4D86CA5"/>
    <w:multiLevelType w:val="multilevel"/>
    <w:tmpl w:val="9066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52D45E0"/>
    <w:multiLevelType w:val="multilevel"/>
    <w:tmpl w:val="AD4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56633F4"/>
    <w:multiLevelType w:val="multilevel"/>
    <w:tmpl w:val="8AE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58141F8"/>
    <w:multiLevelType w:val="multilevel"/>
    <w:tmpl w:val="FE4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59855C0"/>
    <w:multiLevelType w:val="multilevel"/>
    <w:tmpl w:val="B92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5A709CF"/>
    <w:multiLevelType w:val="multilevel"/>
    <w:tmpl w:val="F52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6312925"/>
    <w:multiLevelType w:val="multilevel"/>
    <w:tmpl w:val="5F7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6384F16"/>
    <w:multiLevelType w:val="multilevel"/>
    <w:tmpl w:val="A06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63F3C98"/>
    <w:multiLevelType w:val="multilevel"/>
    <w:tmpl w:val="AF78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6575E9F"/>
    <w:multiLevelType w:val="multilevel"/>
    <w:tmpl w:val="831A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65C19DC"/>
    <w:multiLevelType w:val="multilevel"/>
    <w:tmpl w:val="9EFE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65F0FD0"/>
    <w:multiLevelType w:val="multilevel"/>
    <w:tmpl w:val="8D6E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6656B7B"/>
    <w:multiLevelType w:val="multilevel"/>
    <w:tmpl w:val="37B4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67F623B"/>
    <w:multiLevelType w:val="multilevel"/>
    <w:tmpl w:val="951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6981937"/>
    <w:multiLevelType w:val="multilevel"/>
    <w:tmpl w:val="213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69A7A58"/>
    <w:multiLevelType w:val="multilevel"/>
    <w:tmpl w:val="9A7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6A63876"/>
    <w:multiLevelType w:val="multilevel"/>
    <w:tmpl w:val="88B4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6D972B7"/>
    <w:multiLevelType w:val="multilevel"/>
    <w:tmpl w:val="41A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6FD4C26"/>
    <w:multiLevelType w:val="multilevel"/>
    <w:tmpl w:val="3282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7014DC5"/>
    <w:multiLevelType w:val="multilevel"/>
    <w:tmpl w:val="9B0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7405922"/>
    <w:multiLevelType w:val="multilevel"/>
    <w:tmpl w:val="567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75E3D39"/>
    <w:multiLevelType w:val="multilevel"/>
    <w:tmpl w:val="FD0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7630935"/>
    <w:multiLevelType w:val="multilevel"/>
    <w:tmpl w:val="DCFE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7847805"/>
    <w:multiLevelType w:val="multilevel"/>
    <w:tmpl w:val="5062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79E53E0"/>
    <w:multiLevelType w:val="multilevel"/>
    <w:tmpl w:val="19CE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7C77B48"/>
    <w:multiLevelType w:val="multilevel"/>
    <w:tmpl w:val="B64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843108A"/>
    <w:multiLevelType w:val="multilevel"/>
    <w:tmpl w:val="6A8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84B4B3C"/>
    <w:multiLevelType w:val="multilevel"/>
    <w:tmpl w:val="F05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8874D60"/>
    <w:multiLevelType w:val="multilevel"/>
    <w:tmpl w:val="680E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897303F"/>
    <w:multiLevelType w:val="multilevel"/>
    <w:tmpl w:val="237C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8BD7970"/>
    <w:multiLevelType w:val="multilevel"/>
    <w:tmpl w:val="007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8C05599"/>
    <w:multiLevelType w:val="multilevel"/>
    <w:tmpl w:val="21A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8D200AA"/>
    <w:multiLevelType w:val="multilevel"/>
    <w:tmpl w:val="742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8E60AE2"/>
    <w:multiLevelType w:val="multilevel"/>
    <w:tmpl w:val="3F2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90235BF"/>
    <w:multiLevelType w:val="multilevel"/>
    <w:tmpl w:val="1748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93B3B0A"/>
    <w:multiLevelType w:val="multilevel"/>
    <w:tmpl w:val="3ABC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96C322F"/>
    <w:multiLevelType w:val="multilevel"/>
    <w:tmpl w:val="C18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9E25123"/>
    <w:multiLevelType w:val="multilevel"/>
    <w:tmpl w:val="F5B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A0B070A"/>
    <w:multiLevelType w:val="multilevel"/>
    <w:tmpl w:val="87E8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A517ECF"/>
    <w:multiLevelType w:val="multilevel"/>
    <w:tmpl w:val="4AA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A5922F2"/>
    <w:multiLevelType w:val="multilevel"/>
    <w:tmpl w:val="B738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A71521B"/>
    <w:multiLevelType w:val="multilevel"/>
    <w:tmpl w:val="43C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A7259DD"/>
    <w:multiLevelType w:val="multilevel"/>
    <w:tmpl w:val="766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A842510"/>
    <w:multiLevelType w:val="multilevel"/>
    <w:tmpl w:val="28E2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A8C5444"/>
    <w:multiLevelType w:val="multilevel"/>
    <w:tmpl w:val="1C3E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A9A6FF5"/>
    <w:multiLevelType w:val="multilevel"/>
    <w:tmpl w:val="B27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AC1489A"/>
    <w:multiLevelType w:val="multilevel"/>
    <w:tmpl w:val="F0E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AC669C6"/>
    <w:multiLevelType w:val="multilevel"/>
    <w:tmpl w:val="296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ADF2BE0"/>
    <w:multiLevelType w:val="multilevel"/>
    <w:tmpl w:val="F6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B0A1CDC"/>
    <w:multiLevelType w:val="multilevel"/>
    <w:tmpl w:val="B63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B33527D"/>
    <w:multiLevelType w:val="multilevel"/>
    <w:tmpl w:val="A22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B446F99"/>
    <w:multiLevelType w:val="multilevel"/>
    <w:tmpl w:val="3FD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B5610E5"/>
    <w:multiLevelType w:val="multilevel"/>
    <w:tmpl w:val="AB4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B81101A"/>
    <w:multiLevelType w:val="multilevel"/>
    <w:tmpl w:val="B29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B875739"/>
    <w:multiLevelType w:val="multilevel"/>
    <w:tmpl w:val="D4A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B8E7560"/>
    <w:multiLevelType w:val="multilevel"/>
    <w:tmpl w:val="7DE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B957BF0"/>
    <w:multiLevelType w:val="multilevel"/>
    <w:tmpl w:val="F7E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BBF41A7"/>
    <w:multiLevelType w:val="multilevel"/>
    <w:tmpl w:val="DBC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BD81781"/>
    <w:multiLevelType w:val="multilevel"/>
    <w:tmpl w:val="AC7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C0C5CA1"/>
    <w:multiLevelType w:val="multilevel"/>
    <w:tmpl w:val="AEEE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C0D71F9"/>
    <w:multiLevelType w:val="multilevel"/>
    <w:tmpl w:val="5FEA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C3B7233"/>
    <w:multiLevelType w:val="multilevel"/>
    <w:tmpl w:val="AB3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C3E6722"/>
    <w:multiLevelType w:val="multilevel"/>
    <w:tmpl w:val="973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C9B366B"/>
    <w:multiLevelType w:val="multilevel"/>
    <w:tmpl w:val="BB0A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CAE0E3E"/>
    <w:multiLevelType w:val="multilevel"/>
    <w:tmpl w:val="15DC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CBC48CB"/>
    <w:multiLevelType w:val="multilevel"/>
    <w:tmpl w:val="998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CE4260C"/>
    <w:multiLevelType w:val="multilevel"/>
    <w:tmpl w:val="9E38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D2749D6"/>
    <w:multiLevelType w:val="multilevel"/>
    <w:tmpl w:val="983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D6B5EC3"/>
    <w:multiLevelType w:val="multilevel"/>
    <w:tmpl w:val="3B80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DAA5FE7"/>
    <w:multiLevelType w:val="multilevel"/>
    <w:tmpl w:val="E3E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DB63081"/>
    <w:multiLevelType w:val="multilevel"/>
    <w:tmpl w:val="249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DEF4B9A"/>
    <w:multiLevelType w:val="multilevel"/>
    <w:tmpl w:val="4C5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DF46EE7"/>
    <w:multiLevelType w:val="multilevel"/>
    <w:tmpl w:val="B87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E0620E0"/>
    <w:multiLevelType w:val="multilevel"/>
    <w:tmpl w:val="F0FE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E0E64A1"/>
    <w:multiLevelType w:val="multilevel"/>
    <w:tmpl w:val="6254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E225DDC"/>
    <w:multiLevelType w:val="multilevel"/>
    <w:tmpl w:val="16D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E754D1F"/>
    <w:multiLevelType w:val="multilevel"/>
    <w:tmpl w:val="CFC2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E8E1838"/>
    <w:multiLevelType w:val="multilevel"/>
    <w:tmpl w:val="A444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E962DAC"/>
    <w:multiLevelType w:val="multilevel"/>
    <w:tmpl w:val="C85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EB15308"/>
    <w:multiLevelType w:val="multilevel"/>
    <w:tmpl w:val="380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ED070F4"/>
    <w:multiLevelType w:val="multilevel"/>
    <w:tmpl w:val="28C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EDB16B4"/>
    <w:multiLevelType w:val="multilevel"/>
    <w:tmpl w:val="44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EEC31BD"/>
    <w:multiLevelType w:val="multilevel"/>
    <w:tmpl w:val="C55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EF153BA"/>
    <w:multiLevelType w:val="multilevel"/>
    <w:tmpl w:val="988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EF618E7"/>
    <w:multiLevelType w:val="multilevel"/>
    <w:tmpl w:val="3524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F0731EB"/>
    <w:multiLevelType w:val="multilevel"/>
    <w:tmpl w:val="6CA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F26571F"/>
    <w:multiLevelType w:val="multilevel"/>
    <w:tmpl w:val="EDA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F456CD2"/>
    <w:multiLevelType w:val="multilevel"/>
    <w:tmpl w:val="EC0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F8B7440"/>
    <w:multiLevelType w:val="multilevel"/>
    <w:tmpl w:val="284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F903A63"/>
    <w:multiLevelType w:val="multilevel"/>
    <w:tmpl w:val="6B56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FB7068E"/>
    <w:multiLevelType w:val="multilevel"/>
    <w:tmpl w:val="381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FF26918"/>
    <w:multiLevelType w:val="multilevel"/>
    <w:tmpl w:val="0AC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012258B"/>
    <w:multiLevelType w:val="multilevel"/>
    <w:tmpl w:val="E34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02D4DBF"/>
    <w:multiLevelType w:val="multilevel"/>
    <w:tmpl w:val="C8B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0554D4B"/>
    <w:multiLevelType w:val="multilevel"/>
    <w:tmpl w:val="0A2A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06344DA"/>
    <w:multiLevelType w:val="multilevel"/>
    <w:tmpl w:val="355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06652A3"/>
    <w:multiLevelType w:val="multilevel"/>
    <w:tmpl w:val="1FFA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0734758"/>
    <w:multiLevelType w:val="multilevel"/>
    <w:tmpl w:val="780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08318F7"/>
    <w:multiLevelType w:val="multilevel"/>
    <w:tmpl w:val="E64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08E347A"/>
    <w:multiLevelType w:val="multilevel"/>
    <w:tmpl w:val="F128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0A41BD1"/>
    <w:multiLevelType w:val="multilevel"/>
    <w:tmpl w:val="D2F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10066D9"/>
    <w:multiLevelType w:val="multilevel"/>
    <w:tmpl w:val="D98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10B7AFB"/>
    <w:multiLevelType w:val="multilevel"/>
    <w:tmpl w:val="9CBA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133072A"/>
    <w:multiLevelType w:val="multilevel"/>
    <w:tmpl w:val="0EDE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15514C8"/>
    <w:multiLevelType w:val="multilevel"/>
    <w:tmpl w:val="CE2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1592DDF"/>
    <w:multiLevelType w:val="multilevel"/>
    <w:tmpl w:val="140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1604631"/>
    <w:multiLevelType w:val="multilevel"/>
    <w:tmpl w:val="215E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168696A"/>
    <w:multiLevelType w:val="multilevel"/>
    <w:tmpl w:val="A55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16C1F21"/>
    <w:multiLevelType w:val="multilevel"/>
    <w:tmpl w:val="DDE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1AF16D3"/>
    <w:multiLevelType w:val="multilevel"/>
    <w:tmpl w:val="829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1CE3AB5"/>
    <w:multiLevelType w:val="multilevel"/>
    <w:tmpl w:val="C8A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1D07C2D"/>
    <w:multiLevelType w:val="multilevel"/>
    <w:tmpl w:val="569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20F0079"/>
    <w:multiLevelType w:val="multilevel"/>
    <w:tmpl w:val="84C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22011D6"/>
    <w:multiLevelType w:val="multilevel"/>
    <w:tmpl w:val="E148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23D6DDD"/>
    <w:multiLevelType w:val="multilevel"/>
    <w:tmpl w:val="24F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2463A13"/>
    <w:multiLevelType w:val="multilevel"/>
    <w:tmpl w:val="5F84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258694E"/>
    <w:multiLevelType w:val="multilevel"/>
    <w:tmpl w:val="4354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25F6B61"/>
    <w:multiLevelType w:val="multilevel"/>
    <w:tmpl w:val="592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2A21213"/>
    <w:multiLevelType w:val="multilevel"/>
    <w:tmpl w:val="38B2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2BB4F38"/>
    <w:multiLevelType w:val="multilevel"/>
    <w:tmpl w:val="DB1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343288A"/>
    <w:multiLevelType w:val="multilevel"/>
    <w:tmpl w:val="F8D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34F7D28"/>
    <w:multiLevelType w:val="multilevel"/>
    <w:tmpl w:val="81C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36078A6"/>
    <w:multiLevelType w:val="multilevel"/>
    <w:tmpl w:val="9184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3665EA1"/>
    <w:multiLevelType w:val="multilevel"/>
    <w:tmpl w:val="31D0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3BF3138"/>
    <w:multiLevelType w:val="multilevel"/>
    <w:tmpl w:val="CCD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40776FE"/>
    <w:multiLevelType w:val="multilevel"/>
    <w:tmpl w:val="644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40D6765"/>
    <w:multiLevelType w:val="multilevel"/>
    <w:tmpl w:val="B34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41E6869"/>
    <w:multiLevelType w:val="multilevel"/>
    <w:tmpl w:val="8FF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4303890"/>
    <w:multiLevelType w:val="multilevel"/>
    <w:tmpl w:val="32A6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43A2F7B"/>
    <w:multiLevelType w:val="multilevel"/>
    <w:tmpl w:val="954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4536AC7"/>
    <w:multiLevelType w:val="multilevel"/>
    <w:tmpl w:val="250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457104E"/>
    <w:multiLevelType w:val="multilevel"/>
    <w:tmpl w:val="4DB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4A53750"/>
    <w:multiLevelType w:val="multilevel"/>
    <w:tmpl w:val="6596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4A653F1"/>
    <w:multiLevelType w:val="multilevel"/>
    <w:tmpl w:val="03A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4CA3B7B"/>
    <w:multiLevelType w:val="multilevel"/>
    <w:tmpl w:val="3DC8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4E012CF"/>
    <w:multiLevelType w:val="multilevel"/>
    <w:tmpl w:val="8D2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50D56BC"/>
    <w:multiLevelType w:val="multilevel"/>
    <w:tmpl w:val="7380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5993229"/>
    <w:multiLevelType w:val="multilevel"/>
    <w:tmpl w:val="F40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5B574AA"/>
    <w:multiLevelType w:val="multilevel"/>
    <w:tmpl w:val="CDD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5B861E7"/>
    <w:multiLevelType w:val="multilevel"/>
    <w:tmpl w:val="2F16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5C43460"/>
    <w:multiLevelType w:val="multilevel"/>
    <w:tmpl w:val="032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60441DB"/>
    <w:multiLevelType w:val="multilevel"/>
    <w:tmpl w:val="7C5C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6044B06"/>
    <w:multiLevelType w:val="multilevel"/>
    <w:tmpl w:val="B5A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6573206"/>
    <w:multiLevelType w:val="multilevel"/>
    <w:tmpl w:val="87C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688130C"/>
    <w:multiLevelType w:val="multilevel"/>
    <w:tmpl w:val="D86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6A142AB"/>
    <w:multiLevelType w:val="multilevel"/>
    <w:tmpl w:val="9430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70B353F"/>
    <w:multiLevelType w:val="multilevel"/>
    <w:tmpl w:val="DB6A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73E65B2"/>
    <w:multiLevelType w:val="multilevel"/>
    <w:tmpl w:val="2F7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75728F4"/>
    <w:multiLevelType w:val="multilevel"/>
    <w:tmpl w:val="BC9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7763DB1"/>
    <w:multiLevelType w:val="multilevel"/>
    <w:tmpl w:val="FB7C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79844BF"/>
    <w:multiLevelType w:val="multilevel"/>
    <w:tmpl w:val="359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7AA7F10"/>
    <w:multiLevelType w:val="multilevel"/>
    <w:tmpl w:val="B0E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77DD281B"/>
    <w:multiLevelType w:val="multilevel"/>
    <w:tmpl w:val="91E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8076CA0"/>
    <w:multiLevelType w:val="multilevel"/>
    <w:tmpl w:val="163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8250248"/>
    <w:multiLevelType w:val="multilevel"/>
    <w:tmpl w:val="4D7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82D2560"/>
    <w:multiLevelType w:val="multilevel"/>
    <w:tmpl w:val="1B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85E1088"/>
    <w:multiLevelType w:val="multilevel"/>
    <w:tmpl w:val="C22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8715C65"/>
    <w:multiLevelType w:val="multilevel"/>
    <w:tmpl w:val="8FB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8911CB3"/>
    <w:multiLevelType w:val="multilevel"/>
    <w:tmpl w:val="82F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8C02AD7"/>
    <w:multiLevelType w:val="multilevel"/>
    <w:tmpl w:val="894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8E94BC4"/>
    <w:multiLevelType w:val="multilevel"/>
    <w:tmpl w:val="C52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8FA51A2"/>
    <w:multiLevelType w:val="multilevel"/>
    <w:tmpl w:val="E11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8FE7468"/>
    <w:multiLevelType w:val="multilevel"/>
    <w:tmpl w:val="28B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9394539"/>
    <w:multiLevelType w:val="multilevel"/>
    <w:tmpl w:val="BB0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9661D59"/>
    <w:multiLevelType w:val="multilevel"/>
    <w:tmpl w:val="2B5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9697C99"/>
    <w:multiLevelType w:val="multilevel"/>
    <w:tmpl w:val="90B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99345D6"/>
    <w:multiLevelType w:val="multilevel"/>
    <w:tmpl w:val="AC2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9C600BE"/>
    <w:multiLevelType w:val="multilevel"/>
    <w:tmpl w:val="52C2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9CB3722"/>
    <w:multiLevelType w:val="multilevel"/>
    <w:tmpl w:val="A2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9D664D8"/>
    <w:multiLevelType w:val="multilevel"/>
    <w:tmpl w:val="D8DE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9DD584D"/>
    <w:multiLevelType w:val="multilevel"/>
    <w:tmpl w:val="7202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9DF2240"/>
    <w:multiLevelType w:val="multilevel"/>
    <w:tmpl w:val="4D6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9FF7316"/>
    <w:multiLevelType w:val="multilevel"/>
    <w:tmpl w:val="C9A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A1B3F10"/>
    <w:multiLevelType w:val="multilevel"/>
    <w:tmpl w:val="35B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A4869A5"/>
    <w:multiLevelType w:val="multilevel"/>
    <w:tmpl w:val="465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A492064"/>
    <w:multiLevelType w:val="multilevel"/>
    <w:tmpl w:val="92E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A515549"/>
    <w:multiLevelType w:val="hybridMultilevel"/>
    <w:tmpl w:val="195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0" w15:restartNumberingAfterBreak="0">
    <w:nsid w:val="7A753475"/>
    <w:multiLevelType w:val="multilevel"/>
    <w:tmpl w:val="385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A9E5916"/>
    <w:multiLevelType w:val="multilevel"/>
    <w:tmpl w:val="D02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AB95C3D"/>
    <w:multiLevelType w:val="multilevel"/>
    <w:tmpl w:val="CC8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ADB6409"/>
    <w:multiLevelType w:val="multilevel"/>
    <w:tmpl w:val="FFF2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AFA2C83"/>
    <w:multiLevelType w:val="multilevel"/>
    <w:tmpl w:val="92C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B111314"/>
    <w:multiLevelType w:val="multilevel"/>
    <w:tmpl w:val="547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B2E5C77"/>
    <w:multiLevelType w:val="multilevel"/>
    <w:tmpl w:val="FD4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B3210FD"/>
    <w:multiLevelType w:val="multilevel"/>
    <w:tmpl w:val="E7F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B5F397A"/>
    <w:multiLevelType w:val="multilevel"/>
    <w:tmpl w:val="81D8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B960E5B"/>
    <w:multiLevelType w:val="multilevel"/>
    <w:tmpl w:val="FC1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BBB7B0E"/>
    <w:multiLevelType w:val="multilevel"/>
    <w:tmpl w:val="1E0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BBC3FB5"/>
    <w:multiLevelType w:val="multilevel"/>
    <w:tmpl w:val="A332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BC03713"/>
    <w:multiLevelType w:val="multilevel"/>
    <w:tmpl w:val="47E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BE66B34"/>
    <w:multiLevelType w:val="multilevel"/>
    <w:tmpl w:val="0A98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C175F65"/>
    <w:multiLevelType w:val="multilevel"/>
    <w:tmpl w:val="BC2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C1C0292"/>
    <w:multiLevelType w:val="multilevel"/>
    <w:tmpl w:val="B344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C3B4818"/>
    <w:multiLevelType w:val="multilevel"/>
    <w:tmpl w:val="1D08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C7028A0"/>
    <w:multiLevelType w:val="multilevel"/>
    <w:tmpl w:val="5A9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C732620"/>
    <w:multiLevelType w:val="multilevel"/>
    <w:tmpl w:val="A8F0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C7D2D3F"/>
    <w:multiLevelType w:val="multilevel"/>
    <w:tmpl w:val="F63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CC1504A"/>
    <w:multiLevelType w:val="multilevel"/>
    <w:tmpl w:val="F21C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CCD13A7"/>
    <w:multiLevelType w:val="multilevel"/>
    <w:tmpl w:val="599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CD07ADD"/>
    <w:multiLevelType w:val="multilevel"/>
    <w:tmpl w:val="6B5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CDC4D45"/>
    <w:multiLevelType w:val="multilevel"/>
    <w:tmpl w:val="0A18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CDC5C77"/>
    <w:multiLevelType w:val="multilevel"/>
    <w:tmpl w:val="20D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CF76624"/>
    <w:multiLevelType w:val="multilevel"/>
    <w:tmpl w:val="8D34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D003679"/>
    <w:multiLevelType w:val="multilevel"/>
    <w:tmpl w:val="006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D016535"/>
    <w:multiLevelType w:val="multilevel"/>
    <w:tmpl w:val="BB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D283117"/>
    <w:multiLevelType w:val="multilevel"/>
    <w:tmpl w:val="1B6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D2A14E5"/>
    <w:multiLevelType w:val="multilevel"/>
    <w:tmpl w:val="782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D5D1AB6"/>
    <w:multiLevelType w:val="multilevel"/>
    <w:tmpl w:val="EE5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D60306C"/>
    <w:multiLevelType w:val="multilevel"/>
    <w:tmpl w:val="C4F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D992C40"/>
    <w:multiLevelType w:val="multilevel"/>
    <w:tmpl w:val="B31E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DD65782"/>
    <w:multiLevelType w:val="multilevel"/>
    <w:tmpl w:val="C91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DE05200"/>
    <w:multiLevelType w:val="multilevel"/>
    <w:tmpl w:val="47E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DE872B3"/>
    <w:multiLevelType w:val="multilevel"/>
    <w:tmpl w:val="33B0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E0563C8"/>
    <w:multiLevelType w:val="multilevel"/>
    <w:tmpl w:val="89B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E0E318A"/>
    <w:multiLevelType w:val="multilevel"/>
    <w:tmpl w:val="7AA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E277691"/>
    <w:multiLevelType w:val="multilevel"/>
    <w:tmpl w:val="C71E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E375944"/>
    <w:multiLevelType w:val="hybridMultilevel"/>
    <w:tmpl w:val="788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0" w15:restartNumberingAfterBreak="0">
    <w:nsid w:val="7E7774AA"/>
    <w:multiLevelType w:val="multilevel"/>
    <w:tmpl w:val="B89E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E920E33"/>
    <w:multiLevelType w:val="multilevel"/>
    <w:tmpl w:val="FC00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E932BDE"/>
    <w:multiLevelType w:val="multilevel"/>
    <w:tmpl w:val="4A6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EA26415"/>
    <w:multiLevelType w:val="multilevel"/>
    <w:tmpl w:val="983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EB775E2"/>
    <w:multiLevelType w:val="multilevel"/>
    <w:tmpl w:val="3F32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EBB2928"/>
    <w:multiLevelType w:val="multilevel"/>
    <w:tmpl w:val="52C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EEA361F"/>
    <w:multiLevelType w:val="multilevel"/>
    <w:tmpl w:val="ED3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EED18F5"/>
    <w:multiLevelType w:val="multilevel"/>
    <w:tmpl w:val="65A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EEE385C"/>
    <w:multiLevelType w:val="multilevel"/>
    <w:tmpl w:val="E42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EF25D28"/>
    <w:multiLevelType w:val="multilevel"/>
    <w:tmpl w:val="2054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F203BB5"/>
    <w:multiLevelType w:val="multilevel"/>
    <w:tmpl w:val="8D4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F384AC8"/>
    <w:multiLevelType w:val="multilevel"/>
    <w:tmpl w:val="5EF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F604A61"/>
    <w:multiLevelType w:val="multilevel"/>
    <w:tmpl w:val="497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FB10BB4"/>
    <w:multiLevelType w:val="multilevel"/>
    <w:tmpl w:val="4BDC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FB4600B"/>
    <w:multiLevelType w:val="multilevel"/>
    <w:tmpl w:val="818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FC34278"/>
    <w:multiLevelType w:val="multilevel"/>
    <w:tmpl w:val="6B9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FCD37E7"/>
    <w:multiLevelType w:val="multilevel"/>
    <w:tmpl w:val="A63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FF359A5"/>
    <w:multiLevelType w:val="multilevel"/>
    <w:tmpl w:val="8FD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126">
    <w:abstractNumId w:val="9"/>
  </w:num>
  <w:num w:numId="2" w16cid:durableId="1600286328">
    <w:abstractNumId w:val="7"/>
  </w:num>
  <w:num w:numId="3" w16cid:durableId="815149432">
    <w:abstractNumId w:val="6"/>
  </w:num>
  <w:num w:numId="4" w16cid:durableId="942961663">
    <w:abstractNumId w:val="5"/>
  </w:num>
  <w:num w:numId="5" w16cid:durableId="2090615088">
    <w:abstractNumId w:val="4"/>
  </w:num>
  <w:num w:numId="6" w16cid:durableId="1824391746">
    <w:abstractNumId w:val="8"/>
  </w:num>
  <w:num w:numId="7" w16cid:durableId="1299338336">
    <w:abstractNumId w:val="3"/>
  </w:num>
  <w:num w:numId="8" w16cid:durableId="794299854">
    <w:abstractNumId w:val="2"/>
  </w:num>
  <w:num w:numId="9" w16cid:durableId="835222032">
    <w:abstractNumId w:val="1"/>
  </w:num>
  <w:num w:numId="10" w16cid:durableId="206257576">
    <w:abstractNumId w:val="0"/>
  </w:num>
  <w:num w:numId="11" w16cid:durableId="1135022464">
    <w:abstractNumId w:val="295"/>
  </w:num>
  <w:num w:numId="12" w16cid:durableId="2100826941">
    <w:abstractNumId w:val="803"/>
  </w:num>
  <w:num w:numId="13" w16cid:durableId="290326828">
    <w:abstractNumId w:val="810"/>
  </w:num>
  <w:num w:numId="14" w16cid:durableId="2006081130">
    <w:abstractNumId w:val="784"/>
  </w:num>
  <w:num w:numId="15" w16cid:durableId="1830175964">
    <w:abstractNumId w:val="1109"/>
  </w:num>
  <w:num w:numId="16" w16cid:durableId="331108657">
    <w:abstractNumId w:val="1069"/>
  </w:num>
  <w:num w:numId="17" w16cid:durableId="2092004417">
    <w:abstractNumId w:val="537"/>
  </w:num>
  <w:num w:numId="18" w16cid:durableId="1674719244">
    <w:abstractNumId w:val="54"/>
  </w:num>
  <w:num w:numId="19" w16cid:durableId="1542791377">
    <w:abstractNumId w:val="55"/>
  </w:num>
  <w:num w:numId="20" w16cid:durableId="1251239351">
    <w:abstractNumId w:val="479"/>
  </w:num>
  <w:num w:numId="21" w16cid:durableId="1252466287">
    <w:abstractNumId w:val="984"/>
  </w:num>
  <w:num w:numId="22" w16cid:durableId="1923878826">
    <w:abstractNumId w:val="596"/>
  </w:num>
  <w:num w:numId="23" w16cid:durableId="842553159">
    <w:abstractNumId w:val="349"/>
  </w:num>
  <w:num w:numId="24" w16cid:durableId="545993601">
    <w:abstractNumId w:val="1028"/>
  </w:num>
  <w:num w:numId="25" w16cid:durableId="686371007">
    <w:abstractNumId w:val="147"/>
  </w:num>
  <w:num w:numId="26" w16cid:durableId="479465190">
    <w:abstractNumId w:val="696"/>
  </w:num>
  <w:num w:numId="27" w16cid:durableId="1082526746">
    <w:abstractNumId w:val="573"/>
  </w:num>
  <w:num w:numId="28" w16cid:durableId="1792627358">
    <w:abstractNumId w:val="996"/>
  </w:num>
  <w:num w:numId="29" w16cid:durableId="1486822383">
    <w:abstractNumId w:val="562"/>
  </w:num>
  <w:num w:numId="30" w16cid:durableId="1510557334">
    <w:abstractNumId w:val="655"/>
  </w:num>
  <w:num w:numId="31" w16cid:durableId="1485656983">
    <w:abstractNumId w:val="471"/>
  </w:num>
  <w:num w:numId="32" w16cid:durableId="535192491">
    <w:abstractNumId w:val="175"/>
  </w:num>
  <w:num w:numId="33" w16cid:durableId="1358460776">
    <w:abstractNumId w:val="846"/>
  </w:num>
  <w:num w:numId="34" w16cid:durableId="1206797576">
    <w:abstractNumId w:val="199"/>
  </w:num>
  <w:num w:numId="35" w16cid:durableId="813838325">
    <w:abstractNumId w:val="1078"/>
  </w:num>
  <w:num w:numId="36" w16cid:durableId="2055039418">
    <w:abstractNumId w:val="1106"/>
  </w:num>
  <w:num w:numId="37" w16cid:durableId="608397230">
    <w:abstractNumId w:val="631"/>
  </w:num>
  <w:num w:numId="38" w16cid:durableId="1833444603">
    <w:abstractNumId w:val="680"/>
  </w:num>
  <w:num w:numId="39" w16cid:durableId="278417335">
    <w:abstractNumId w:val="790"/>
  </w:num>
  <w:num w:numId="40" w16cid:durableId="1746537843">
    <w:abstractNumId w:val="737"/>
  </w:num>
  <w:num w:numId="41" w16cid:durableId="1584533067">
    <w:abstractNumId w:val="360"/>
  </w:num>
  <w:num w:numId="42" w16cid:durableId="159856092">
    <w:abstractNumId w:val="1049"/>
  </w:num>
  <w:num w:numId="43" w16cid:durableId="1468742025">
    <w:abstractNumId w:val="944"/>
  </w:num>
  <w:num w:numId="44" w16cid:durableId="771633278">
    <w:abstractNumId w:val="935"/>
  </w:num>
  <w:num w:numId="45" w16cid:durableId="348456365">
    <w:abstractNumId w:val="287"/>
  </w:num>
  <w:num w:numId="46" w16cid:durableId="1745251050">
    <w:abstractNumId w:val="869"/>
  </w:num>
  <w:num w:numId="47" w16cid:durableId="1564947423">
    <w:abstractNumId w:val="808"/>
  </w:num>
  <w:num w:numId="48" w16cid:durableId="1534728582">
    <w:abstractNumId w:val="353"/>
  </w:num>
  <w:num w:numId="49" w16cid:durableId="1387996727">
    <w:abstractNumId w:val="897"/>
  </w:num>
  <w:num w:numId="50" w16cid:durableId="1021010906">
    <w:abstractNumId w:val="686"/>
  </w:num>
  <w:num w:numId="51" w16cid:durableId="210191359">
    <w:abstractNumId w:val="973"/>
  </w:num>
  <w:num w:numId="52" w16cid:durableId="1112282688">
    <w:abstractNumId w:val="673"/>
  </w:num>
  <w:num w:numId="53" w16cid:durableId="663241211">
    <w:abstractNumId w:val="777"/>
  </w:num>
  <w:num w:numId="54" w16cid:durableId="840394892">
    <w:abstractNumId w:val="113"/>
  </w:num>
  <w:num w:numId="55" w16cid:durableId="1808744442">
    <w:abstractNumId w:val="273"/>
  </w:num>
  <w:num w:numId="56" w16cid:durableId="134565991">
    <w:abstractNumId w:val="313"/>
  </w:num>
  <w:num w:numId="57" w16cid:durableId="2135363400">
    <w:abstractNumId w:val="589"/>
  </w:num>
  <w:num w:numId="58" w16cid:durableId="1328630694">
    <w:abstractNumId w:val="1072"/>
  </w:num>
  <w:num w:numId="59" w16cid:durableId="2043088666">
    <w:abstractNumId w:val="729"/>
  </w:num>
  <w:num w:numId="60" w16cid:durableId="88624981">
    <w:abstractNumId w:val="152"/>
  </w:num>
  <w:num w:numId="61" w16cid:durableId="1806466934">
    <w:abstractNumId w:val="327"/>
  </w:num>
  <w:num w:numId="62" w16cid:durableId="104465815">
    <w:abstractNumId w:val="490"/>
  </w:num>
  <w:num w:numId="63" w16cid:durableId="996766144">
    <w:abstractNumId w:val="442"/>
  </w:num>
  <w:num w:numId="64" w16cid:durableId="1167400272">
    <w:abstractNumId w:val="356"/>
  </w:num>
  <w:num w:numId="65" w16cid:durableId="292905308">
    <w:abstractNumId w:val="469"/>
  </w:num>
  <w:num w:numId="66" w16cid:durableId="734666521">
    <w:abstractNumId w:val="698"/>
  </w:num>
  <w:num w:numId="67" w16cid:durableId="1029377613">
    <w:abstractNumId w:val="621"/>
  </w:num>
  <w:num w:numId="68" w16cid:durableId="4796824">
    <w:abstractNumId w:val="765"/>
  </w:num>
  <w:num w:numId="69" w16cid:durableId="562258040">
    <w:abstractNumId w:val="688"/>
  </w:num>
  <w:num w:numId="70" w16cid:durableId="1907762389">
    <w:abstractNumId w:val="399"/>
  </w:num>
  <w:num w:numId="71" w16cid:durableId="819809414">
    <w:abstractNumId w:val="333"/>
  </w:num>
  <w:num w:numId="72" w16cid:durableId="1233274099">
    <w:abstractNumId w:val="39"/>
  </w:num>
  <w:num w:numId="73" w16cid:durableId="2059696485">
    <w:abstractNumId w:val="879"/>
  </w:num>
  <w:num w:numId="74" w16cid:durableId="1480533191">
    <w:abstractNumId w:val="816"/>
  </w:num>
  <w:num w:numId="75" w16cid:durableId="437913772">
    <w:abstractNumId w:val="389"/>
  </w:num>
  <w:num w:numId="76" w16cid:durableId="2115245484">
    <w:abstractNumId w:val="884"/>
  </w:num>
  <w:num w:numId="77" w16cid:durableId="1864902712">
    <w:abstractNumId w:val="196"/>
  </w:num>
  <w:num w:numId="78" w16cid:durableId="1607342848">
    <w:abstractNumId w:val="320"/>
  </w:num>
  <w:num w:numId="79" w16cid:durableId="1626111357">
    <w:abstractNumId w:val="1117"/>
  </w:num>
  <w:num w:numId="80" w16cid:durableId="1406760928">
    <w:abstractNumId w:val="1053"/>
  </w:num>
  <w:num w:numId="81" w16cid:durableId="473375784">
    <w:abstractNumId w:val="343"/>
  </w:num>
  <w:num w:numId="82" w16cid:durableId="475803140">
    <w:abstractNumId w:val="733"/>
  </w:num>
  <w:num w:numId="83" w16cid:durableId="961307125">
    <w:abstractNumId w:val="144"/>
  </w:num>
  <w:num w:numId="84" w16cid:durableId="483356845">
    <w:abstractNumId w:val="406"/>
  </w:num>
  <w:num w:numId="85" w16cid:durableId="2019885999">
    <w:abstractNumId w:val="997"/>
  </w:num>
  <w:num w:numId="86" w16cid:durableId="1568029327">
    <w:abstractNumId w:val="1051"/>
  </w:num>
  <w:num w:numId="87" w16cid:durableId="1914466750">
    <w:abstractNumId w:val="710"/>
  </w:num>
  <w:num w:numId="88" w16cid:durableId="2111729687">
    <w:abstractNumId w:val="613"/>
  </w:num>
  <w:num w:numId="89" w16cid:durableId="1675036319">
    <w:abstractNumId w:val="925"/>
  </w:num>
  <w:num w:numId="90" w16cid:durableId="928196337">
    <w:abstractNumId w:val="300"/>
  </w:num>
  <w:num w:numId="91" w16cid:durableId="514422753">
    <w:abstractNumId w:val="163"/>
  </w:num>
  <w:num w:numId="92" w16cid:durableId="113791801">
    <w:abstractNumId w:val="565"/>
  </w:num>
  <w:num w:numId="93" w16cid:durableId="51271956">
    <w:abstractNumId w:val="1017"/>
  </w:num>
  <w:num w:numId="94" w16cid:durableId="132606424">
    <w:abstractNumId w:val="357"/>
  </w:num>
  <w:num w:numId="95" w16cid:durableId="418136047">
    <w:abstractNumId w:val="779"/>
  </w:num>
  <w:num w:numId="96" w16cid:durableId="1028600451">
    <w:abstractNumId w:val="1002"/>
  </w:num>
  <w:num w:numId="97" w16cid:durableId="1863083905">
    <w:abstractNumId w:val="141"/>
  </w:num>
  <w:num w:numId="98" w16cid:durableId="162746939">
    <w:abstractNumId w:val="288"/>
  </w:num>
  <w:num w:numId="99" w16cid:durableId="1270354021">
    <w:abstractNumId w:val="520"/>
  </w:num>
  <w:num w:numId="100" w16cid:durableId="849753867">
    <w:abstractNumId w:val="42"/>
  </w:num>
  <w:num w:numId="101" w16cid:durableId="1818064211">
    <w:abstractNumId w:val="1005"/>
  </w:num>
  <w:num w:numId="102" w16cid:durableId="572938019">
    <w:abstractNumId w:val="555"/>
  </w:num>
  <w:num w:numId="103" w16cid:durableId="367683884">
    <w:abstractNumId w:val="335"/>
  </w:num>
  <w:num w:numId="104" w16cid:durableId="756095827">
    <w:abstractNumId w:val="322"/>
  </w:num>
  <w:num w:numId="105" w16cid:durableId="1082216151">
    <w:abstractNumId w:val="213"/>
  </w:num>
  <w:num w:numId="106" w16cid:durableId="413742520">
    <w:abstractNumId w:val="910"/>
  </w:num>
  <w:num w:numId="107" w16cid:durableId="1514298548">
    <w:abstractNumId w:val="491"/>
  </w:num>
  <w:num w:numId="108" w16cid:durableId="475537738">
    <w:abstractNumId w:val="346"/>
  </w:num>
  <w:num w:numId="109" w16cid:durableId="972716368">
    <w:abstractNumId w:val="751"/>
  </w:num>
  <w:num w:numId="110" w16cid:durableId="1425104493">
    <w:abstractNumId w:val="523"/>
  </w:num>
  <w:num w:numId="111" w16cid:durableId="1856068327">
    <w:abstractNumId w:val="763"/>
  </w:num>
  <w:num w:numId="112" w16cid:durableId="1638533337">
    <w:abstractNumId w:val="101"/>
  </w:num>
  <w:num w:numId="113" w16cid:durableId="43725540">
    <w:abstractNumId w:val="222"/>
  </w:num>
  <w:num w:numId="114" w16cid:durableId="1879582988">
    <w:abstractNumId w:val="78"/>
  </w:num>
  <w:num w:numId="115" w16cid:durableId="490367181">
    <w:abstractNumId w:val="994"/>
  </w:num>
  <w:num w:numId="116" w16cid:durableId="1981961882">
    <w:abstractNumId w:val="860"/>
  </w:num>
  <w:num w:numId="117" w16cid:durableId="465048506">
    <w:abstractNumId w:val="336"/>
  </w:num>
  <w:num w:numId="118" w16cid:durableId="835530854">
    <w:abstractNumId w:val="989"/>
  </w:num>
  <w:num w:numId="119" w16cid:durableId="820385287">
    <w:abstractNumId w:val="37"/>
  </w:num>
  <w:num w:numId="120" w16cid:durableId="741487823">
    <w:abstractNumId w:val="709"/>
  </w:num>
  <w:num w:numId="121" w16cid:durableId="1452239045">
    <w:abstractNumId w:val="481"/>
  </w:num>
  <w:num w:numId="122" w16cid:durableId="1476604671">
    <w:abstractNumId w:val="91"/>
  </w:num>
  <w:num w:numId="123" w16cid:durableId="562716192">
    <w:abstractNumId w:val="262"/>
  </w:num>
  <w:num w:numId="124" w16cid:durableId="2098210711">
    <w:abstractNumId w:val="450"/>
  </w:num>
  <w:num w:numId="125" w16cid:durableId="1173684580">
    <w:abstractNumId w:val="1080"/>
  </w:num>
  <w:num w:numId="126" w16cid:durableId="1904103687">
    <w:abstractNumId w:val="11"/>
  </w:num>
  <w:num w:numId="127" w16cid:durableId="1047140433">
    <w:abstractNumId w:val="1020"/>
  </w:num>
  <w:num w:numId="128" w16cid:durableId="1343976679">
    <w:abstractNumId w:val="185"/>
  </w:num>
  <w:num w:numId="129" w16cid:durableId="1735078090">
    <w:abstractNumId w:val="61"/>
  </w:num>
  <w:num w:numId="130" w16cid:durableId="786314837">
    <w:abstractNumId w:val="1073"/>
  </w:num>
  <w:num w:numId="131" w16cid:durableId="1240410260">
    <w:abstractNumId w:val="601"/>
  </w:num>
  <w:num w:numId="132" w16cid:durableId="2054764984">
    <w:abstractNumId w:val="93"/>
  </w:num>
  <w:num w:numId="133" w16cid:durableId="888541490">
    <w:abstractNumId w:val="177"/>
  </w:num>
  <w:num w:numId="134" w16cid:durableId="840195747">
    <w:abstractNumId w:val="969"/>
  </w:num>
  <w:num w:numId="135" w16cid:durableId="662007613">
    <w:abstractNumId w:val="863"/>
  </w:num>
  <w:num w:numId="136" w16cid:durableId="108621960">
    <w:abstractNumId w:val="886"/>
  </w:num>
  <w:num w:numId="137" w16cid:durableId="1471440038">
    <w:abstractNumId w:val="424"/>
  </w:num>
  <w:num w:numId="138" w16cid:durableId="317656956">
    <w:abstractNumId w:val="151"/>
  </w:num>
  <w:num w:numId="139" w16cid:durableId="1760640870">
    <w:abstractNumId w:val="377"/>
  </w:num>
  <w:num w:numId="140" w16cid:durableId="1588806531">
    <w:abstractNumId w:val="824"/>
  </w:num>
  <w:num w:numId="141" w16cid:durableId="1564758176">
    <w:abstractNumId w:val="461"/>
  </w:num>
  <w:num w:numId="142" w16cid:durableId="128600068">
    <w:abstractNumId w:val="720"/>
  </w:num>
  <w:num w:numId="143" w16cid:durableId="1288048763">
    <w:abstractNumId w:val="1042"/>
  </w:num>
  <w:num w:numId="144" w16cid:durableId="638346813">
    <w:abstractNumId w:val="970"/>
  </w:num>
  <w:num w:numId="145" w16cid:durableId="1744638716">
    <w:abstractNumId w:val="15"/>
  </w:num>
  <w:num w:numId="146" w16cid:durableId="1926062436">
    <w:abstractNumId w:val="94"/>
  </w:num>
  <w:num w:numId="147" w16cid:durableId="1666981693">
    <w:abstractNumId w:val="533"/>
  </w:num>
  <w:num w:numId="148" w16cid:durableId="1084257247">
    <w:abstractNumId w:val="267"/>
  </w:num>
  <w:num w:numId="149" w16cid:durableId="392851621">
    <w:abstractNumId w:val="985"/>
  </w:num>
  <w:num w:numId="150" w16cid:durableId="773944197">
    <w:abstractNumId w:val="579"/>
  </w:num>
  <w:num w:numId="151" w16cid:durableId="697201754">
    <w:abstractNumId w:val="146"/>
  </w:num>
  <w:num w:numId="152" w16cid:durableId="370307444">
    <w:abstractNumId w:val="22"/>
  </w:num>
  <w:num w:numId="153" w16cid:durableId="1765107219">
    <w:abstractNumId w:val="668"/>
  </w:num>
  <w:num w:numId="154" w16cid:durableId="1087194400">
    <w:abstractNumId w:val="513"/>
  </w:num>
  <w:num w:numId="155" w16cid:durableId="1551263708">
    <w:abstractNumId w:val="138"/>
  </w:num>
  <w:num w:numId="156" w16cid:durableId="993724288">
    <w:abstractNumId w:val="600"/>
  </w:num>
  <w:num w:numId="157" w16cid:durableId="963121580">
    <w:abstractNumId w:val="833"/>
  </w:num>
  <w:num w:numId="158" w16cid:durableId="203635369">
    <w:abstractNumId w:val="487"/>
  </w:num>
  <w:num w:numId="159" w16cid:durableId="1739472616">
    <w:abstractNumId w:val="270"/>
  </w:num>
  <w:num w:numId="160" w16cid:durableId="812254812">
    <w:abstractNumId w:val="1118"/>
  </w:num>
  <w:num w:numId="161" w16cid:durableId="1237083318">
    <w:abstractNumId w:val="370"/>
  </w:num>
  <w:num w:numId="162" w16cid:durableId="1871870434">
    <w:abstractNumId w:val="1039"/>
  </w:num>
  <w:num w:numId="163" w16cid:durableId="851988762">
    <w:abstractNumId w:val="350"/>
  </w:num>
  <w:num w:numId="164" w16cid:durableId="926159290">
    <w:abstractNumId w:val="238"/>
  </w:num>
  <w:num w:numId="165" w16cid:durableId="1081759793">
    <w:abstractNumId w:val="561"/>
  </w:num>
  <w:num w:numId="166" w16cid:durableId="100153059">
    <w:abstractNumId w:val="107"/>
  </w:num>
  <w:num w:numId="167" w16cid:durableId="639110914">
    <w:abstractNumId w:val="998"/>
  </w:num>
  <w:num w:numId="168" w16cid:durableId="748964161">
    <w:abstractNumId w:val="983"/>
  </w:num>
  <w:num w:numId="169" w16cid:durableId="1109163468">
    <w:abstractNumId w:val="119"/>
  </w:num>
  <w:num w:numId="170" w16cid:durableId="1188299846">
    <w:abstractNumId w:val="851"/>
  </w:num>
  <w:num w:numId="171" w16cid:durableId="1443455683">
    <w:abstractNumId w:val="293"/>
  </w:num>
  <w:num w:numId="172" w16cid:durableId="2060980579">
    <w:abstractNumId w:val="339"/>
  </w:num>
  <w:num w:numId="173" w16cid:durableId="1920367154">
    <w:abstractNumId w:val="1063"/>
  </w:num>
  <w:num w:numId="174" w16cid:durableId="765032886">
    <w:abstractNumId w:val="800"/>
  </w:num>
  <w:num w:numId="175" w16cid:durableId="325403719">
    <w:abstractNumId w:val="455"/>
  </w:num>
  <w:num w:numId="176" w16cid:durableId="2108889558">
    <w:abstractNumId w:val="182"/>
  </w:num>
  <w:num w:numId="177" w16cid:durableId="938870533">
    <w:abstractNumId w:val="948"/>
  </w:num>
  <w:num w:numId="178" w16cid:durableId="1378357428">
    <w:abstractNumId w:val="109"/>
  </w:num>
  <w:num w:numId="179" w16cid:durableId="1725718626">
    <w:abstractNumId w:val="1043"/>
  </w:num>
  <w:num w:numId="180" w16cid:durableId="1795830088">
    <w:abstractNumId w:val="844"/>
  </w:num>
  <w:num w:numId="181" w16cid:durableId="1732580574">
    <w:abstractNumId w:val="782"/>
  </w:num>
  <w:num w:numId="182" w16cid:durableId="771824546">
    <w:abstractNumId w:val="466"/>
  </w:num>
  <w:num w:numId="183" w16cid:durableId="526060288">
    <w:abstractNumId w:val="703"/>
  </w:num>
  <w:num w:numId="184" w16cid:durableId="1740204605">
    <w:abstractNumId w:val="529"/>
  </w:num>
  <w:num w:numId="185" w16cid:durableId="1563835493">
    <w:abstractNumId w:val="1125"/>
  </w:num>
  <w:num w:numId="186" w16cid:durableId="1675953616">
    <w:abstractNumId w:val="279"/>
  </w:num>
  <w:num w:numId="187" w16cid:durableId="28338226">
    <w:abstractNumId w:val="340"/>
  </w:num>
  <w:num w:numId="188" w16cid:durableId="873804923">
    <w:abstractNumId w:val="171"/>
  </w:num>
  <w:num w:numId="189" w16cid:durableId="555898470">
    <w:abstractNumId w:val="261"/>
  </w:num>
  <w:num w:numId="190" w16cid:durableId="1312709790">
    <w:abstractNumId w:val="746"/>
  </w:num>
  <w:num w:numId="191" w16cid:durableId="57284683">
    <w:abstractNumId w:val="1031"/>
  </w:num>
  <w:num w:numId="192" w16cid:durableId="459418265">
    <w:abstractNumId w:val="453"/>
  </w:num>
  <w:num w:numId="193" w16cid:durableId="1149521487">
    <w:abstractNumId w:val="952"/>
  </w:num>
  <w:num w:numId="194" w16cid:durableId="1587223938">
    <w:abstractNumId w:val="1046"/>
  </w:num>
  <w:num w:numId="195" w16cid:durableId="541135859">
    <w:abstractNumId w:val="387"/>
  </w:num>
  <w:num w:numId="196" w16cid:durableId="1922639227">
    <w:abstractNumId w:val="815"/>
  </w:num>
  <w:num w:numId="197" w16cid:durableId="592202131">
    <w:abstractNumId w:val="597"/>
  </w:num>
  <w:num w:numId="198" w16cid:durableId="1667301">
    <w:abstractNumId w:val="193"/>
  </w:num>
  <w:num w:numId="199" w16cid:durableId="1844663771">
    <w:abstractNumId w:val="642"/>
  </w:num>
  <w:num w:numId="200" w16cid:durableId="1478764108">
    <w:abstractNumId w:val="99"/>
  </w:num>
  <w:num w:numId="201" w16cid:durableId="2093505433">
    <w:abstractNumId w:val="899"/>
  </w:num>
  <w:num w:numId="202" w16cid:durableId="57898437">
    <w:abstractNumId w:val="753"/>
  </w:num>
  <w:num w:numId="203" w16cid:durableId="1857186147">
    <w:abstractNumId w:val="878"/>
  </w:num>
  <w:num w:numId="204" w16cid:durableId="1453594483">
    <w:abstractNumId w:val="761"/>
  </w:num>
  <w:num w:numId="205" w16cid:durableId="238173260">
    <w:abstractNumId w:val="756"/>
  </w:num>
  <w:num w:numId="206" w16cid:durableId="19092061">
    <w:abstractNumId w:val="1000"/>
  </w:num>
  <w:num w:numId="207" w16cid:durableId="348408393">
    <w:abstractNumId w:val="60"/>
  </w:num>
  <w:num w:numId="208" w16cid:durableId="2782155">
    <w:abstractNumId w:val="137"/>
  </w:num>
  <w:num w:numId="209" w16cid:durableId="1019818070">
    <w:abstractNumId w:val="1024"/>
  </w:num>
  <w:num w:numId="210" w16cid:durableId="369381423">
    <w:abstractNumId w:val="49"/>
  </w:num>
  <w:num w:numId="211" w16cid:durableId="2062947273">
    <w:abstractNumId w:val="921"/>
  </w:num>
  <w:num w:numId="212" w16cid:durableId="1890922231">
    <w:abstractNumId w:val="470"/>
  </w:num>
  <w:num w:numId="213" w16cid:durableId="751968294">
    <w:abstractNumId w:val="1016"/>
  </w:num>
  <w:num w:numId="214" w16cid:durableId="1412118362">
    <w:abstractNumId w:val="33"/>
  </w:num>
  <w:num w:numId="215" w16cid:durableId="1957103878">
    <w:abstractNumId w:val="468"/>
  </w:num>
  <w:num w:numId="216" w16cid:durableId="314992442">
    <w:abstractNumId w:val="700"/>
  </w:num>
  <w:num w:numId="217" w16cid:durableId="394593246">
    <w:abstractNumId w:val="945"/>
  </w:num>
  <w:num w:numId="218" w16cid:durableId="1154564832">
    <w:abstractNumId w:val="255"/>
  </w:num>
  <w:num w:numId="219" w16cid:durableId="1607540927">
    <w:abstractNumId w:val="789"/>
  </w:num>
  <w:num w:numId="220" w16cid:durableId="855391416">
    <w:abstractNumId w:val="23"/>
  </w:num>
  <w:num w:numId="221" w16cid:durableId="1309672043">
    <w:abstractNumId w:val="277"/>
  </w:num>
  <w:num w:numId="222" w16cid:durableId="931553259">
    <w:abstractNumId w:val="988"/>
  </w:num>
  <w:num w:numId="223" w16cid:durableId="943653820">
    <w:abstractNumId w:val="1111"/>
  </w:num>
  <w:num w:numId="224" w16cid:durableId="1337881878">
    <w:abstractNumId w:val="924"/>
  </w:num>
  <w:num w:numId="225" w16cid:durableId="1883325832">
    <w:abstractNumId w:val="430"/>
  </w:num>
  <w:num w:numId="226" w16cid:durableId="1982274268">
    <w:abstractNumId w:val="465"/>
  </w:num>
  <w:num w:numId="227" w16cid:durableId="714349179">
    <w:abstractNumId w:val="176"/>
  </w:num>
  <w:num w:numId="228" w16cid:durableId="736365422">
    <w:abstractNumId w:val="244"/>
  </w:num>
  <w:num w:numId="229" w16cid:durableId="1807774492">
    <w:abstractNumId w:val="539"/>
  </w:num>
  <w:num w:numId="230" w16cid:durableId="1742946452">
    <w:abstractNumId w:val="726"/>
  </w:num>
  <w:num w:numId="231" w16cid:durableId="1691637718">
    <w:abstractNumId w:val="290"/>
  </w:num>
  <w:num w:numId="232" w16cid:durableId="930088891">
    <w:abstractNumId w:val="1100"/>
  </w:num>
  <w:num w:numId="233" w16cid:durableId="90707407">
    <w:abstractNumId w:val="462"/>
  </w:num>
  <w:num w:numId="234" w16cid:durableId="1651905211">
    <w:abstractNumId w:val="955"/>
  </w:num>
  <w:num w:numId="235" w16cid:durableId="1577931649">
    <w:abstractNumId w:val="496"/>
  </w:num>
  <w:num w:numId="236" w16cid:durableId="1818717611">
    <w:abstractNumId w:val="578"/>
  </w:num>
  <w:num w:numId="237" w16cid:durableId="411195226">
    <w:abstractNumId w:val="1085"/>
  </w:num>
  <w:num w:numId="238" w16cid:durableId="498161668">
    <w:abstractNumId w:val="940"/>
  </w:num>
  <w:num w:numId="239" w16cid:durableId="1726180496">
    <w:abstractNumId w:val="658"/>
  </w:num>
  <w:num w:numId="240" w16cid:durableId="2105571589">
    <w:abstractNumId w:val="269"/>
  </w:num>
  <w:num w:numId="241" w16cid:durableId="702756599">
    <w:abstractNumId w:val="625"/>
  </w:num>
  <w:num w:numId="242" w16cid:durableId="1857383898">
    <w:abstractNumId w:val="118"/>
  </w:num>
  <w:num w:numId="243" w16cid:durableId="2117290783">
    <w:abstractNumId w:val="245"/>
  </w:num>
  <w:num w:numId="244" w16cid:durableId="937296965">
    <w:abstractNumId w:val="412"/>
  </w:num>
  <w:num w:numId="245" w16cid:durableId="173107757">
    <w:abstractNumId w:val="964"/>
  </w:num>
  <w:num w:numId="246" w16cid:durableId="1824001957">
    <w:abstractNumId w:val="140"/>
  </w:num>
  <w:num w:numId="247" w16cid:durableId="447315539">
    <w:abstractNumId w:val="1006"/>
  </w:num>
  <w:num w:numId="248" w16cid:durableId="2129469984">
    <w:abstractNumId w:val="1114"/>
  </w:num>
  <w:num w:numId="249" w16cid:durableId="1677803465">
    <w:abstractNumId w:val="975"/>
  </w:num>
  <w:num w:numId="250" w16cid:durableId="94449090">
    <w:abstractNumId w:val="768"/>
  </w:num>
  <w:num w:numId="251" w16cid:durableId="1264265229">
    <w:abstractNumId w:val="254"/>
  </w:num>
  <w:num w:numId="252" w16cid:durableId="658077775">
    <w:abstractNumId w:val="483"/>
  </w:num>
  <w:num w:numId="253" w16cid:durableId="826441161">
    <w:abstractNumId w:val="464"/>
  </w:num>
  <w:num w:numId="254" w16cid:durableId="1543321331">
    <w:abstractNumId w:val="936"/>
  </w:num>
  <w:num w:numId="255" w16cid:durableId="1237083845">
    <w:abstractNumId w:val="739"/>
  </w:num>
  <w:num w:numId="256" w16cid:durableId="657155346">
    <w:abstractNumId w:val="859"/>
  </w:num>
  <w:num w:numId="257" w16cid:durableId="1654487044">
    <w:abstractNumId w:val="426"/>
  </w:num>
  <w:num w:numId="258" w16cid:durableId="331491350">
    <w:abstractNumId w:val="77"/>
  </w:num>
  <w:num w:numId="259" w16cid:durableId="173110323">
    <w:abstractNumId w:val="45"/>
  </w:num>
  <w:num w:numId="260" w16cid:durableId="820657500">
    <w:abstractNumId w:val="157"/>
  </w:num>
  <w:num w:numId="261" w16cid:durableId="28771642">
    <w:abstractNumId w:val="568"/>
  </w:num>
  <w:num w:numId="262" w16cid:durableId="1453013938">
    <w:abstractNumId w:val="398"/>
  </w:num>
  <w:num w:numId="263" w16cid:durableId="196622934">
    <w:abstractNumId w:val="677"/>
  </w:num>
  <w:num w:numId="264" w16cid:durableId="476148924">
    <w:abstractNumId w:val="519"/>
  </w:num>
  <w:num w:numId="265" w16cid:durableId="270280806">
    <w:abstractNumId w:val="457"/>
  </w:num>
  <w:num w:numId="266" w16cid:durableId="2089764850">
    <w:abstractNumId w:val="16"/>
  </w:num>
  <w:num w:numId="267" w16cid:durableId="2099253480">
    <w:abstractNumId w:val="840"/>
  </w:num>
  <w:num w:numId="268" w16cid:durableId="718555906">
    <w:abstractNumId w:val="473"/>
  </w:num>
  <w:num w:numId="269" w16cid:durableId="61568979">
    <w:abstractNumId w:val="745"/>
  </w:num>
  <w:num w:numId="270" w16cid:durableId="2017268875">
    <w:abstractNumId w:val="228"/>
  </w:num>
  <w:num w:numId="271" w16cid:durableId="519129666">
    <w:abstractNumId w:val="849"/>
  </w:num>
  <w:num w:numId="272" w16cid:durableId="373426506">
    <w:abstractNumId w:val="233"/>
  </w:num>
  <w:num w:numId="273" w16cid:durableId="1268345073">
    <w:abstractNumId w:val="203"/>
  </w:num>
  <w:num w:numId="274" w16cid:durableId="1989675164">
    <w:abstractNumId w:val="309"/>
  </w:num>
  <w:num w:numId="275" w16cid:durableId="1938443104">
    <w:abstractNumId w:val="26"/>
  </w:num>
  <w:num w:numId="276" w16cid:durableId="196822329">
    <w:abstractNumId w:val="762"/>
  </w:num>
  <w:num w:numId="277" w16cid:durableId="1718695958">
    <w:abstractNumId w:val="993"/>
  </w:num>
  <w:num w:numId="278" w16cid:durableId="328563600">
    <w:abstractNumId w:val="911"/>
  </w:num>
  <w:num w:numId="279" w16cid:durableId="1084304100">
    <w:abstractNumId w:val="186"/>
  </w:num>
  <w:num w:numId="280" w16cid:durableId="1200435267">
    <w:abstractNumId w:val="215"/>
  </w:num>
  <w:num w:numId="281" w16cid:durableId="1349135399">
    <w:abstractNumId w:val="337"/>
  </w:num>
  <w:num w:numId="282" w16cid:durableId="1423525662">
    <w:abstractNumId w:val="200"/>
  </w:num>
  <w:num w:numId="283" w16cid:durableId="1491601482">
    <w:abstractNumId w:val="204"/>
  </w:num>
  <w:num w:numId="284" w16cid:durableId="2053536264">
    <w:abstractNumId w:val="363"/>
  </w:num>
  <w:num w:numId="285" w16cid:durableId="958142509">
    <w:abstractNumId w:val="930"/>
  </w:num>
  <w:num w:numId="286" w16cid:durableId="940573218">
    <w:abstractNumId w:val="283"/>
  </w:num>
  <w:num w:numId="287" w16cid:durableId="153300862">
    <w:abstractNumId w:val="150"/>
  </w:num>
  <w:num w:numId="288" w16cid:durableId="2057460327">
    <w:abstractNumId w:val="257"/>
  </w:num>
  <w:num w:numId="289" w16cid:durableId="500892259">
    <w:abstractNumId w:val="870"/>
  </w:num>
  <w:num w:numId="290" w16cid:durableId="752505917">
    <w:abstractNumId w:val="458"/>
  </w:num>
  <w:num w:numId="291" w16cid:durableId="404030536">
    <w:abstractNumId w:val="1112"/>
  </w:num>
  <w:num w:numId="292" w16cid:durableId="1638679309">
    <w:abstractNumId w:val="834"/>
  </w:num>
  <w:num w:numId="293" w16cid:durableId="1654288504">
    <w:abstractNumId w:val="1094"/>
  </w:num>
  <w:num w:numId="294" w16cid:durableId="1660111821">
    <w:abstractNumId w:val="1076"/>
  </w:num>
  <w:num w:numId="295" w16cid:durableId="1487741313">
    <w:abstractNumId w:val="614"/>
  </w:num>
  <w:num w:numId="296" w16cid:durableId="1131022523">
    <w:abstractNumId w:val="43"/>
  </w:num>
  <w:num w:numId="297" w16cid:durableId="1947541902">
    <w:abstractNumId w:val="386"/>
  </w:num>
  <w:num w:numId="298" w16cid:durableId="1277251427">
    <w:abstractNumId w:val="133"/>
  </w:num>
  <w:num w:numId="299" w16cid:durableId="1668438098">
    <w:abstractNumId w:val="832"/>
  </w:num>
  <w:num w:numId="300" w16cid:durableId="318926680">
    <w:abstractNumId w:val="1113"/>
  </w:num>
  <w:num w:numId="301" w16cid:durableId="2093164008">
    <w:abstractNumId w:val="731"/>
  </w:num>
  <w:num w:numId="302" w16cid:durableId="1509558866">
    <w:abstractNumId w:val="1052"/>
  </w:num>
  <w:num w:numId="303" w16cid:durableId="706103855">
    <w:abstractNumId w:val="298"/>
  </w:num>
  <w:num w:numId="304" w16cid:durableId="795296445">
    <w:abstractNumId w:val="423"/>
  </w:num>
  <w:num w:numId="305" w16cid:durableId="2094008735">
    <w:abstractNumId w:val="80"/>
  </w:num>
  <w:num w:numId="306" w16cid:durableId="1276446826">
    <w:abstractNumId w:val="743"/>
  </w:num>
  <w:num w:numId="307" w16cid:durableId="1497844507">
    <w:abstractNumId w:val="1032"/>
  </w:num>
  <w:num w:numId="308" w16cid:durableId="1007056729">
    <w:abstractNumId w:val="1092"/>
  </w:num>
  <w:num w:numId="309" w16cid:durableId="652299346">
    <w:abstractNumId w:val="1004"/>
  </w:num>
  <w:num w:numId="310" w16cid:durableId="1931889743">
    <w:abstractNumId w:val="434"/>
  </w:num>
  <w:num w:numId="311" w16cid:durableId="1365056913">
    <w:abstractNumId w:val="645"/>
  </w:num>
  <w:num w:numId="312" w16cid:durableId="777916155">
    <w:abstractNumId w:val="1010"/>
  </w:num>
  <w:num w:numId="313" w16cid:durableId="293492012">
    <w:abstractNumId w:val="909"/>
  </w:num>
  <w:num w:numId="314" w16cid:durableId="657617445">
    <w:abstractNumId w:val="663"/>
  </w:num>
  <w:num w:numId="315" w16cid:durableId="401872989">
    <w:abstractNumId w:val="627"/>
  </w:num>
  <w:num w:numId="316" w16cid:durableId="917905690">
    <w:abstractNumId w:val="959"/>
  </w:num>
  <w:num w:numId="317" w16cid:durableId="440105772">
    <w:abstractNumId w:val="173"/>
  </w:num>
  <w:num w:numId="318" w16cid:durableId="303238043">
    <w:abstractNumId w:val="275"/>
  </w:num>
  <w:num w:numId="319" w16cid:durableId="1261648348">
    <w:abstractNumId w:val="864"/>
  </w:num>
  <w:num w:numId="320" w16cid:durableId="325330868">
    <w:abstractNumId w:val="999"/>
  </w:num>
  <w:num w:numId="321" w16cid:durableId="1660690726">
    <w:abstractNumId w:val="788"/>
  </w:num>
  <w:num w:numId="322" w16cid:durableId="1340233747">
    <w:abstractNumId w:val="827"/>
  </w:num>
  <w:num w:numId="323" w16cid:durableId="1973750902">
    <w:abstractNumId w:val="381"/>
  </w:num>
  <w:num w:numId="324" w16cid:durableId="909388417">
    <w:abstractNumId w:val="549"/>
  </w:num>
  <w:num w:numId="325" w16cid:durableId="296111401">
    <w:abstractNumId w:val="792"/>
  </w:num>
  <w:num w:numId="326" w16cid:durableId="1613198517">
    <w:abstractNumId w:val="755"/>
  </w:num>
  <w:num w:numId="327" w16cid:durableId="1515653110">
    <w:abstractNumId w:val="206"/>
  </w:num>
  <w:num w:numId="328" w16cid:durableId="1120998284">
    <w:abstractNumId w:val="232"/>
  </w:num>
  <w:num w:numId="329" w16cid:durableId="1051883864">
    <w:abstractNumId w:val="230"/>
  </w:num>
  <w:num w:numId="330" w16cid:durableId="1113861763">
    <w:abstractNumId w:val="967"/>
  </w:num>
  <w:num w:numId="331" w16cid:durableId="840196842">
    <w:abstractNumId w:val="198"/>
  </w:num>
  <w:num w:numId="332" w16cid:durableId="1568031243">
    <w:abstractNumId w:val="1086"/>
  </w:num>
  <w:num w:numId="333" w16cid:durableId="1956134014">
    <w:abstractNumId w:val="1011"/>
  </w:num>
  <w:num w:numId="334" w16cid:durableId="1307318813">
    <w:abstractNumId w:val="1055"/>
  </w:num>
  <w:num w:numId="335" w16cid:durableId="1686856323">
    <w:abstractNumId w:val="1009"/>
  </w:num>
  <w:num w:numId="336" w16cid:durableId="1402755013">
    <w:abstractNumId w:val="46"/>
  </w:num>
  <w:num w:numId="337" w16cid:durableId="1827041898">
    <w:abstractNumId w:val="774"/>
  </w:num>
  <w:num w:numId="338" w16cid:durableId="1065492990">
    <w:abstractNumId w:val="220"/>
  </w:num>
  <w:num w:numId="339" w16cid:durableId="934754357">
    <w:abstractNumId w:val="567"/>
  </w:num>
  <w:num w:numId="340" w16cid:durableId="1342660439">
    <w:abstractNumId w:val="179"/>
  </w:num>
  <w:num w:numId="341" w16cid:durableId="83839981">
    <w:abstractNumId w:val="704"/>
  </w:num>
  <w:num w:numId="342" w16cid:durableId="2109618449">
    <w:abstractNumId w:val="1036"/>
  </w:num>
  <w:num w:numId="343" w16cid:durableId="893736947">
    <w:abstractNumId w:val="1119"/>
  </w:num>
  <w:num w:numId="344" w16cid:durableId="359400994">
    <w:abstractNumId w:val="599"/>
  </w:num>
  <w:num w:numId="345" w16cid:durableId="1783064549">
    <w:abstractNumId w:val="17"/>
  </w:num>
  <w:num w:numId="346" w16cid:durableId="329061114">
    <w:abstractNumId w:val="153"/>
  </w:num>
  <w:num w:numId="347" w16cid:durableId="1550265703">
    <w:abstractNumId w:val="506"/>
  </w:num>
  <w:num w:numId="348" w16cid:durableId="1201627089">
    <w:abstractNumId w:val="156"/>
  </w:num>
  <w:num w:numId="349" w16cid:durableId="307828423">
    <w:abstractNumId w:val="365"/>
  </w:num>
  <w:num w:numId="350" w16cid:durableId="416485017">
    <w:abstractNumId w:val="132"/>
  </w:num>
  <w:num w:numId="351" w16cid:durableId="1788616495">
    <w:abstractNumId w:val="514"/>
  </w:num>
  <w:num w:numId="352" w16cid:durableId="685138323">
    <w:abstractNumId w:val="202"/>
  </w:num>
  <w:num w:numId="353" w16cid:durableId="1435519444">
    <w:abstractNumId w:val="209"/>
  </w:num>
  <w:num w:numId="354" w16cid:durableId="1736782129">
    <w:abstractNumId w:val="250"/>
  </w:num>
  <w:num w:numId="355" w16cid:durableId="1749575926">
    <w:abstractNumId w:val="708"/>
  </w:num>
  <w:num w:numId="356" w16cid:durableId="1539275755">
    <w:abstractNumId w:val="10"/>
  </w:num>
  <w:num w:numId="357" w16cid:durableId="600186167">
    <w:abstractNumId w:val="516"/>
  </w:num>
  <w:num w:numId="358" w16cid:durableId="159008358">
    <w:abstractNumId w:val="134"/>
  </w:num>
  <w:num w:numId="359" w16cid:durableId="2028945175">
    <w:abstractNumId w:val="92"/>
  </w:num>
  <w:num w:numId="360" w16cid:durableId="1995598861">
    <w:abstractNumId w:val="56"/>
  </w:num>
  <w:num w:numId="361" w16cid:durableId="1563952289">
    <w:abstractNumId w:val="953"/>
  </w:num>
  <w:num w:numId="362" w16cid:durableId="529956371">
    <w:abstractNumId w:val="443"/>
  </w:num>
  <w:num w:numId="363" w16cid:durableId="65999782">
    <w:abstractNumId w:val="919"/>
  </w:num>
  <w:num w:numId="364" w16cid:durableId="876626792">
    <w:abstractNumId w:val="934"/>
  </w:num>
  <w:num w:numId="365" w16cid:durableId="796879349">
    <w:abstractNumId w:val="538"/>
  </w:num>
  <w:num w:numId="366" w16cid:durableId="795828024">
    <w:abstractNumId w:val="475"/>
  </w:num>
  <w:num w:numId="367" w16cid:durableId="1471249567">
    <w:abstractNumId w:val="486"/>
  </w:num>
  <w:num w:numId="368" w16cid:durableId="846673121">
    <w:abstractNumId w:val="616"/>
  </w:num>
  <w:num w:numId="369" w16cid:durableId="168446242">
    <w:abstractNumId w:val="675"/>
  </w:num>
  <w:num w:numId="370" w16cid:durableId="66346514">
    <w:abstractNumId w:val="819"/>
  </w:num>
  <w:num w:numId="371" w16cid:durableId="665743889">
    <w:abstractNumId w:val="188"/>
  </w:num>
  <w:num w:numId="372" w16cid:durableId="1679306922">
    <w:abstractNumId w:val="482"/>
  </w:num>
  <w:num w:numId="373" w16cid:durableId="981808749">
    <w:abstractNumId w:val="393"/>
  </w:num>
  <w:num w:numId="374" w16cid:durableId="1648628421">
    <w:abstractNumId w:val="292"/>
  </w:num>
  <w:num w:numId="375" w16cid:durableId="1900676433">
    <w:abstractNumId w:val="620"/>
  </w:num>
  <w:num w:numId="376" w16cid:durableId="2026711712">
    <w:abstractNumId w:val="158"/>
  </w:num>
  <w:num w:numId="377" w16cid:durableId="708919854">
    <w:abstractNumId w:val="1101"/>
  </w:num>
  <w:num w:numId="378" w16cid:durableId="1065369877">
    <w:abstractNumId w:val="259"/>
  </w:num>
  <w:num w:numId="379" w16cid:durableId="1973513494">
    <w:abstractNumId w:val="86"/>
  </w:num>
  <w:num w:numId="380" w16cid:durableId="749615218">
    <w:abstractNumId w:val="542"/>
  </w:num>
  <w:num w:numId="381" w16cid:durableId="291793132">
    <w:abstractNumId w:val="494"/>
  </w:num>
  <w:num w:numId="382" w16cid:durableId="363597506">
    <w:abstractNumId w:val="70"/>
  </w:num>
  <w:num w:numId="383" w16cid:durableId="518079667">
    <w:abstractNumId w:val="914"/>
  </w:num>
  <w:num w:numId="384" w16cid:durableId="834805142">
    <w:abstractNumId w:val="721"/>
  </w:num>
  <w:num w:numId="385" w16cid:durableId="2106882771">
    <w:abstractNumId w:val="369"/>
  </w:num>
  <w:num w:numId="386" w16cid:durableId="165369548">
    <w:abstractNumId w:val="615"/>
  </w:num>
  <w:num w:numId="387" w16cid:durableId="600652061">
    <w:abstractNumId w:val="168"/>
  </w:num>
  <w:num w:numId="388" w16cid:durableId="366952458">
    <w:abstractNumId w:val="706"/>
  </w:num>
  <w:num w:numId="389" w16cid:durableId="1978535200">
    <w:abstractNumId w:val="14"/>
  </w:num>
  <w:num w:numId="390" w16cid:durableId="1647859389">
    <w:abstractNumId w:val="570"/>
  </w:num>
  <w:num w:numId="391" w16cid:durableId="253173835">
    <w:abstractNumId w:val="632"/>
  </w:num>
  <w:num w:numId="392" w16cid:durableId="693459159">
    <w:abstractNumId w:val="332"/>
  </w:num>
  <w:num w:numId="393" w16cid:durableId="1780836353">
    <w:abstractNumId w:val="57"/>
  </w:num>
  <w:num w:numId="394" w16cid:durableId="673917433">
    <w:abstractNumId w:val="410"/>
  </w:num>
  <w:num w:numId="395" w16cid:durableId="186910462">
    <w:abstractNumId w:val="995"/>
  </w:num>
  <w:num w:numId="396" w16cid:durableId="1325206339">
    <w:abstractNumId w:val="12"/>
  </w:num>
  <w:num w:numId="397" w16cid:durableId="86580756">
    <w:abstractNumId w:val="421"/>
  </w:num>
  <w:num w:numId="398" w16cid:durableId="1775781489">
    <w:abstractNumId w:val="366"/>
  </w:num>
  <w:num w:numId="399" w16cid:durableId="1587610145">
    <w:abstractNumId w:val="431"/>
  </w:num>
  <w:num w:numId="400" w16cid:durableId="1017730272">
    <w:abstractNumId w:val="918"/>
  </w:num>
  <w:num w:numId="401" w16cid:durableId="2114473525">
    <w:abstractNumId w:val="904"/>
  </w:num>
  <w:num w:numId="402" w16cid:durableId="1716151163">
    <w:abstractNumId w:val="1068"/>
  </w:num>
  <w:num w:numId="403" w16cid:durableId="1818914882">
    <w:abstractNumId w:val="308"/>
  </w:num>
  <w:num w:numId="404" w16cid:durableId="825634093">
    <w:abstractNumId w:val="990"/>
  </w:num>
  <w:num w:numId="405" w16cid:durableId="1926919052">
    <w:abstractNumId w:val="795"/>
  </w:num>
  <w:num w:numId="406" w16cid:durableId="1875069429">
    <w:abstractNumId w:val="321"/>
  </w:num>
  <w:num w:numId="407" w16cid:durableId="132867425">
    <w:abstractNumId w:val="981"/>
  </w:num>
  <w:num w:numId="408" w16cid:durableId="835652520">
    <w:abstractNumId w:val="40"/>
  </w:num>
  <w:num w:numId="409" w16cid:durableId="1236353174">
    <w:abstractNumId w:val="776"/>
  </w:num>
  <w:num w:numId="410" w16cid:durableId="1825775131">
    <w:abstractNumId w:val="1115"/>
  </w:num>
  <w:num w:numId="411" w16cid:durableId="473647453">
    <w:abstractNumId w:val="334"/>
  </w:num>
  <w:num w:numId="412" w16cid:durableId="956062109">
    <w:abstractNumId w:val="454"/>
  </w:num>
  <w:num w:numId="413" w16cid:durableId="1828662887">
    <w:abstractNumId w:val="306"/>
  </w:num>
  <w:num w:numId="414" w16cid:durableId="1141726127">
    <w:abstractNumId w:val="741"/>
  </w:num>
  <w:num w:numId="415" w16cid:durableId="213926072">
    <w:abstractNumId w:val="181"/>
  </w:num>
  <w:num w:numId="416" w16cid:durableId="1832673734">
    <w:abstractNumId w:val="317"/>
  </w:num>
  <w:num w:numId="417" w16cid:durableId="163327563">
    <w:abstractNumId w:val="584"/>
  </w:num>
  <w:num w:numId="418" w16cid:durableId="819227301">
    <w:abstractNumId w:val="510"/>
  </w:num>
  <w:num w:numId="419" w16cid:durableId="274293573">
    <w:abstractNumId w:val="1081"/>
  </w:num>
  <w:num w:numId="420" w16cid:durableId="322972261">
    <w:abstractNumId w:val="229"/>
  </w:num>
  <w:num w:numId="421" w16cid:durableId="1281767496">
    <w:abstractNumId w:val="106"/>
  </w:num>
  <w:num w:numId="422" w16cid:durableId="1416823572">
    <w:abstractNumId w:val="855"/>
  </w:num>
  <w:num w:numId="423" w16cid:durableId="1345404317">
    <w:abstractNumId w:val="754"/>
  </w:num>
  <w:num w:numId="424" w16cid:durableId="2004509733">
    <w:abstractNumId w:val="1098"/>
  </w:num>
  <w:num w:numId="425" w16cid:durableId="847719427">
    <w:abstractNumId w:val="258"/>
  </w:num>
  <w:num w:numId="426" w16cid:durableId="455027281">
    <w:abstractNumId w:val="231"/>
  </w:num>
  <w:num w:numId="427" w16cid:durableId="1940215284">
    <w:abstractNumId w:val="167"/>
  </w:num>
  <w:num w:numId="428" w16cid:durableId="1359157392">
    <w:abstractNumId w:val="492"/>
  </w:num>
  <w:num w:numId="429" w16cid:durableId="229005581">
    <w:abstractNumId w:val="979"/>
  </w:num>
  <w:num w:numId="430" w16cid:durableId="731465524">
    <w:abstractNumId w:val="68"/>
  </w:num>
  <w:num w:numId="431" w16cid:durableId="615021884">
    <w:abstractNumId w:val="856"/>
  </w:num>
  <w:num w:numId="432" w16cid:durableId="353503022">
    <w:abstractNumId w:val="558"/>
  </w:num>
  <w:num w:numId="433" w16cid:durableId="945886822">
    <w:abstractNumId w:val="311"/>
  </w:num>
  <w:num w:numId="434" w16cid:durableId="790630874">
    <w:abstractNumId w:val="1091"/>
  </w:num>
  <w:num w:numId="435" w16cid:durableId="280570410">
    <w:abstractNumId w:val="48"/>
  </w:num>
  <w:num w:numId="436" w16cid:durableId="478427882">
    <w:abstractNumId w:val="508"/>
  </w:num>
  <w:num w:numId="437" w16cid:durableId="470757521">
    <w:abstractNumId w:val="307"/>
  </w:num>
  <w:num w:numId="438" w16cid:durableId="1764564514">
    <w:abstractNumId w:val="155"/>
  </w:num>
  <w:num w:numId="439" w16cid:durableId="841894797">
    <w:abstractNumId w:val="1040"/>
  </w:num>
  <w:num w:numId="440" w16cid:durableId="607465530">
    <w:abstractNumId w:val="225"/>
  </w:num>
  <w:num w:numId="441" w16cid:durableId="1584684846">
    <w:abstractNumId w:val="966"/>
  </w:num>
  <w:num w:numId="442" w16cid:durableId="1981377124">
    <w:abstractNumId w:val="347"/>
  </w:num>
  <w:num w:numId="443" w16cid:durableId="628899940">
    <w:abstractNumId w:val="661"/>
  </w:num>
  <w:num w:numId="444" w16cid:durableId="138350485">
    <w:abstractNumId w:val="974"/>
  </w:num>
  <w:num w:numId="445" w16cid:durableId="905341083">
    <w:abstractNumId w:val="946"/>
  </w:num>
  <w:num w:numId="446" w16cid:durableId="70275537">
    <w:abstractNumId w:val="629"/>
  </w:num>
  <w:num w:numId="447" w16cid:durableId="1186599612">
    <w:abstractNumId w:val="154"/>
  </w:num>
  <w:num w:numId="448" w16cid:durableId="499544003">
    <w:abstractNumId w:val="868"/>
  </w:num>
  <w:num w:numId="449" w16cid:durableId="378674883">
    <w:abstractNumId w:val="820"/>
  </w:num>
  <w:num w:numId="450" w16cid:durableId="1760520700">
    <w:abstractNumId w:val="611"/>
  </w:num>
  <w:num w:numId="451" w16cid:durableId="694889315">
    <w:abstractNumId w:val="427"/>
  </w:num>
  <w:num w:numId="452" w16cid:durableId="1044600770">
    <w:abstractNumId w:val="559"/>
  </w:num>
  <w:num w:numId="453" w16cid:durableId="1583367156">
    <w:abstractNumId w:val="950"/>
  </w:num>
  <w:num w:numId="454" w16cid:durableId="299766999">
    <w:abstractNumId w:val="472"/>
  </w:num>
  <w:num w:numId="455" w16cid:durableId="1609118314">
    <w:abstractNumId w:val="429"/>
  </w:num>
  <w:num w:numId="456" w16cid:durableId="75395763">
    <w:abstractNumId w:val="829"/>
  </w:num>
  <w:num w:numId="457" w16cid:durableId="1033119074">
    <w:abstractNumId w:val="47"/>
  </w:num>
  <w:num w:numId="458" w16cid:durableId="699359927">
    <w:abstractNumId w:val="736"/>
  </w:num>
  <w:num w:numId="459" w16cid:durableId="2009096084">
    <w:abstractNumId w:val="665"/>
  </w:num>
  <w:num w:numId="460" w16cid:durableId="1193424184">
    <w:abstractNumId w:val="110"/>
  </w:num>
  <w:num w:numId="461" w16cid:durableId="282002017">
    <w:abstractNumId w:val="873"/>
  </w:num>
  <w:num w:numId="462" w16cid:durableId="311061322">
    <w:abstractNumId w:val="52"/>
  </w:num>
  <w:num w:numId="463" w16cid:durableId="1692102019">
    <w:abstractNumId w:val="702"/>
  </w:num>
  <w:num w:numId="464" w16cid:durableId="676231204">
    <w:abstractNumId w:val="1071"/>
  </w:num>
  <w:num w:numId="465" w16cid:durableId="1877354003">
    <w:abstractNumId w:val="693"/>
  </w:num>
  <w:num w:numId="466" w16cid:durableId="69695814">
    <w:abstractNumId w:val="901"/>
  </w:num>
  <w:num w:numId="467" w16cid:durableId="261690114">
    <w:abstractNumId w:val="581"/>
  </w:num>
  <w:num w:numId="468" w16cid:durableId="353310410">
    <w:abstractNumId w:val="850"/>
  </w:num>
  <w:num w:numId="469" w16cid:durableId="909732124">
    <w:abstractNumId w:val="1037"/>
  </w:num>
  <w:num w:numId="470" w16cid:durableId="2119249740">
    <w:abstractNumId w:val="323"/>
  </w:num>
  <w:num w:numId="471" w16cid:durableId="599023713">
    <w:abstractNumId w:val="467"/>
  </w:num>
  <w:num w:numId="472" w16cid:durableId="268396938">
    <w:abstractNumId w:val="546"/>
  </w:num>
  <w:num w:numId="473" w16cid:durableId="867570960">
    <w:abstractNumId w:val="252"/>
  </w:num>
  <w:num w:numId="474" w16cid:durableId="850803720">
    <w:abstractNumId w:val="403"/>
  </w:num>
  <w:num w:numId="475" w16cid:durableId="1376352710">
    <w:abstractNumId w:val="493"/>
  </w:num>
  <w:num w:numId="476" w16cid:durableId="2045446684">
    <w:abstractNumId w:val="36"/>
  </w:num>
  <w:num w:numId="477" w16cid:durableId="68967079">
    <w:abstractNumId w:val="87"/>
  </w:num>
  <w:num w:numId="478" w16cid:durableId="1803159205">
    <w:abstractNumId w:val="172"/>
  </w:num>
  <w:num w:numId="479" w16cid:durableId="1907252897">
    <w:abstractNumId w:val="95"/>
  </w:num>
  <w:num w:numId="480" w16cid:durableId="557211336">
    <w:abstractNumId w:val="98"/>
  </w:num>
  <w:num w:numId="481" w16cid:durableId="1781097060">
    <w:abstractNumId w:val="1062"/>
  </w:num>
  <w:num w:numId="482" w16cid:durableId="491721996">
    <w:abstractNumId w:val="813"/>
  </w:num>
  <w:num w:numId="483" w16cid:durableId="168301708">
    <w:abstractNumId w:val="170"/>
  </w:num>
  <w:num w:numId="484" w16cid:durableId="1797989332">
    <w:abstractNumId w:val="954"/>
  </w:num>
  <w:num w:numId="485" w16cid:durableId="553859195">
    <w:abstractNumId w:val="392"/>
  </w:num>
  <w:num w:numId="486" w16cid:durableId="1420253135">
    <w:abstractNumId w:val="211"/>
  </w:num>
  <w:num w:numId="487" w16cid:durableId="143206288">
    <w:abstractNumId w:val="908"/>
  </w:num>
  <w:num w:numId="488" w16cid:durableId="1261983429">
    <w:abstractNumId w:val="59"/>
  </w:num>
  <w:num w:numId="489" w16cid:durableId="29765335">
    <w:abstractNumId w:val="166"/>
  </w:num>
  <w:num w:numId="490" w16cid:durableId="1450584218">
    <w:abstractNumId w:val="326"/>
  </w:num>
  <w:num w:numId="491" w16cid:durableId="2122144239">
    <w:abstractNumId w:val="905"/>
  </w:num>
  <w:num w:numId="492" w16cid:durableId="884372803">
    <w:abstractNumId w:val="931"/>
  </w:num>
  <w:num w:numId="493" w16cid:durableId="722407182">
    <w:abstractNumId w:val="692"/>
  </w:num>
  <w:num w:numId="494" w16cid:durableId="405033823">
    <w:abstractNumId w:val="448"/>
  </w:num>
  <w:num w:numId="495" w16cid:durableId="1191190822">
    <w:abstractNumId w:val="297"/>
  </w:num>
  <w:num w:numId="496" w16cid:durableId="548997195">
    <w:abstractNumId w:val="872"/>
  </w:num>
  <w:num w:numId="497" w16cid:durableId="1695419832">
    <w:abstractNumId w:val="902"/>
  </w:num>
  <w:num w:numId="498" w16cid:durableId="353310925">
    <w:abstractNumId w:val="115"/>
  </w:num>
  <w:num w:numId="499" w16cid:durableId="248657260">
    <w:abstractNumId w:val="263"/>
  </w:num>
  <w:num w:numId="500" w16cid:durableId="1582451685">
    <w:abstractNumId w:val="304"/>
  </w:num>
  <w:num w:numId="501" w16cid:durableId="677585955">
    <w:abstractNumId w:val="667"/>
  </w:num>
  <w:num w:numId="502" w16cid:durableId="1749114309">
    <w:abstractNumId w:val="75"/>
  </w:num>
  <w:num w:numId="503" w16cid:durableId="85275982">
    <w:abstractNumId w:val="282"/>
  </w:num>
  <w:num w:numId="504" w16cid:durableId="1910461254">
    <w:abstractNumId w:val="526"/>
  </w:num>
  <w:num w:numId="505" w16cid:durableId="695694087">
    <w:abstractNumId w:val="838"/>
  </w:num>
  <w:num w:numId="506" w16cid:durableId="710613692">
    <w:abstractNumId w:val="314"/>
  </w:num>
  <w:num w:numId="507" w16cid:durableId="838929273">
    <w:abstractNumId w:val="602"/>
  </w:num>
  <w:num w:numId="508" w16cid:durableId="1704086848">
    <w:abstractNumId w:val="657"/>
  </w:num>
  <w:num w:numId="509" w16cid:durableId="37554800">
    <w:abstractNumId w:val="866"/>
  </w:num>
  <w:num w:numId="510" w16cid:durableId="1989018101">
    <w:abstractNumId w:val="289"/>
  </w:num>
  <w:num w:numId="511" w16cid:durableId="76679514">
    <w:abstractNumId w:val="488"/>
  </w:num>
  <w:num w:numId="512" w16cid:durableId="836767349">
    <w:abstractNumId w:val="1120"/>
  </w:num>
  <w:num w:numId="513" w16cid:durableId="1777476809">
    <w:abstractNumId w:val="862"/>
  </w:num>
  <w:num w:numId="514" w16cid:durableId="1177041174">
    <w:abstractNumId w:val="938"/>
  </w:num>
  <w:num w:numId="515" w16cid:durableId="1156191133">
    <w:abstractNumId w:val="718"/>
  </w:num>
  <w:num w:numId="516" w16cid:durableId="2131627790">
    <w:abstractNumId w:val="407"/>
  </w:num>
  <w:num w:numId="517" w16cid:durableId="849373755">
    <w:abstractNumId w:val="664"/>
  </w:num>
  <w:num w:numId="518" w16cid:durableId="1183863126">
    <w:abstractNumId w:val="312"/>
  </w:num>
  <w:num w:numId="519" w16cid:durableId="1299649112">
    <w:abstractNumId w:val="358"/>
  </w:num>
  <w:num w:numId="520" w16cid:durableId="2132093354">
    <w:abstractNumId w:val="1108"/>
  </w:num>
  <w:num w:numId="521" w16cid:durableId="1253393354">
    <w:abstractNumId w:val="169"/>
  </w:num>
  <w:num w:numId="522" w16cid:durableId="1383745905">
    <w:abstractNumId w:val="825"/>
  </w:num>
  <w:num w:numId="523" w16cid:durableId="786893728">
    <w:abstractNumId w:val="574"/>
  </w:num>
  <w:num w:numId="524" w16cid:durableId="696009212">
    <w:abstractNumId w:val="489"/>
  </w:num>
  <w:num w:numId="525" w16cid:durableId="9769196">
    <w:abstractNumId w:val="385"/>
  </w:num>
  <w:num w:numId="526" w16cid:durableId="712920053">
    <w:abstractNumId w:val="962"/>
  </w:num>
  <w:num w:numId="527" w16cid:durableId="1813517210">
    <w:abstractNumId w:val="351"/>
  </w:num>
  <w:num w:numId="528" w16cid:durableId="1512523697">
    <w:abstractNumId w:val="531"/>
  </w:num>
  <w:num w:numId="529" w16cid:durableId="1763182570">
    <w:abstractNumId w:val="272"/>
  </w:num>
  <w:num w:numId="530" w16cid:durableId="906112845">
    <w:abstractNumId w:val="719"/>
  </w:num>
  <w:num w:numId="531" w16cid:durableId="1142230400">
    <w:abstractNumId w:val="852"/>
  </w:num>
  <w:num w:numId="532" w16cid:durableId="728921015">
    <w:abstractNumId w:val="361"/>
  </w:num>
  <w:num w:numId="533" w16cid:durableId="1790466302">
    <w:abstractNumId w:val="1038"/>
  </w:num>
  <w:num w:numId="534" w16cid:durableId="493379485">
    <w:abstractNumId w:val="843"/>
  </w:num>
  <w:num w:numId="535" w16cid:durableId="2134866260">
    <w:abstractNumId w:val="915"/>
  </w:num>
  <w:num w:numId="536" w16cid:durableId="576404952">
    <w:abstractNumId w:val="841"/>
  </w:num>
  <w:num w:numId="537" w16cid:durableId="380830647">
    <w:abstractNumId w:val="541"/>
  </w:num>
  <w:num w:numId="538" w16cid:durableId="852303345">
    <w:abstractNumId w:val="378"/>
  </w:num>
  <w:num w:numId="539" w16cid:durableId="437875195">
    <w:abstractNumId w:val="772"/>
  </w:num>
  <w:num w:numId="540" w16cid:durableId="1323048360">
    <w:abstractNumId w:val="871"/>
  </w:num>
  <w:num w:numId="541" w16cid:durableId="672806874">
    <w:abstractNumId w:val="1045"/>
  </w:num>
  <w:num w:numId="542" w16cid:durableId="885407146">
    <w:abstractNumId w:val="417"/>
  </w:num>
  <w:num w:numId="543" w16cid:durableId="266087643">
    <w:abstractNumId w:val="867"/>
  </w:num>
  <w:num w:numId="544" w16cid:durableId="212930522">
    <w:abstractNumId w:val="1048"/>
  </w:num>
  <w:num w:numId="545" w16cid:durableId="365298153">
    <w:abstractNumId w:val="724"/>
  </w:num>
  <w:num w:numId="546" w16cid:durableId="688679910">
    <w:abstractNumId w:val="1065"/>
  </w:num>
  <w:num w:numId="547" w16cid:durableId="1741444793">
    <w:abstractNumId w:val="276"/>
  </w:num>
  <w:num w:numId="548" w16cid:durableId="952176965">
    <w:abstractNumId w:val="408"/>
  </w:num>
  <w:num w:numId="549" w16cid:durableId="645399883">
    <w:abstractNumId w:val="507"/>
  </w:num>
  <w:num w:numId="550" w16cid:durableId="823398247">
    <w:abstractNumId w:val="463"/>
  </w:num>
  <w:num w:numId="551" w16cid:durableId="202717487">
    <w:abstractNumId w:val="174"/>
  </w:num>
  <w:num w:numId="552" w16cid:durableId="1359355755">
    <w:abstractNumId w:val="1103"/>
  </w:num>
  <w:num w:numId="553" w16cid:durableId="346757946">
    <w:abstractNumId w:val="114"/>
  </w:num>
  <w:num w:numId="554" w16cid:durableId="560018481">
    <w:abstractNumId w:val="318"/>
  </w:num>
  <w:num w:numId="555" w16cid:durableId="743916367">
    <w:abstractNumId w:val="1124"/>
  </w:num>
  <w:num w:numId="556" w16cid:durableId="1265697326">
    <w:abstractNumId w:val="1090"/>
  </w:num>
  <w:num w:numId="557" w16cid:durableId="230704021">
    <w:abstractNumId w:val="857"/>
  </w:num>
  <w:num w:numId="558" w16cid:durableId="1572345703">
    <w:abstractNumId w:val="1070"/>
  </w:num>
  <w:num w:numId="559" w16cid:durableId="1575120938">
    <w:abstractNumId w:val="128"/>
  </w:num>
  <w:num w:numId="560" w16cid:durableId="2062553029">
    <w:abstractNumId w:val="534"/>
  </w:num>
  <w:num w:numId="561" w16cid:durableId="411242818">
    <w:abstractNumId w:val="359"/>
  </w:num>
  <w:num w:numId="562" w16cid:durableId="1842308812">
    <w:abstractNumId w:val="557"/>
  </w:num>
  <w:num w:numId="563" w16cid:durableId="650015583">
    <w:abstractNumId w:val="822"/>
  </w:num>
  <w:num w:numId="564" w16cid:durableId="1199973727">
    <w:abstractNumId w:val="701"/>
  </w:num>
  <w:num w:numId="565" w16cid:durableId="874271813">
    <w:abstractNumId w:val="1033"/>
  </w:num>
  <w:num w:numId="566" w16cid:durableId="761099107">
    <w:abstractNumId w:val="165"/>
  </w:num>
  <w:num w:numId="567" w16cid:durableId="969945004">
    <w:abstractNumId w:val="823"/>
  </w:num>
  <w:num w:numId="568" w16cid:durableId="1553230181">
    <w:abstractNumId w:val="121"/>
  </w:num>
  <w:num w:numId="569" w16cid:durableId="1214195398">
    <w:abstractNumId w:val="64"/>
  </w:num>
  <w:num w:numId="570" w16cid:durableId="1314943180">
    <w:abstractNumId w:val="590"/>
  </w:num>
  <w:num w:numId="571" w16cid:durableId="743644583">
    <w:abstractNumId w:val="50"/>
  </w:num>
  <w:num w:numId="572" w16cid:durableId="128940426">
    <w:abstractNumId w:val="619"/>
  </w:num>
  <w:num w:numId="573" w16cid:durableId="855003768">
    <w:abstractNumId w:val="1084"/>
  </w:num>
  <w:num w:numId="574" w16cid:durableId="702947506">
    <w:abstractNumId w:val="1104"/>
  </w:num>
  <w:num w:numId="575" w16cid:durableId="1216429615">
    <w:abstractNumId w:val="104"/>
  </w:num>
  <w:num w:numId="576" w16cid:durableId="1041322613">
    <w:abstractNumId w:val="563"/>
  </w:num>
  <w:num w:numId="577" w16cid:durableId="900680164">
    <w:abstractNumId w:val="373"/>
  </w:num>
  <w:num w:numId="578" w16cid:durableId="1486170090">
    <w:abstractNumId w:val="1015"/>
  </w:num>
  <w:num w:numId="579" w16cid:durableId="530000185">
    <w:abstractNumId w:val="44"/>
  </w:num>
  <w:num w:numId="580" w16cid:durableId="2142765684">
    <w:abstractNumId w:val="495"/>
  </w:num>
  <w:num w:numId="581" w16cid:durableId="1000887521">
    <w:abstractNumId w:val="630"/>
  </w:num>
  <w:num w:numId="582" w16cid:durableId="443813549">
    <w:abstractNumId w:val="149"/>
  </w:num>
  <w:num w:numId="583" w16cid:durableId="672024819">
    <w:abstractNumId w:val="367"/>
  </w:num>
  <w:num w:numId="584" w16cid:durableId="604072935">
    <w:abstractNumId w:val="699"/>
  </w:num>
  <w:num w:numId="585" w16cid:durableId="936907015">
    <w:abstractNumId w:val="525"/>
  </w:num>
  <w:num w:numId="586" w16cid:durableId="1377663528">
    <w:abstractNumId w:val="982"/>
  </w:num>
  <w:num w:numId="587" w16cid:durableId="1927568053">
    <w:abstractNumId w:val="345"/>
  </w:num>
  <w:num w:numId="588" w16cid:durableId="1134131609">
    <w:abstractNumId w:val="85"/>
  </w:num>
  <w:num w:numId="589" w16cid:durableId="355926681">
    <w:abstractNumId w:val="560"/>
  </w:num>
  <w:num w:numId="590" w16cid:durableId="2018922478">
    <w:abstractNumId w:val="603"/>
  </w:num>
  <w:num w:numId="591" w16cid:durableId="1786389875">
    <w:abstractNumId w:val="161"/>
  </w:num>
  <w:num w:numId="592" w16cid:durableId="521632183">
    <w:abstractNumId w:val="937"/>
  </w:num>
  <w:num w:numId="593" w16cid:durableId="889222784">
    <w:abstractNumId w:val="604"/>
  </w:num>
  <w:num w:numId="594" w16cid:durableId="1536428081">
    <w:abstractNumId w:val="798"/>
  </w:num>
  <w:num w:numId="595" w16cid:durableId="773327230">
    <w:abstractNumId w:val="1058"/>
  </w:num>
  <w:num w:numId="596" w16cid:durableId="392696624">
    <w:abstractNumId w:val="771"/>
  </w:num>
  <w:num w:numId="597" w16cid:durableId="747962703">
    <w:abstractNumId w:val="646"/>
  </w:num>
  <w:num w:numId="598" w16cid:durableId="1311981528">
    <w:abstractNumId w:val="1029"/>
  </w:num>
  <w:num w:numId="599" w16cid:durableId="41636376">
    <w:abstractNumId w:val="1022"/>
  </w:num>
  <w:num w:numId="600" w16cid:durableId="482281529">
    <w:abstractNumId w:val="201"/>
  </w:num>
  <w:num w:numId="601" w16cid:durableId="1115755251">
    <w:abstractNumId w:val="330"/>
  </w:num>
  <w:num w:numId="602" w16cid:durableId="1203596550">
    <w:abstractNumId w:val="268"/>
  </w:num>
  <w:num w:numId="603" w16cid:durableId="972758617">
    <w:abstractNumId w:val="715"/>
  </w:num>
  <w:num w:numId="604" w16cid:durableId="2052610211">
    <w:abstractNumId w:val="1123"/>
  </w:num>
  <w:num w:numId="605" w16cid:durableId="1114128404">
    <w:abstractNumId w:val="249"/>
  </w:num>
  <w:num w:numId="606" w16cid:durableId="1040127601">
    <w:abstractNumId w:val="76"/>
  </w:num>
  <w:num w:numId="607" w16cid:durableId="1865512908">
    <w:abstractNumId w:val="207"/>
  </w:num>
  <w:num w:numId="608" w16cid:durableId="44571617">
    <w:abstractNumId w:val="331"/>
  </w:num>
  <w:num w:numId="609" w16cid:durableId="1513644501">
    <w:abstractNumId w:val="401"/>
  </w:num>
  <w:num w:numId="610" w16cid:durableId="883250432">
    <w:abstractNumId w:val="1007"/>
  </w:num>
  <w:num w:numId="611" w16cid:durableId="2133283646">
    <w:abstractNumId w:val="242"/>
  </w:num>
  <w:num w:numId="612" w16cid:durableId="263152914">
    <w:abstractNumId w:val="674"/>
  </w:num>
  <w:num w:numId="613" w16cid:durableId="128592929">
    <w:abstractNumId w:val="511"/>
  </w:num>
  <w:num w:numId="614" w16cid:durableId="1582525493">
    <w:abstractNumId w:val="411"/>
  </w:num>
  <w:num w:numId="615" w16cid:durableId="1987662261">
    <w:abstractNumId w:val="1087"/>
  </w:num>
  <w:num w:numId="616" w16cid:durableId="261690296">
    <w:abstractNumId w:val="845"/>
  </w:num>
  <w:num w:numId="617" w16cid:durableId="1376613632">
    <w:abstractNumId w:val="452"/>
  </w:num>
  <w:num w:numId="618" w16cid:durableId="975178574">
    <w:abstractNumId w:val="766"/>
  </w:num>
  <w:num w:numId="619" w16cid:durableId="1099371660">
    <w:abstractNumId w:val="767"/>
  </w:num>
  <w:num w:numId="620" w16cid:durableId="1910654144">
    <w:abstractNumId w:val="435"/>
  </w:num>
  <w:num w:numId="621" w16cid:durableId="587349375">
    <w:abstractNumId w:val="676"/>
  </w:num>
  <w:num w:numId="622" w16cid:durableId="1422407731">
    <w:abstractNumId w:val="354"/>
  </w:num>
  <w:num w:numId="623" w16cid:durableId="1995058911">
    <w:abstractNumId w:val="524"/>
  </w:num>
  <w:num w:numId="624" w16cid:durableId="1239828366">
    <w:abstractNumId w:val="858"/>
  </w:num>
  <w:num w:numId="625" w16cid:durableId="1707362992">
    <w:abstractNumId w:val="633"/>
  </w:num>
  <w:num w:numId="626" w16cid:durableId="1840343525">
    <w:abstractNumId w:val="548"/>
  </w:num>
  <w:num w:numId="627" w16cid:durableId="1307856331">
    <w:abstractNumId w:val="551"/>
  </w:num>
  <w:num w:numId="628" w16cid:durableId="582108047">
    <w:abstractNumId w:val="895"/>
  </w:num>
  <w:num w:numId="629" w16cid:durableId="1745907814">
    <w:abstractNumId w:val="1019"/>
  </w:num>
  <w:num w:numId="630" w16cid:durableId="1511218023">
    <w:abstractNumId w:val="785"/>
  </w:num>
  <w:num w:numId="631" w16cid:durableId="1808157145">
    <w:abstractNumId w:val="716"/>
  </w:num>
  <w:num w:numId="632" w16cid:durableId="1330870817">
    <w:abstractNumId w:val="628"/>
  </w:num>
  <w:num w:numId="633" w16cid:durableId="2028748013">
    <w:abstractNumId w:val="96"/>
  </w:num>
  <w:num w:numId="634" w16cid:durableId="1303970330">
    <w:abstractNumId w:val="1122"/>
  </w:num>
  <w:num w:numId="635" w16cid:durableId="1578054257">
    <w:abstractNumId w:val="684"/>
  </w:num>
  <w:num w:numId="636" w16cid:durableId="2106263813">
    <w:abstractNumId w:val="641"/>
  </w:num>
  <w:num w:numId="637" w16cid:durableId="1628387930">
    <w:abstractNumId w:val="480"/>
  </w:num>
  <w:num w:numId="638" w16cid:durableId="1758792588">
    <w:abstractNumId w:val="730"/>
  </w:num>
  <w:num w:numId="639" w16cid:durableId="1211527971">
    <w:abstractNumId w:val="256"/>
  </w:num>
  <w:num w:numId="640" w16cid:durableId="761072355">
    <w:abstractNumId w:val="612"/>
  </w:num>
  <w:num w:numId="641" w16cid:durableId="205918778">
    <w:abstractNumId w:val="831"/>
  </w:num>
  <w:num w:numId="642" w16cid:durableId="884559070">
    <w:abstractNumId w:val="1035"/>
  </w:num>
  <w:num w:numId="643" w16cid:durableId="1025523655">
    <w:abstractNumId w:val="428"/>
  </w:num>
  <w:num w:numId="644" w16cid:durableId="434987405">
    <w:abstractNumId w:val="992"/>
  </w:num>
  <w:num w:numId="645" w16cid:durableId="1134562116">
    <w:abstractNumId w:val="391"/>
  </w:num>
  <w:num w:numId="646" w16cid:durableId="1012728017">
    <w:abstractNumId w:val="830"/>
  </w:num>
  <w:num w:numId="647" w16cid:durableId="315300121">
    <w:abstractNumId w:val="1026"/>
  </w:num>
  <w:num w:numId="648" w16cid:durableId="1630941358">
    <w:abstractNumId w:val="82"/>
  </w:num>
  <w:num w:numId="649" w16cid:durableId="92751837">
    <w:abstractNumId w:val="187"/>
  </w:num>
  <w:num w:numId="650" w16cid:durableId="7757390">
    <w:abstractNumId w:val="183"/>
  </w:num>
  <w:num w:numId="651" w16cid:durableId="1217740469">
    <w:abstractNumId w:val="18"/>
  </w:num>
  <w:num w:numId="652" w16cid:durableId="987704327">
    <w:abstractNumId w:val="874"/>
  </w:num>
  <w:num w:numId="653" w16cid:durableId="452749639">
    <w:abstractNumId w:val="956"/>
  </w:num>
  <w:num w:numId="654" w16cid:durableId="1169060742">
    <w:abstractNumId w:val="690"/>
  </w:num>
  <w:num w:numId="655" w16cid:durableId="1847818953">
    <w:abstractNumId w:val="376"/>
  </w:num>
  <w:num w:numId="656" w16cid:durableId="1689794903">
    <w:abstractNumId w:val="607"/>
  </w:num>
  <w:num w:numId="657" w16cid:durableId="1907687967">
    <w:abstractNumId w:val="951"/>
  </w:num>
  <w:num w:numId="658" w16cid:durableId="857697453">
    <w:abstractNumId w:val="1077"/>
  </w:num>
  <w:num w:numId="659" w16cid:durableId="1705255496">
    <w:abstractNumId w:val="659"/>
  </w:num>
  <w:num w:numId="660" w16cid:durableId="547491020">
    <w:abstractNumId w:val="122"/>
  </w:num>
  <w:num w:numId="661" w16cid:durableId="878904648">
    <w:abstractNumId w:val="977"/>
  </w:num>
  <w:num w:numId="662" w16cid:durableId="1180580611">
    <w:abstractNumId w:val="503"/>
  </w:num>
  <w:num w:numId="663" w16cid:durableId="1083262488">
    <w:abstractNumId w:val="432"/>
  </w:num>
  <w:num w:numId="664" w16cid:durableId="1131364790">
    <w:abstractNumId w:val="650"/>
  </w:num>
  <w:num w:numId="665" w16cid:durableId="1397244232">
    <w:abstractNumId w:val="264"/>
  </w:num>
  <w:num w:numId="666" w16cid:durableId="2080713116">
    <w:abstractNumId w:val="497"/>
  </w:num>
  <w:num w:numId="667" w16cid:durableId="133179177">
    <w:abstractNumId w:val="73"/>
  </w:num>
  <w:num w:numId="668" w16cid:durableId="1966615388">
    <w:abstractNumId w:val="504"/>
  </w:num>
  <w:num w:numId="669" w16cid:durableId="579172272">
    <w:abstractNumId w:val="679"/>
  </w:num>
  <w:num w:numId="670" w16cid:durableId="1805388201">
    <w:abstractNumId w:val="112"/>
  </w:num>
  <w:num w:numId="671" w16cid:durableId="1772503644">
    <w:abstractNumId w:val="605"/>
  </w:num>
  <w:num w:numId="672" w16cid:durableId="1205096455">
    <w:abstractNumId w:val="139"/>
  </w:num>
  <w:num w:numId="673" w16cid:durableId="828908111">
    <w:abstractNumId w:val="828"/>
  </w:num>
  <w:num w:numId="674" w16cid:durableId="55012391">
    <w:abstractNumId w:val="1074"/>
  </w:num>
  <w:num w:numId="675" w16cid:durableId="48699453">
    <w:abstractNumId w:val="759"/>
  </w:num>
  <w:num w:numId="676" w16cid:durableId="907109027">
    <w:abstractNumId w:val="260"/>
  </w:num>
  <w:num w:numId="677" w16cid:durableId="551774672">
    <w:abstractNumId w:val="654"/>
  </w:num>
  <w:num w:numId="678" w16cid:durableId="1878349191">
    <w:abstractNumId w:val="117"/>
  </w:num>
  <w:num w:numId="679" w16cid:durableId="771440922">
    <w:abstractNumId w:val="735"/>
  </w:num>
  <w:num w:numId="680" w16cid:durableId="1372608387">
    <w:abstractNumId w:val="723"/>
  </w:num>
  <w:num w:numId="681" w16cid:durableId="1379623604">
    <w:abstractNumId w:val="1083"/>
  </w:num>
  <w:num w:numId="682" w16cid:durableId="72632499">
    <w:abstractNumId w:val="835"/>
  </w:num>
  <w:num w:numId="683" w16cid:durableId="2023362569">
    <w:abstractNumId w:val="380"/>
  </w:num>
  <w:num w:numId="684" w16cid:durableId="1062800530">
    <w:abstractNumId w:val="685"/>
  </w:num>
  <w:num w:numId="685" w16cid:durableId="1739132880">
    <w:abstractNumId w:val="1116"/>
  </w:num>
  <w:num w:numId="686" w16cid:durableId="251012685">
    <w:abstractNumId w:val="793"/>
  </w:num>
  <w:num w:numId="687" w16cid:durableId="805440610">
    <w:abstractNumId w:val="81"/>
  </w:num>
  <w:num w:numId="688" w16cid:durableId="1453161947">
    <w:abstractNumId w:val="528"/>
  </w:num>
  <w:num w:numId="689" w16cid:durableId="1519661114">
    <w:abstractNumId w:val="148"/>
  </w:num>
  <w:num w:numId="690" w16cid:durableId="245502927">
    <w:abstractNumId w:val="847"/>
  </w:num>
  <w:num w:numId="691" w16cid:durableId="1001271529">
    <w:abstractNumId w:val="214"/>
  </w:num>
  <w:num w:numId="692" w16cid:durableId="1737434421">
    <w:abstractNumId w:val="274"/>
  </w:num>
  <w:num w:numId="693" w16cid:durableId="1196429344">
    <w:abstractNumId w:val="364"/>
  </w:num>
  <w:num w:numId="694" w16cid:durableId="213583199">
    <w:abstractNumId w:val="764"/>
  </w:num>
  <w:num w:numId="695" w16cid:durableId="609821544">
    <w:abstractNumId w:val="441"/>
  </w:num>
  <w:num w:numId="696" w16cid:durableId="1225021428">
    <w:abstractNumId w:val="352"/>
  </w:num>
  <w:num w:numId="697" w16cid:durableId="53894848">
    <w:abstractNumId w:val="750"/>
  </w:num>
  <w:num w:numId="698" w16cid:durableId="476726207">
    <w:abstractNumId w:val="362"/>
  </w:num>
  <w:num w:numId="699" w16cid:durableId="444037739">
    <w:abstractNumId w:val="436"/>
  </w:num>
  <w:num w:numId="700" w16cid:durableId="1078097316">
    <w:abstractNumId w:val="374"/>
  </w:num>
  <w:num w:numId="701" w16cid:durableId="886451656">
    <w:abstractNumId w:val="971"/>
  </w:num>
  <w:num w:numId="702" w16cid:durableId="666520509">
    <w:abstractNumId w:val="136"/>
  </w:num>
  <w:num w:numId="703" w16cid:durableId="1717855877">
    <w:abstractNumId w:val="929"/>
  </w:num>
  <w:num w:numId="704" w16cid:durableId="1039551863">
    <w:abstractNumId w:val="522"/>
  </w:num>
  <w:num w:numId="705" w16cid:durableId="1171725166">
    <w:abstractNumId w:val="100"/>
  </w:num>
  <w:num w:numId="706" w16cid:durableId="154809860">
    <w:abstractNumId w:val="24"/>
  </w:num>
  <w:num w:numId="707" w16cid:durableId="90931119">
    <w:abstractNumId w:val="920"/>
  </w:num>
  <w:num w:numId="708" w16cid:durableId="1484393913">
    <w:abstractNumId w:val="159"/>
  </w:num>
  <w:num w:numId="709" w16cid:durableId="1854613913">
    <w:abstractNumId w:val="425"/>
  </w:num>
  <w:num w:numId="710" w16cid:durableId="783888620">
    <w:abstractNumId w:val="217"/>
  </w:num>
  <w:num w:numId="711" w16cid:durableId="1896089075">
    <w:abstractNumId w:val="1089"/>
  </w:num>
  <w:num w:numId="712" w16cid:durableId="1048258346">
    <w:abstractNumId w:val="877"/>
  </w:num>
  <w:num w:numId="713" w16cid:durableId="486094074">
    <w:abstractNumId w:val="338"/>
  </w:num>
  <w:num w:numId="714" w16cid:durableId="1224099560">
    <w:abstractNumId w:val="248"/>
  </w:num>
  <w:num w:numId="715" w16cid:durableId="1416513256">
    <w:abstractNumId w:val="13"/>
  </w:num>
  <w:num w:numId="716" w16cid:durableId="750350935">
    <w:abstractNumId w:val="875"/>
  </w:num>
  <w:num w:numId="717" w16cid:durableId="2140755519">
    <w:abstractNumId w:val="438"/>
  </w:num>
  <w:num w:numId="718" w16cid:durableId="1315529646">
    <w:abstractNumId w:val="38"/>
  </w:num>
  <w:num w:numId="719" w16cid:durableId="223640302">
    <w:abstractNumId w:val="577"/>
  </w:num>
  <w:num w:numId="720" w16cid:durableId="353384886">
    <w:abstractNumId w:val="131"/>
  </w:num>
  <w:num w:numId="721" w16cid:durableId="1582132728">
    <w:abstractNumId w:val="547"/>
  </w:num>
  <w:num w:numId="722" w16cid:durableId="826238971">
    <w:abstractNumId w:val="123"/>
  </w:num>
  <w:num w:numId="723" w16cid:durableId="1079330285">
    <w:abstractNumId w:val="906"/>
  </w:num>
  <w:num w:numId="724" w16cid:durableId="1981304655">
    <w:abstractNumId w:val="890"/>
  </w:num>
  <w:num w:numId="725" w16cid:durableId="739056418">
    <w:abstractNumId w:val="865"/>
  </w:num>
  <w:num w:numId="726" w16cid:durableId="180635030">
    <w:abstractNumId w:val="390"/>
  </w:num>
  <w:num w:numId="727" w16cid:durableId="1515849372">
    <w:abstractNumId w:val="580"/>
  </w:num>
  <w:num w:numId="728" w16cid:durableId="75251984">
    <w:abstractNumId w:val="683"/>
  </w:num>
  <w:num w:numId="729" w16cid:durableId="2004963383">
    <w:abstractNumId w:val="521"/>
  </w:num>
  <w:num w:numId="730" w16cid:durableId="2089114528">
    <w:abstractNumId w:val="35"/>
  </w:num>
  <w:num w:numId="731" w16cid:durableId="1276324357">
    <w:abstractNumId w:val="742"/>
  </w:num>
  <w:num w:numId="732" w16cid:durableId="1610163300">
    <w:abstractNumId w:val="569"/>
  </w:num>
  <w:num w:numId="733" w16cid:durableId="195821793">
    <w:abstractNumId w:val="609"/>
  </w:num>
  <w:num w:numId="734" w16cid:durableId="2101096301">
    <w:abstractNumId w:val="1014"/>
  </w:num>
  <w:num w:numId="735" w16cid:durableId="695232305">
    <w:abstractNumId w:val="303"/>
  </w:num>
  <w:num w:numId="736" w16cid:durableId="1173377546">
    <w:abstractNumId w:val="103"/>
  </w:num>
  <w:num w:numId="737" w16cid:durableId="1411926262">
    <w:abstractNumId w:val="160"/>
  </w:num>
  <w:num w:numId="738" w16cid:durableId="355694488">
    <w:abstractNumId w:val="501"/>
  </w:num>
  <w:num w:numId="739" w16cid:durableId="1757896424">
    <w:abstractNumId w:val="595"/>
  </w:num>
  <w:num w:numId="740" w16cid:durableId="1228342247">
    <w:abstractNumId w:val="394"/>
  </w:num>
  <w:num w:numId="741" w16cid:durableId="1500999525">
    <w:abstractNumId w:val="797"/>
  </w:num>
  <w:num w:numId="742" w16cid:durableId="1736582973">
    <w:abstractNumId w:val="682"/>
  </w:num>
  <w:num w:numId="743" w16cid:durableId="719208151">
    <w:abstractNumId w:val="130"/>
  </w:num>
  <w:num w:numId="744" w16cid:durableId="443773193">
    <w:abstractNumId w:val="1066"/>
  </w:num>
  <w:num w:numId="745" w16cid:durableId="1037049801">
    <w:abstractNumId w:val="476"/>
  </w:num>
  <w:num w:numId="746" w16cid:durableId="1679694180">
    <w:abstractNumId w:val="197"/>
  </w:num>
  <w:num w:numId="747" w16cid:durableId="1473257385">
    <w:abstractNumId w:val="694"/>
  </w:num>
  <w:num w:numId="748" w16cid:durableId="861211833">
    <w:abstractNumId w:val="572"/>
  </w:num>
  <w:num w:numId="749" w16cid:durableId="1710103039">
    <w:abstractNumId w:val="637"/>
  </w:num>
  <w:num w:numId="750" w16cid:durableId="792793679">
    <w:abstractNumId w:val="65"/>
  </w:num>
  <w:num w:numId="751" w16cid:durableId="945385951">
    <w:abstractNumId w:val="208"/>
  </w:num>
  <w:num w:numId="752" w16cid:durableId="853304001">
    <w:abstractNumId w:val="760"/>
  </w:num>
  <w:num w:numId="753" w16cid:durableId="201865089">
    <w:abstractNumId w:val="732"/>
  </w:num>
  <w:num w:numId="754" w16cid:durableId="462430430">
    <w:abstractNumId w:val="240"/>
  </w:num>
  <w:num w:numId="755" w16cid:durableId="1011950324">
    <w:abstractNumId w:val="236"/>
  </w:num>
  <w:num w:numId="756" w16cid:durableId="399139478">
    <w:abstractNumId w:val="299"/>
  </w:num>
  <w:num w:numId="757" w16cid:durableId="168109415">
    <w:abstractNumId w:val="812"/>
  </w:num>
  <w:num w:numId="758" w16cid:durableId="1538539510">
    <w:abstractNumId w:val="302"/>
  </w:num>
  <w:num w:numId="759" w16cid:durableId="1997997127">
    <w:abstractNumId w:val="66"/>
  </w:num>
  <w:num w:numId="760" w16cid:durableId="113990563">
    <w:abstractNumId w:val="748"/>
  </w:num>
  <w:num w:numId="761" w16cid:durableId="1657297528">
    <w:abstractNumId w:val="515"/>
  </w:num>
  <w:num w:numId="762" w16cid:durableId="1477531031">
    <w:abstractNumId w:val="887"/>
  </w:num>
  <w:num w:numId="763" w16cid:durableId="127550233">
    <w:abstractNumId w:val="585"/>
  </w:num>
  <w:num w:numId="764" w16cid:durableId="1196578708">
    <w:abstractNumId w:val="205"/>
  </w:num>
  <w:num w:numId="765" w16cid:durableId="1771923723">
    <w:abstractNumId w:val="62"/>
  </w:num>
  <w:num w:numId="766" w16cid:durableId="1778403553">
    <w:abstractNumId w:val="266"/>
  </w:num>
  <w:num w:numId="767" w16cid:durableId="1596743047">
    <w:abstractNumId w:val="415"/>
  </w:num>
  <w:num w:numId="768" w16cid:durableId="466121038">
    <w:abstractNumId w:val="639"/>
  </w:num>
  <w:num w:numId="769" w16cid:durableId="464930942">
    <w:abstractNumId w:val="1095"/>
  </w:num>
  <w:num w:numId="770" w16cid:durableId="10034257">
    <w:abstractNumId w:val="712"/>
  </w:num>
  <w:num w:numId="771" w16cid:durableId="1656956117">
    <w:abstractNumId w:val="212"/>
  </w:num>
  <w:num w:numId="772" w16cid:durableId="1767265163">
    <w:abstractNumId w:val="571"/>
  </w:num>
  <w:num w:numId="773" w16cid:durableId="1413090499">
    <w:abstractNumId w:val="687"/>
  </w:num>
  <w:num w:numId="774" w16cid:durableId="1203514798">
    <w:abstractNumId w:val="638"/>
  </w:num>
  <w:num w:numId="775" w16cid:durableId="533614522">
    <w:abstractNumId w:val="477"/>
  </w:num>
  <w:num w:numId="776" w16cid:durableId="1274169644">
    <w:abstractNumId w:val="885"/>
  </w:num>
  <w:num w:numId="777" w16cid:durableId="1323776060">
    <w:abstractNumId w:val="933"/>
  </w:num>
  <w:num w:numId="778" w16cid:durableId="636379601">
    <w:abstractNumId w:val="325"/>
  </w:num>
  <w:num w:numId="779" w16cid:durableId="782572226">
    <w:abstractNumId w:val="892"/>
  </w:num>
  <w:num w:numId="780" w16cid:durableId="1005135346">
    <w:abstractNumId w:val="400"/>
  </w:num>
  <w:num w:numId="781" w16cid:durableId="1172837250">
    <w:abstractNumId w:val="922"/>
  </w:num>
  <w:num w:numId="782" w16cid:durableId="271591243">
    <w:abstractNumId w:val="224"/>
  </w:num>
  <w:num w:numId="783" w16cid:durableId="1810977464">
    <w:abstractNumId w:val="397"/>
  </w:num>
  <w:num w:numId="784" w16cid:durableId="296029510">
    <w:abstractNumId w:val="305"/>
  </w:num>
  <w:num w:numId="785" w16cid:durableId="1375539864">
    <w:abstractNumId w:val="783"/>
  </w:num>
  <w:num w:numId="786" w16cid:durableId="56393260">
    <w:abstractNumId w:val="69"/>
  </w:num>
  <w:num w:numId="787" w16cid:durableId="266233227">
    <w:abstractNumId w:val="588"/>
  </w:num>
  <w:num w:numId="788" w16cid:durableId="457339420">
    <w:abstractNumId w:val="707"/>
  </w:num>
  <w:num w:numId="789" w16cid:durableId="1105419015">
    <w:abstractNumId w:val="821"/>
  </w:num>
  <w:num w:numId="790" w16cid:durableId="1113088075">
    <w:abstractNumId w:val="804"/>
  </w:num>
  <w:num w:numId="791" w16cid:durableId="2120636861">
    <w:abstractNumId w:val="769"/>
  </w:num>
  <w:num w:numId="792" w16cid:durableId="616907620">
    <w:abstractNumId w:val="957"/>
  </w:num>
  <w:num w:numId="793" w16cid:durableId="1129668770">
    <w:abstractNumId w:val="344"/>
  </w:num>
  <w:num w:numId="794" w16cid:durableId="1140227580">
    <w:abstractNumId w:val="888"/>
  </w:num>
  <w:num w:numId="795" w16cid:durableId="1586843068">
    <w:abstractNumId w:val="34"/>
  </w:num>
  <w:num w:numId="796" w16cid:durableId="848372229">
    <w:abstractNumId w:val="1047"/>
  </w:num>
  <w:num w:numId="797" w16cid:durableId="310211663">
    <w:abstractNumId w:val="799"/>
  </w:num>
  <w:num w:numId="798" w16cid:durableId="433943347">
    <w:abstractNumId w:val="636"/>
  </w:num>
  <w:num w:numId="799" w16cid:durableId="1048148692">
    <w:abstractNumId w:val="543"/>
  </w:num>
  <w:num w:numId="800" w16cid:durableId="300692815">
    <w:abstractNumId w:val="960"/>
  </w:num>
  <w:num w:numId="801" w16cid:durableId="1493250345">
    <w:abstractNumId w:val="881"/>
  </w:num>
  <w:num w:numId="802" w16cid:durableId="1459179139">
    <w:abstractNumId w:val="553"/>
  </w:num>
  <w:num w:numId="803" w16cid:durableId="359208185">
    <w:abstractNumId w:val="536"/>
  </w:num>
  <w:num w:numId="804" w16cid:durableId="1524780662">
    <w:abstractNumId w:val="575"/>
  </w:num>
  <w:num w:numId="805" w16cid:durableId="1691253930">
    <w:abstractNumId w:val="728"/>
  </w:num>
  <w:num w:numId="806" w16cid:durableId="227501611">
    <w:abstractNumId w:val="705"/>
  </w:num>
  <w:num w:numId="807" w16cid:durableId="147408744">
    <w:abstractNumId w:val="773"/>
  </w:num>
  <w:num w:numId="808" w16cid:durableId="946278211">
    <w:abstractNumId w:val="294"/>
  </w:num>
  <w:num w:numId="809" w16cid:durableId="1046639293">
    <w:abstractNumId w:val="422"/>
  </w:num>
  <w:num w:numId="810" w16cid:durableId="200291734">
    <w:abstractNumId w:val="30"/>
  </w:num>
  <w:num w:numId="811" w16cid:durableId="2106536824">
    <w:abstractNumId w:val="89"/>
  </w:num>
  <w:num w:numId="812" w16cid:durableId="1983578674">
    <w:abstractNumId w:val="651"/>
  </w:num>
  <w:num w:numId="813" w16cid:durableId="309864939">
    <w:abstractNumId w:val="842"/>
  </w:num>
  <w:num w:numId="814" w16cid:durableId="613753990">
    <w:abstractNumId w:val="907"/>
  </w:num>
  <w:num w:numId="815" w16cid:durableId="1793940093">
    <w:abstractNumId w:val="883"/>
  </w:num>
  <w:num w:numId="816" w16cid:durableId="2144233004">
    <w:abstractNumId w:val="459"/>
  </w:num>
  <w:num w:numId="817" w16cid:durableId="469828383">
    <w:abstractNumId w:val="806"/>
  </w:num>
  <w:num w:numId="818" w16cid:durableId="1730492575">
    <w:abstractNumId w:val="747"/>
  </w:num>
  <w:num w:numId="819" w16cid:durableId="686371689">
    <w:abstractNumId w:val="817"/>
  </w:num>
  <w:num w:numId="820" w16cid:durableId="2123769784">
    <w:abstractNumId w:val="1057"/>
  </w:num>
  <w:num w:numId="821" w16cid:durableId="561066689">
    <w:abstractNumId w:val="894"/>
  </w:num>
  <w:num w:numId="822" w16cid:durableId="133642974">
    <w:abstractNumId w:val="624"/>
  </w:num>
  <w:num w:numId="823" w16cid:durableId="352345812">
    <w:abstractNumId w:val="234"/>
  </w:num>
  <w:num w:numId="824" w16cid:durableId="712193344">
    <w:abstractNumId w:val="419"/>
  </w:num>
  <w:num w:numId="825" w16cid:durableId="88040934">
    <w:abstractNumId w:val="105"/>
  </w:num>
  <w:num w:numId="826" w16cid:durableId="1998221170">
    <w:abstractNumId w:val="1056"/>
  </w:num>
  <w:num w:numId="827" w16cid:durableId="941297597">
    <w:abstractNumId w:val="444"/>
  </w:num>
  <w:num w:numId="828" w16cid:durableId="930428275">
    <w:abstractNumId w:val="72"/>
  </w:num>
  <w:num w:numId="829" w16cid:durableId="1132211800">
    <w:abstractNumId w:val="517"/>
  </w:num>
  <w:num w:numId="830" w16cid:durableId="2076276351">
    <w:abstractNumId w:val="142"/>
  </w:num>
  <w:num w:numId="831" w16cid:durableId="2135169220">
    <w:abstractNumId w:val="610"/>
  </w:num>
  <w:num w:numId="832" w16cid:durableId="1751846335">
    <w:abstractNumId w:val="509"/>
  </w:num>
  <w:num w:numId="833" w16cid:durableId="85156332">
    <w:abstractNumId w:val="162"/>
  </w:num>
  <w:num w:numId="834" w16cid:durableId="1591425220">
    <w:abstractNumId w:val="943"/>
  </w:num>
  <w:num w:numId="835" w16cid:durableId="656494178">
    <w:abstractNumId w:val="980"/>
  </w:num>
  <w:num w:numId="836" w16cid:durableId="794525352">
    <w:abstractNumId w:val="527"/>
  </w:num>
  <w:num w:numId="837" w16cid:durableId="1651860029">
    <w:abstractNumId w:val="532"/>
  </w:num>
  <w:num w:numId="838" w16cid:durableId="1789661366">
    <w:abstractNumId w:val="97"/>
  </w:num>
  <w:num w:numId="839" w16cid:durableId="148641574">
    <w:abstractNumId w:val="598"/>
  </w:num>
  <w:num w:numId="840" w16cid:durableId="507520012">
    <w:abstractNumId w:val="544"/>
  </w:num>
  <w:num w:numId="841" w16cid:durableId="1141923436">
    <w:abstractNumId w:val="237"/>
  </w:num>
  <w:num w:numId="842" w16cid:durableId="95295852">
    <w:abstractNumId w:val="420"/>
  </w:num>
  <w:num w:numId="843" w16cid:durableId="212694939">
    <w:abstractNumId w:val="20"/>
  </w:num>
  <w:num w:numId="844" w16cid:durableId="1685131191">
    <w:abstractNumId w:val="738"/>
  </w:num>
  <w:num w:numId="845" w16cid:durableId="103237190">
    <w:abstractNumId w:val="191"/>
  </w:num>
  <w:num w:numId="846" w16cid:durableId="1668247450">
    <w:abstractNumId w:val="388"/>
  </w:num>
  <w:num w:numId="847" w16cid:durableId="9257025">
    <w:abstractNumId w:val="535"/>
  </w:num>
  <w:num w:numId="848" w16cid:durableId="261496762">
    <w:abstractNumId w:val="727"/>
  </w:num>
  <w:num w:numId="849" w16cid:durableId="835338503">
    <w:abstractNumId w:val="923"/>
  </w:num>
  <w:num w:numId="850" w16cid:durableId="748694070">
    <w:abstractNumId w:val="1021"/>
  </w:num>
  <w:num w:numId="851" w16cid:durableId="1480076502">
    <w:abstractNumId w:val="281"/>
  </w:num>
  <w:num w:numId="852" w16cid:durableId="2109764143">
    <w:abstractNumId w:val="502"/>
  </w:num>
  <w:num w:numId="853" w16cid:durableId="1292898641">
    <w:abstractNumId w:val="456"/>
  </w:num>
  <w:num w:numId="854" w16cid:durableId="714503902">
    <w:abstractNumId w:val="125"/>
  </w:num>
  <w:num w:numId="855" w16cid:durableId="723338667">
    <w:abstractNumId w:val="917"/>
  </w:num>
  <w:num w:numId="856" w16cid:durableId="1338145258">
    <w:abstractNumId w:val="63"/>
  </w:num>
  <w:num w:numId="857" w16cid:durableId="793595897">
    <w:abstractNumId w:val="744"/>
  </w:num>
  <w:num w:numId="858" w16cid:durableId="946162373">
    <w:abstractNumId w:val="802"/>
  </w:num>
  <w:num w:numId="859" w16cid:durableId="1036464259">
    <w:abstractNumId w:val="324"/>
  </w:num>
  <w:num w:numId="860" w16cid:durableId="1502426914">
    <w:abstractNumId w:val="805"/>
  </w:num>
  <w:num w:numId="861" w16cid:durableId="665670102">
    <w:abstractNumId w:val="972"/>
  </w:num>
  <w:num w:numId="862" w16cid:durableId="775909638">
    <w:abstractNumId w:val="316"/>
  </w:num>
  <w:num w:numId="863" w16cid:durableId="1749182593">
    <w:abstractNumId w:val="656"/>
  </w:num>
  <w:num w:numId="864" w16cid:durableId="266817170">
    <w:abstractNumId w:val="893"/>
  </w:num>
  <w:num w:numId="865" w16cid:durableId="1423911975">
    <w:abstractNumId w:val="1027"/>
  </w:num>
  <w:num w:numId="866" w16cid:durableId="1317295190">
    <w:abstractNumId w:val="135"/>
  </w:num>
  <w:num w:numId="867" w16cid:durableId="512689012">
    <w:abstractNumId w:val="582"/>
  </w:num>
  <w:num w:numId="868" w16cid:durableId="1748459190">
    <w:abstractNumId w:val="342"/>
  </w:num>
  <w:num w:numId="869" w16cid:durableId="982386486">
    <w:abstractNumId w:val="617"/>
  </w:num>
  <w:num w:numId="870" w16cid:durableId="751968454">
    <w:abstractNumId w:val="689"/>
  </w:num>
  <w:num w:numId="871" w16cid:durableId="152722710">
    <w:abstractNumId w:val="1013"/>
  </w:num>
  <w:num w:numId="872" w16cid:durableId="413093605">
    <w:abstractNumId w:val="848"/>
  </w:num>
  <w:num w:numId="873" w16cid:durableId="120459759">
    <w:abstractNumId w:val="1041"/>
  </w:num>
  <w:num w:numId="874" w16cid:durableId="484588541">
    <w:abstractNumId w:val="348"/>
  </w:num>
  <w:num w:numId="875" w16cid:durableId="76942763">
    <w:abstractNumId w:val="108"/>
  </w:num>
  <w:num w:numId="876" w16cid:durableId="1475872401">
    <w:abstractNumId w:val="1096"/>
  </w:num>
  <w:num w:numId="877" w16cid:durableId="1673603084">
    <w:abstractNumId w:val="190"/>
  </w:num>
  <w:num w:numId="878" w16cid:durableId="289289909">
    <w:abstractNumId w:val="180"/>
  </w:num>
  <w:num w:numId="879" w16cid:durableId="684868336">
    <w:abstractNumId w:val="1061"/>
  </w:num>
  <w:num w:numId="880" w16cid:durableId="744112889">
    <w:abstractNumId w:val="355"/>
  </w:num>
  <w:num w:numId="881" w16cid:durableId="1289430624">
    <w:abstractNumId w:val="1060"/>
  </w:num>
  <w:num w:numId="882" w16cid:durableId="1374425026">
    <w:abstractNumId w:val="903"/>
  </w:num>
  <w:num w:numId="883" w16cid:durableId="1046761618">
    <w:abstractNumId w:val="485"/>
  </w:num>
  <w:num w:numId="884" w16cid:durableId="1794860828">
    <w:abstractNumId w:val="413"/>
  </w:num>
  <w:num w:numId="885" w16cid:durableId="2062165058">
    <w:abstractNumId w:val="932"/>
  </w:num>
  <w:num w:numId="886" w16cid:durableId="1222912170">
    <w:abstractNumId w:val="512"/>
  </w:num>
  <w:num w:numId="887" w16cid:durableId="1791628842">
    <w:abstractNumId w:val="626"/>
  </w:num>
  <w:num w:numId="888" w16cid:durableId="1407535144">
    <w:abstractNumId w:val="32"/>
  </w:num>
  <w:num w:numId="889" w16cid:durableId="565337486">
    <w:abstractNumId w:val="1093"/>
  </w:num>
  <w:num w:numId="890" w16cid:durableId="201212051">
    <w:abstractNumId w:val="695"/>
  </w:num>
  <w:num w:numId="891" w16cid:durableId="1605265132">
    <w:abstractNumId w:val="21"/>
  </w:num>
  <w:num w:numId="892" w16cid:durableId="1940674201">
    <w:abstractNumId w:val="608"/>
  </w:num>
  <w:num w:numId="893" w16cid:durableId="1018000767">
    <w:abstractNumId w:val="27"/>
  </w:num>
  <w:num w:numId="894" w16cid:durableId="106120004">
    <w:abstractNumId w:val="913"/>
  </w:num>
  <w:num w:numId="895" w16cid:durableId="654527432">
    <w:abstractNumId w:val="826"/>
  </w:num>
  <w:num w:numId="896" w16cid:durableId="1742094926">
    <w:abstractNumId w:val="120"/>
  </w:num>
  <w:num w:numId="897" w16cid:durableId="416099616">
    <w:abstractNumId w:val="947"/>
  </w:num>
  <w:num w:numId="898" w16cid:durableId="1382826590">
    <w:abstractNumId w:val="861"/>
  </w:num>
  <w:num w:numId="899" w16cid:durableId="1654019692">
    <w:abstractNumId w:val="891"/>
  </w:num>
  <w:num w:numId="900" w16cid:durableId="2031057413">
    <w:abstractNumId w:val="379"/>
  </w:num>
  <w:num w:numId="901" w16cid:durableId="1256208922">
    <w:abstractNumId w:val="965"/>
  </w:num>
  <w:num w:numId="902" w16cid:durableId="1084718689">
    <w:abstractNumId w:val="666"/>
  </w:num>
  <w:num w:numId="903" w16cid:durableId="1447776746">
    <w:abstractNumId w:val="239"/>
  </w:num>
  <w:num w:numId="904" w16cid:durableId="1078550614">
    <w:abstractNumId w:val="713"/>
  </w:num>
  <w:num w:numId="905" w16cid:durableId="1230270535">
    <w:abstractNumId w:val="1121"/>
  </w:num>
  <w:num w:numId="906" w16cid:durableId="19746325">
    <w:abstractNumId w:val="195"/>
  </w:num>
  <w:num w:numId="907" w16cid:durableId="1721050025">
    <w:abstractNumId w:val="416"/>
  </w:num>
  <w:num w:numId="908" w16cid:durableId="1520199541">
    <w:abstractNumId w:val="711"/>
  </w:num>
  <w:num w:numId="909" w16cid:durableId="467090217">
    <w:abstractNumId w:val="670"/>
  </w:num>
  <w:num w:numId="910" w16cid:durableId="409695821">
    <w:abstractNumId w:val="912"/>
  </w:num>
  <w:num w:numId="911" w16cid:durableId="1092891559">
    <w:abstractNumId w:val="384"/>
  </w:num>
  <w:num w:numId="912" w16cid:durableId="2012289602">
    <w:abstractNumId w:val="794"/>
  </w:num>
  <w:num w:numId="913" w16cid:durableId="638461411">
    <w:abstractNumId w:val="1075"/>
  </w:num>
  <w:num w:numId="914" w16cid:durableId="1030960590">
    <w:abstractNumId w:val="554"/>
  </w:num>
  <w:num w:numId="915" w16cid:durableId="1069109654">
    <w:abstractNumId w:val="758"/>
  </w:num>
  <w:num w:numId="916" w16cid:durableId="38406307">
    <w:abstractNumId w:val="587"/>
  </w:num>
  <w:num w:numId="917" w16cid:durableId="964191737">
    <w:abstractNumId w:val="41"/>
  </w:num>
  <w:num w:numId="918" w16cid:durableId="1765415115">
    <w:abstractNumId w:val="576"/>
  </w:num>
  <w:num w:numId="919" w16cid:durableId="564804742">
    <w:abstractNumId w:val="836"/>
  </w:num>
  <w:num w:numId="920" w16cid:durableId="812022128">
    <w:abstractNumId w:val="285"/>
  </w:num>
  <w:num w:numId="921" w16cid:durableId="684599872">
    <w:abstractNumId w:val="189"/>
  </w:num>
  <w:num w:numId="922" w16cid:durableId="129639314">
    <w:abstractNumId w:val="218"/>
  </w:num>
  <w:num w:numId="923" w16cid:durableId="681247315">
    <w:abstractNumId w:val="662"/>
  </w:num>
  <w:num w:numId="924" w16cid:durableId="178932638">
    <w:abstractNumId w:val="796"/>
  </w:num>
  <w:num w:numId="925" w16cid:durableId="1245652736">
    <w:abstractNumId w:val="505"/>
  </w:num>
  <w:num w:numId="926" w16cid:durableId="978611824">
    <w:abstractNumId w:val="770"/>
  </w:num>
  <w:num w:numId="927" w16cid:durableId="414404197">
    <w:abstractNumId w:val="194"/>
  </w:num>
  <w:num w:numId="928" w16cid:durableId="1986935778">
    <w:abstractNumId w:val="672"/>
  </w:num>
  <w:num w:numId="929" w16cid:durableId="1290744751">
    <w:abstractNumId w:val="265"/>
  </w:num>
  <w:num w:numId="930" w16cid:durableId="1841850134">
    <w:abstractNumId w:val="968"/>
  </w:num>
  <w:num w:numId="931" w16cid:durableId="130948898">
    <w:abstractNumId w:val="1102"/>
  </w:num>
  <w:num w:numId="932" w16cid:durableId="1623461764">
    <w:abstractNumId w:val="246"/>
  </w:num>
  <w:num w:numId="933" w16cid:durableId="1091317389">
    <w:abstractNumId w:val="818"/>
  </w:num>
  <w:num w:numId="934" w16cid:durableId="1949969121">
    <w:abstractNumId w:val="74"/>
  </w:num>
  <w:num w:numId="935" w16cid:durableId="524095374">
    <w:abstractNumId w:val="530"/>
  </w:num>
  <w:num w:numId="936" w16cid:durableId="1149596478">
    <w:abstractNumId w:val="1008"/>
  </w:num>
  <w:num w:numId="937" w16cid:durableId="911964851">
    <w:abstractNumId w:val="1012"/>
  </w:num>
  <w:num w:numId="938" w16cid:durableId="446776064">
    <w:abstractNumId w:val="19"/>
  </w:num>
  <w:num w:numId="939" w16cid:durableId="1535339496">
    <w:abstractNumId w:val="102"/>
  </w:num>
  <w:num w:numId="940" w16cid:durableId="1013806169">
    <w:abstractNumId w:val="28"/>
  </w:num>
  <w:num w:numId="941" w16cid:durableId="488254019">
    <w:abstractNumId w:val="556"/>
  </w:num>
  <w:num w:numId="942" w16cid:durableId="1736734688">
    <w:abstractNumId w:val="1107"/>
  </w:num>
  <w:num w:numId="943" w16cid:durableId="2014986960">
    <w:abstractNumId w:val="402"/>
  </w:num>
  <w:num w:numId="944" w16cid:durableId="1880506667">
    <w:abstractNumId w:val="978"/>
  </w:num>
  <w:num w:numId="945" w16cid:durableId="886183079">
    <w:abstractNumId w:val="780"/>
  </w:num>
  <w:num w:numId="946" w16cid:durableId="1944798920">
    <w:abstractNumId w:val="1099"/>
  </w:num>
  <w:num w:numId="947" w16cid:durableId="141629332">
    <w:abstractNumId w:val="540"/>
  </w:num>
  <w:num w:numId="948" w16cid:durableId="77992297">
    <w:abstractNumId w:val="382"/>
  </w:num>
  <w:num w:numId="949" w16cid:durableId="478545925">
    <w:abstractNumId w:val="226"/>
  </w:num>
  <w:num w:numId="950" w16cid:durableId="855196763">
    <w:abstractNumId w:val="928"/>
  </w:num>
  <w:num w:numId="951" w16cid:durableId="1351025818">
    <w:abstractNumId w:val="291"/>
  </w:num>
  <w:num w:numId="952" w16cid:durableId="1130630372">
    <w:abstractNumId w:val="478"/>
  </w:num>
  <w:num w:numId="953" w16cid:durableId="458575687">
    <w:abstractNumId w:val="498"/>
  </w:num>
  <w:num w:numId="954" w16cid:durableId="1281179879">
    <w:abstractNumId w:val="328"/>
  </w:num>
  <w:num w:numId="955" w16cid:durableId="2056276060">
    <w:abstractNumId w:val="439"/>
  </w:num>
  <w:num w:numId="956" w16cid:durableId="1089547164">
    <w:abstractNumId w:val="474"/>
  </w:num>
  <w:num w:numId="957" w16cid:durableId="1005013074">
    <w:abstractNumId w:val="437"/>
  </w:num>
  <w:num w:numId="958" w16cid:durableId="628632758">
    <w:abstractNumId w:val="368"/>
  </w:num>
  <w:num w:numId="959" w16cid:durableId="1073507585">
    <w:abstractNumId w:val="310"/>
  </w:num>
  <w:num w:numId="960" w16cid:durableId="2066025087">
    <w:abstractNumId w:val="1064"/>
  </w:num>
  <w:num w:numId="961" w16cid:durableId="70395064">
    <w:abstractNumId w:val="839"/>
  </w:num>
  <w:num w:numId="962" w16cid:durableId="862981428">
    <w:abstractNumId w:val="722"/>
  </w:num>
  <w:num w:numId="963" w16cid:durableId="226649180">
    <w:abstractNumId w:val="395"/>
  </w:num>
  <w:num w:numId="964" w16cid:durableId="600454751">
    <w:abstractNumId w:val="939"/>
  </w:num>
  <w:num w:numId="965" w16cid:durableId="926234236">
    <w:abstractNumId w:val="319"/>
  </w:num>
  <w:num w:numId="966" w16cid:durableId="305135723">
    <w:abstractNumId w:val="961"/>
  </w:num>
  <w:num w:numId="967" w16cid:durableId="1828663801">
    <w:abstractNumId w:val="446"/>
  </w:num>
  <w:num w:numId="968" w16cid:durableId="1508523817">
    <w:abstractNumId w:val="898"/>
  </w:num>
  <w:num w:numId="969" w16cid:durableId="1291591300">
    <w:abstractNumId w:val="757"/>
  </w:num>
  <w:num w:numId="970" w16cid:durableId="1449546566">
    <w:abstractNumId w:val="749"/>
  </w:num>
  <w:num w:numId="971" w16cid:durableId="2022269548">
    <w:abstractNumId w:val="1044"/>
  </w:num>
  <w:num w:numId="972" w16cid:durableId="464464906">
    <w:abstractNumId w:val="219"/>
  </w:num>
  <w:num w:numId="973" w16cid:durableId="1865484819">
    <w:abstractNumId w:val="460"/>
  </w:num>
  <w:num w:numId="974" w16cid:durableId="778456478">
    <w:abstractNumId w:val="414"/>
  </w:num>
  <w:num w:numId="975" w16cid:durableId="508523262">
    <w:abstractNumId w:val="807"/>
  </w:num>
  <w:num w:numId="976" w16cid:durableId="203323811">
    <w:abstractNumId w:val="649"/>
  </w:num>
  <w:num w:numId="977" w16cid:durableId="1504079102">
    <w:abstractNumId w:val="566"/>
  </w:num>
  <w:num w:numId="978" w16cid:durableId="1309091107">
    <w:abstractNumId w:val="341"/>
  </w:num>
  <w:num w:numId="979" w16cid:durableId="1843087835">
    <w:abstractNumId w:val="1001"/>
  </w:num>
  <w:num w:numId="980" w16cid:durableId="2018654710">
    <w:abstractNumId w:val="116"/>
  </w:num>
  <w:num w:numId="981" w16cid:durableId="29846803">
    <w:abstractNumId w:val="640"/>
  </w:num>
  <w:num w:numId="982" w16cid:durableId="1842163292">
    <w:abstractNumId w:val="691"/>
  </w:num>
  <w:num w:numId="983" w16cid:durableId="896471279">
    <w:abstractNumId w:val="606"/>
  </w:num>
  <w:num w:numId="984" w16cid:durableId="2110811582">
    <w:abstractNumId w:val="876"/>
  </w:num>
  <w:num w:numId="985" w16cid:durableId="740980636">
    <w:abstractNumId w:val="791"/>
  </w:num>
  <w:num w:numId="986" w16cid:durableId="938491028">
    <w:abstractNumId w:val="1030"/>
  </w:num>
  <w:num w:numId="987" w16cid:durableId="177350678">
    <w:abstractNumId w:val="484"/>
  </w:num>
  <w:num w:numId="988" w16cid:durableId="1716930361">
    <w:abstractNumId w:val="25"/>
  </w:num>
  <w:num w:numId="989" w16cid:durableId="126314097">
    <w:abstractNumId w:val="251"/>
  </w:num>
  <w:num w:numId="990" w16cid:durableId="1667518152">
    <w:abstractNumId w:val="714"/>
  </w:num>
  <w:num w:numId="991" w16cid:durableId="150485162">
    <w:abstractNumId w:val="216"/>
  </w:num>
  <w:num w:numId="992" w16cid:durableId="1019626917">
    <w:abstractNumId w:val="284"/>
  </w:num>
  <w:num w:numId="993" w16cid:durableId="1863205289">
    <w:abstractNumId w:val="1127"/>
  </w:num>
  <w:num w:numId="994" w16cid:durableId="1133863814">
    <w:abstractNumId w:val="564"/>
  </w:num>
  <w:num w:numId="995" w16cid:durableId="1245916719">
    <w:abstractNumId w:val="896"/>
  </w:num>
  <w:num w:numId="996" w16cid:durableId="842551000">
    <w:abstractNumId w:val="111"/>
  </w:num>
  <w:num w:numId="997" w16cid:durableId="76942390">
    <w:abstractNumId w:val="71"/>
  </w:num>
  <w:num w:numId="998" w16cid:durableId="1866357279">
    <w:abstractNumId w:val="178"/>
  </w:num>
  <w:num w:numId="999" w16cid:durableId="1249460905">
    <w:abstractNumId w:val="227"/>
  </w:num>
  <w:num w:numId="1000" w16cid:durableId="1330674473">
    <w:abstractNumId w:val="126"/>
  </w:num>
  <w:num w:numId="1001" w16cid:durableId="1563909665">
    <w:abstractNumId w:val="447"/>
  </w:num>
  <w:num w:numId="1002" w16cid:durableId="1724988571">
    <w:abstractNumId w:val="1003"/>
  </w:num>
  <w:num w:numId="1003" w16cid:durableId="1737047714">
    <w:abstractNumId w:val="499"/>
  </w:num>
  <w:num w:numId="1004" w16cid:durableId="1213074697">
    <w:abstractNumId w:val="67"/>
  </w:num>
  <w:num w:numId="1005" w16cid:durableId="77026708">
    <w:abstractNumId w:val="634"/>
  </w:num>
  <w:num w:numId="1006" w16cid:durableId="1944872888">
    <w:abstractNumId w:val="660"/>
  </w:num>
  <w:num w:numId="1007" w16cid:durableId="1523936569">
    <w:abstractNumId w:val="786"/>
  </w:num>
  <w:num w:numId="1008" w16cid:durableId="887106383">
    <w:abstractNumId w:val="1079"/>
  </w:num>
  <w:num w:numId="1009" w16cid:durableId="1309165633">
    <w:abstractNumId w:val="594"/>
  </w:num>
  <w:num w:numId="1010" w16cid:durableId="1464303354">
    <w:abstractNumId w:val="280"/>
  </w:num>
  <w:num w:numId="1011" w16cid:durableId="59375831">
    <w:abstractNumId w:val="164"/>
  </w:num>
  <w:num w:numId="1012" w16cid:durableId="986544401">
    <w:abstractNumId w:val="949"/>
  </w:num>
  <w:num w:numId="1013" w16cid:durableId="2078699677">
    <w:abstractNumId w:val="643"/>
  </w:num>
  <w:num w:numId="1014" w16cid:durableId="1085152702">
    <w:abstractNumId w:val="51"/>
  </w:num>
  <w:num w:numId="1015" w16cid:durableId="1643996784">
    <w:abstractNumId w:val="593"/>
  </w:num>
  <w:num w:numId="1016" w16cid:durableId="1688359959">
    <w:abstractNumId w:val="235"/>
  </w:num>
  <w:num w:numId="1017" w16cid:durableId="1232541183">
    <w:abstractNumId w:val="449"/>
  </w:num>
  <w:num w:numId="1018" w16cid:durableId="333264932">
    <w:abstractNumId w:val="243"/>
  </w:num>
  <w:num w:numId="1019" w16cid:durableId="464540345">
    <w:abstractNumId w:val="987"/>
  </w:num>
  <w:num w:numId="1020" w16cid:durableId="1332222916">
    <w:abstractNumId w:val="647"/>
  </w:num>
  <w:num w:numId="1021" w16cid:durableId="1600873133">
    <w:abstractNumId w:val="778"/>
  </w:num>
  <w:num w:numId="1022" w16cid:durableId="1476558697">
    <w:abstractNumId w:val="801"/>
  </w:num>
  <w:num w:numId="1023" w16cid:durableId="1538423514">
    <w:abstractNumId w:val="518"/>
  </w:num>
  <w:num w:numId="1024" w16cid:durableId="1175850464">
    <w:abstractNumId w:val="545"/>
  </w:num>
  <w:num w:numId="1025" w16cid:durableId="986131047">
    <w:abstractNumId w:val="53"/>
  </w:num>
  <w:num w:numId="1026" w16cid:durableId="1657224828">
    <w:abstractNumId w:val="1097"/>
  </w:num>
  <w:num w:numId="1027" w16cid:durableId="788747456">
    <w:abstractNumId w:val="669"/>
  </w:num>
  <w:num w:numId="1028" w16cid:durableId="1426805149">
    <w:abstractNumId w:val="58"/>
  </w:num>
  <w:num w:numId="1029" w16cid:durableId="1587110588">
    <w:abstractNumId w:val="648"/>
  </w:num>
  <w:num w:numId="1030" w16cid:durableId="1310553711">
    <w:abstractNumId w:val="124"/>
  </w:num>
  <w:num w:numId="1031" w16cid:durableId="1927226831">
    <w:abstractNumId w:val="814"/>
  </w:num>
  <w:num w:numId="1032" w16cid:durableId="1598631817">
    <w:abstractNumId w:val="552"/>
  </w:num>
  <w:num w:numId="1033" w16cid:durableId="1202479233">
    <w:abstractNumId w:val="652"/>
  </w:num>
  <w:num w:numId="1034" w16cid:durableId="924345035">
    <w:abstractNumId w:val="1067"/>
  </w:num>
  <w:num w:numId="1035" w16cid:durableId="587277307">
    <w:abstractNumId w:val="717"/>
  </w:num>
  <w:num w:numId="1036" w16cid:durableId="1839268185">
    <w:abstractNumId w:val="1082"/>
  </w:num>
  <w:num w:numId="1037" w16cid:durableId="2119107216">
    <w:abstractNumId w:val="725"/>
  </w:num>
  <w:num w:numId="1038" w16cid:durableId="1101340135">
    <w:abstractNumId w:val="84"/>
  </w:num>
  <w:num w:numId="1039" w16cid:durableId="1249191078">
    <w:abstractNumId w:val="927"/>
  </w:num>
  <w:num w:numId="1040" w16cid:durableId="708796038">
    <w:abstractNumId w:val="418"/>
  </w:num>
  <w:num w:numId="1041" w16cid:durableId="1316688667">
    <w:abstractNumId w:val="129"/>
  </w:num>
  <w:num w:numId="1042" w16cid:durableId="361325747">
    <w:abstractNumId w:val="241"/>
  </w:num>
  <w:num w:numId="1043" w16cid:durableId="588583316">
    <w:abstractNumId w:val="29"/>
  </w:num>
  <w:num w:numId="1044" w16cid:durableId="930966731">
    <w:abstractNumId w:val="88"/>
  </w:num>
  <w:num w:numId="1045" w16cid:durableId="1019813915">
    <w:abstractNumId w:val="986"/>
  </w:num>
  <w:num w:numId="1046" w16cid:durableId="1970017224">
    <w:abstractNumId w:val="854"/>
  </w:num>
  <w:num w:numId="1047" w16cid:durableId="63534666">
    <w:abstractNumId w:val="247"/>
  </w:num>
  <w:num w:numId="1048" w16cid:durableId="1574004251">
    <w:abstractNumId w:val="618"/>
  </w:num>
  <w:num w:numId="1049" w16cid:durableId="1962415055">
    <w:abstractNumId w:val="916"/>
  </w:num>
  <w:num w:numId="1050" w16cid:durableId="1739129815">
    <w:abstractNumId w:val="405"/>
  </w:num>
  <w:num w:numId="1051" w16cid:durableId="459736144">
    <w:abstractNumId w:val="1023"/>
  </w:num>
  <w:num w:numId="1052" w16cid:durableId="393043053">
    <w:abstractNumId w:val="396"/>
  </w:num>
  <w:num w:numId="1053" w16cid:durableId="2114326485">
    <w:abstractNumId w:val="79"/>
  </w:num>
  <w:num w:numId="1054" w16cid:durableId="1624656040">
    <w:abstractNumId w:val="127"/>
  </w:num>
  <w:num w:numId="1055" w16cid:durableId="1996106392">
    <w:abstractNumId w:val="315"/>
  </w:num>
  <w:num w:numId="1056" w16cid:durableId="1689914586">
    <w:abstractNumId w:val="781"/>
  </w:num>
  <w:num w:numId="1057" w16cid:durableId="1435443694">
    <w:abstractNumId w:val="586"/>
  </w:num>
  <w:num w:numId="1058" w16cid:durableId="1841195730">
    <w:abstractNumId w:val="880"/>
  </w:num>
  <w:num w:numId="1059" w16cid:durableId="1342703906">
    <w:abstractNumId w:val="550"/>
  </w:num>
  <w:num w:numId="1060" w16cid:durableId="1193883354">
    <w:abstractNumId w:val="1088"/>
  </w:num>
  <w:num w:numId="1061" w16cid:durableId="897205696">
    <w:abstractNumId w:val="90"/>
  </w:num>
  <w:num w:numId="1062" w16cid:durableId="708721395">
    <w:abstractNumId w:val="329"/>
  </w:num>
  <w:num w:numId="1063" w16cid:durableId="449861878">
    <w:abstractNumId w:val="271"/>
  </w:num>
  <w:num w:numId="1064" w16cid:durableId="1247837941">
    <w:abstractNumId w:val="371"/>
  </w:num>
  <w:num w:numId="1065" w16cid:durableId="971977535">
    <w:abstractNumId w:val="926"/>
  </w:num>
  <w:num w:numId="1066" w16cid:durableId="1016611211">
    <w:abstractNumId w:val="451"/>
  </w:num>
  <w:num w:numId="1067" w16cid:durableId="1214924624">
    <w:abstractNumId w:val="223"/>
  </w:num>
  <w:num w:numId="1068" w16cid:durableId="146484572">
    <w:abstractNumId w:val="404"/>
  </w:num>
  <w:num w:numId="1069" w16cid:durableId="1094086185">
    <w:abstractNumId w:val="623"/>
  </w:num>
  <w:num w:numId="1070" w16cid:durableId="1934825712">
    <w:abstractNumId w:val="1054"/>
  </w:num>
  <w:num w:numId="1071" w16cid:durableId="1484731966">
    <w:abstractNumId w:val="653"/>
  </w:num>
  <w:num w:numId="1072" w16cid:durableId="2113040564">
    <w:abstractNumId w:val="221"/>
  </w:num>
  <w:num w:numId="1073" w16cid:durableId="169493184">
    <w:abstractNumId w:val="837"/>
  </w:num>
  <w:num w:numId="1074" w16cid:durableId="1618372585">
    <w:abstractNumId w:val="1018"/>
  </w:num>
  <w:num w:numId="1075" w16cid:durableId="784887388">
    <w:abstractNumId w:val="1105"/>
  </w:num>
  <w:num w:numId="1076" w16cid:durableId="973869010">
    <w:abstractNumId w:val="900"/>
  </w:num>
  <w:num w:numId="1077" w16cid:durableId="1024356690">
    <w:abstractNumId w:val="192"/>
  </w:num>
  <w:num w:numId="1078" w16cid:durableId="201939906">
    <w:abstractNumId w:val="853"/>
  </w:num>
  <w:num w:numId="1079" w16cid:durableId="2041009806">
    <w:abstractNumId w:val="734"/>
  </w:num>
  <w:num w:numId="1080" w16cid:durableId="423838303">
    <w:abstractNumId w:val="210"/>
  </w:num>
  <w:num w:numId="1081" w16cid:durableId="400256594">
    <w:abstractNumId w:val="583"/>
  </w:num>
  <w:num w:numId="1082" w16cid:durableId="1120760177">
    <w:abstractNumId w:val="622"/>
  </w:num>
  <w:num w:numId="1083" w16cid:durableId="332218776">
    <w:abstractNumId w:val="976"/>
  </w:num>
  <w:num w:numId="1084" w16cid:durableId="297686253">
    <w:abstractNumId w:val="31"/>
  </w:num>
  <w:num w:numId="1085" w16cid:durableId="1351838186">
    <w:abstractNumId w:val="752"/>
  </w:num>
  <w:num w:numId="1086" w16cid:durableId="1152912508">
    <w:abstractNumId w:val="409"/>
  </w:num>
  <w:num w:numId="1087" w16cid:durableId="1923176503">
    <w:abstractNumId w:val="809"/>
  </w:num>
  <w:num w:numId="1088" w16cid:durableId="869535386">
    <w:abstractNumId w:val="383"/>
  </w:num>
  <w:num w:numId="1089" w16cid:durableId="608927726">
    <w:abstractNumId w:val="678"/>
  </w:num>
  <w:num w:numId="1090" w16cid:durableId="381053904">
    <w:abstractNumId w:val="296"/>
  </w:num>
  <w:num w:numId="1091" w16cid:durableId="80683661">
    <w:abstractNumId w:val="697"/>
  </w:num>
  <w:num w:numId="1092" w16cid:durableId="558975805">
    <w:abstractNumId w:val="433"/>
  </w:num>
  <w:num w:numId="1093" w16cid:durableId="1134642851">
    <w:abstractNumId w:val="500"/>
  </w:num>
  <w:num w:numId="1094" w16cid:durableId="191772395">
    <w:abstractNumId w:val="145"/>
  </w:num>
  <w:num w:numId="1095" w16cid:durableId="1784567482">
    <w:abstractNumId w:val="83"/>
  </w:num>
  <w:num w:numId="1096" w16cid:durableId="2026516234">
    <w:abstractNumId w:val="942"/>
  </w:num>
  <w:num w:numId="1097" w16cid:durableId="644235066">
    <w:abstractNumId w:val="671"/>
  </w:num>
  <w:num w:numId="1098" w16cid:durableId="37320966">
    <w:abstractNumId w:val="889"/>
  </w:num>
  <w:num w:numId="1099" w16cid:durableId="1071005517">
    <w:abstractNumId w:val="445"/>
  </w:num>
  <w:num w:numId="1100" w16cid:durableId="1108966849">
    <w:abstractNumId w:val="440"/>
  </w:num>
  <w:num w:numId="1101" w16cid:durableId="1040668020">
    <w:abstractNumId w:val="286"/>
  </w:num>
  <w:num w:numId="1102" w16cid:durableId="1015377356">
    <w:abstractNumId w:val="253"/>
  </w:num>
  <w:num w:numId="1103" w16cid:durableId="1202789554">
    <w:abstractNumId w:val="592"/>
  </w:num>
  <w:num w:numId="1104" w16cid:durableId="578563360">
    <w:abstractNumId w:val="1025"/>
  </w:num>
  <w:num w:numId="1105" w16cid:durableId="209850193">
    <w:abstractNumId w:val="963"/>
  </w:num>
  <w:num w:numId="1106" w16cid:durableId="1777485308">
    <w:abstractNumId w:val="811"/>
  </w:num>
  <w:num w:numId="1107" w16cid:durableId="1226839005">
    <w:abstractNumId w:val="301"/>
  </w:num>
  <w:num w:numId="1108" w16cid:durableId="568660757">
    <w:abstractNumId w:val="1059"/>
  </w:num>
  <w:num w:numId="1109" w16cid:durableId="350228821">
    <w:abstractNumId w:val="143"/>
  </w:num>
  <w:num w:numId="1110" w16cid:durableId="1565020676">
    <w:abstractNumId w:val="184"/>
  </w:num>
  <w:num w:numId="1111" w16cid:durableId="2022079731">
    <w:abstractNumId w:val="278"/>
  </w:num>
  <w:num w:numId="1112" w16cid:durableId="1562714371">
    <w:abstractNumId w:val="372"/>
  </w:num>
  <w:num w:numId="1113" w16cid:durableId="220599053">
    <w:abstractNumId w:val="882"/>
  </w:num>
  <w:num w:numId="1114" w16cid:durableId="1042098648">
    <w:abstractNumId w:val="1126"/>
  </w:num>
  <w:num w:numId="1115" w16cid:durableId="1279098876">
    <w:abstractNumId w:val="1034"/>
  </w:num>
  <w:num w:numId="1116" w16cid:durableId="284580986">
    <w:abstractNumId w:val="591"/>
  </w:num>
  <w:num w:numId="1117" w16cid:durableId="140999206">
    <w:abstractNumId w:val="775"/>
  </w:num>
  <w:num w:numId="1118" w16cid:durableId="469901459">
    <w:abstractNumId w:val="635"/>
  </w:num>
  <w:num w:numId="1119" w16cid:durableId="512108084">
    <w:abstractNumId w:val="941"/>
  </w:num>
  <w:num w:numId="1120" w16cid:durableId="136923284">
    <w:abstractNumId w:val="787"/>
  </w:num>
  <w:num w:numId="1121" w16cid:durableId="680399863">
    <w:abstractNumId w:val="644"/>
  </w:num>
  <w:num w:numId="1122" w16cid:durableId="184904772">
    <w:abstractNumId w:val="740"/>
  </w:num>
  <w:num w:numId="1123" w16cid:durableId="371197197">
    <w:abstractNumId w:val="991"/>
  </w:num>
  <w:num w:numId="1124" w16cid:durableId="2118745677">
    <w:abstractNumId w:val="958"/>
  </w:num>
  <w:num w:numId="1125" w16cid:durableId="426119141">
    <w:abstractNumId w:val="375"/>
  </w:num>
  <w:num w:numId="1126" w16cid:durableId="1277828693">
    <w:abstractNumId w:val="1110"/>
  </w:num>
  <w:num w:numId="1127" w16cid:durableId="171799542">
    <w:abstractNumId w:val="681"/>
  </w:num>
  <w:num w:numId="1128" w16cid:durableId="883909573">
    <w:abstractNumId w:val="1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jAxszS2tDQ0szBV0lEKTi0uzszPAykwMqkFAEpUxUYtAAAA"/>
  </w:docVars>
  <w:rsids>
    <w:rsidRoot w:val="00A64D61"/>
    <w:rsid w:val="00000416"/>
    <w:rsid w:val="00000598"/>
    <w:rsid w:val="000006BB"/>
    <w:rsid w:val="00000F51"/>
    <w:rsid w:val="00000F7C"/>
    <w:rsid w:val="000012A2"/>
    <w:rsid w:val="000016AE"/>
    <w:rsid w:val="00001EC0"/>
    <w:rsid w:val="00002759"/>
    <w:rsid w:val="0000298A"/>
    <w:rsid w:val="0000348D"/>
    <w:rsid w:val="00003727"/>
    <w:rsid w:val="0000430F"/>
    <w:rsid w:val="00004D79"/>
    <w:rsid w:val="00006ED2"/>
    <w:rsid w:val="00007363"/>
    <w:rsid w:val="0000742B"/>
    <w:rsid w:val="00007450"/>
    <w:rsid w:val="00007878"/>
    <w:rsid w:val="000102F3"/>
    <w:rsid w:val="00010346"/>
    <w:rsid w:val="00010809"/>
    <w:rsid w:val="00012453"/>
    <w:rsid w:val="0001274D"/>
    <w:rsid w:val="000131D8"/>
    <w:rsid w:val="000134DB"/>
    <w:rsid w:val="0001371F"/>
    <w:rsid w:val="000137F3"/>
    <w:rsid w:val="00013E39"/>
    <w:rsid w:val="0001472C"/>
    <w:rsid w:val="00014D6A"/>
    <w:rsid w:val="00014DFC"/>
    <w:rsid w:val="000155CD"/>
    <w:rsid w:val="000158C0"/>
    <w:rsid w:val="00015A6A"/>
    <w:rsid w:val="00015FB6"/>
    <w:rsid w:val="000161CB"/>
    <w:rsid w:val="00016514"/>
    <w:rsid w:val="000165D9"/>
    <w:rsid w:val="00016645"/>
    <w:rsid w:val="0001668F"/>
    <w:rsid w:val="00016C71"/>
    <w:rsid w:val="000170AD"/>
    <w:rsid w:val="00017913"/>
    <w:rsid w:val="00017918"/>
    <w:rsid w:val="000206F4"/>
    <w:rsid w:val="000212FB"/>
    <w:rsid w:val="000213A0"/>
    <w:rsid w:val="0002234F"/>
    <w:rsid w:val="00023A57"/>
    <w:rsid w:val="00023F82"/>
    <w:rsid w:val="00025800"/>
    <w:rsid w:val="00025DEC"/>
    <w:rsid w:val="000264F2"/>
    <w:rsid w:val="00026961"/>
    <w:rsid w:val="00027081"/>
    <w:rsid w:val="000275EE"/>
    <w:rsid w:val="000278CA"/>
    <w:rsid w:val="00027AD5"/>
    <w:rsid w:val="00027D11"/>
    <w:rsid w:val="00027D90"/>
    <w:rsid w:val="00027F27"/>
    <w:rsid w:val="0003050F"/>
    <w:rsid w:val="00031BA6"/>
    <w:rsid w:val="00031E18"/>
    <w:rsid w:val="00031F6B"/>
    <w:rsid w:val="000321AB"/>
    <w:rsid w:val="0003237F"/>
    <w:rsid w:val="00032CE5"/>
    <w:rsid w:val="0003304C"/>
    <w:rsid w:val="000332CE"/>
    <w:rsid w:val="000336E8"/>
    <w:rsid w:val="00033BC7"/>
    <w:rsid w:val="00033CD9"/>
    <w:rsid w:val="00034070"/>
    <w:rsid w:val="0003469B"/>
    <w:rsid w:val="00034CA4"/>
    <w:rsid w:val="000352F1"/>
    <w:rsid w:val="00035718"/>
    <w:rsid w:val="000363DF"/>
    <w:rsid w:val="00036A95"/>
    <w:rsid w:val="00036BA0"/>
    <w:rsid w:val="00037119"/>
    <w:rsid w:val="00037333"/>
    <w:rsid w:val="0003738F"/>
    <w:rsid w:val="00037C9C"/>
    <w:rsid w:val="00037CC5"/>
    <w:rsid w:val="00037EC8"/>
    <w:rsid w:val="000401E1"/>
    <w:rsid w:val="00040805"/>
    <w:rsid w:val="00040845"/>
    <w:rsid w:val="00040D87"/>
    <w:rsid w:val="00041A3D"/>
    <w:rsid w:val="00042298"/>
    <w:rsid w:val="00042FC3"/>
    <w:rsid w:val="000431EB"/>
    <w:rsid w:val="00043269"/>
    <w:rsid w:val="0004332E"/>
    <w:rsid w:val="00043666"/>
    <w:rsid w:val="000437BF"/>
    <w:rsid w:val="00043909"/>
    <w:rsid w:val="00043A2D"/>
    <w:rsid w:val="0004400F"/>
    <w:rsid w:val="000443A1"/>
    <w:rsid w:val="00044754"/>
    <w:rsid w:val="000447FB"/>
    <w:rsid w:val="000448FF"/>
    <w:rsid w:val="00044D8C"/>
    <w:rsid w:val="0004503E"/>
    <w:rsid w:val="00045205"/>
    <w:rsid w:val="00045776"/>
    <w:rsid w:val="00045A42"/>
    <w:rsid w:val="00045ABA"/>
    <w:rsid w:val="00046174"/>
    <w:rsid w:val="00046237"/>
    <w:rsid w:val="000468B2"/>
    <w:rsid w:val="0004746E"/>
    <w:rsid w:val="000477C4"/>
    <w:rsid w:val="000479F7"/>
    <w:rsid w:val="00047AED"/>
    <w:rsid w:val="00050346"/>
    <w:rsid w:val="0005074B"/>
    <w:rsid w:val="000508C3"/>
    <w:rsid w:val="00050BF7"/>
    <w:rsid w:val="00050D68"/>
    <w:rsid w:val="00050D79"/>
    <w:rsid w:val="000510CC"/>
    <w:rsid w:val="00051929"/>
    <w:rsid w:val="00051D6B"/>
    <w:rsid w:val="000532D6"/>
    <w:rsid w:val="0005355F"/>
    <w:rsid w:val="00053BEF"/>
    <w:rsid w:val="0005469A"/>
    <w:rsid w:val="00054800"/>
    <w:rsid w:val="00054E7A"/>
    <w:rsid w:val="0005518D"/>
    <w:rsid w:val="00055BD9"/>
    <w:rsid w:val="00055C9F"/>
    <w:rsid w:val="0005602C"/>
    <w:rsid w:val="00056270"/>
    <w:rsid w:val="00056E0E"/>
    <w:rsid w:val="000570A1"/>
    <w:rsid w:val="000579C3"/>
    <w:rsid w:val="0006019E"/>
    <w:rsid w:val="00060F00"/>
    <w:rsid w:val="00061152"/>
    <w:rsid w:val="00061A10"/>
    <w:rsid w:val="00061F95"/>
    <w:rsid w:val="000624BC"/>
    <w:rsid w:val="0006279A"/>
    <w:rsid w:val="0006307B"/>
    <w:rsid w:val="00063309"/>
    <w:rsid w:val="000633AB"/>
    <w:rsid w:val="00063428"/>
    <w:rsid w:val="00064018"/>
    <w:rsid w:val="0006413D"/>
    <w:rsid w:val="00064A85"/>
    <w:rsid w:val="0006535E"/>
    <w:rsid w:val="00065550"/>
    <w:rsid w:val="0006563C"/>
    <w:rsid w:val="0006581F"/>
    <w:rsid w:val="000659C3"/>
    <w:rsid w:val="00066336"/>
    <w:rsid w:val="00066858"/>
    <w:rsid w:val="00066BB3"/>
    <w:rsid w:val="00067539"/>
    <w:rsid w:val="0006774E"/>
    <w:rsid w:val="00067923"/>
    <w:rsid w:val="00070611"/>
    <w:rsid w:val="000725D0"/>
    <w:rsid w:val="00072988"/>
    <w:rsid w:val="00072CBE"/>
    <w:rsid w:val="00072D3D"/>
    <w:rsid w:val="00072EB0"/>
    <w:rsid w:val="000733E2"/>
    <w:rsid w:val="000748BB"/>
    <w:rsid w:val="00074EDD"/>
    <w:rsid w:val="00075298"/>
    <w:rsid w:val="00075A44"/>
    <w:rsid w:val="00075AE1"/>
    <w:rsid w:val="00076256"/>
    <w:rsid w:val="00076C80"/>
    <w:rsid w:val="00076D4D"/>
    <w:rsid w:val="0007720E"/>
    <w:rsid w:val="0007733A"/>
    <w:rsid w:val="000774DE"/>
    <w:rsid w:val="00077D8A"/>
    <w:rsid w:val="00080491"/>
    <w:rsid w:val="0008108F"/>
    <w:rsid w:val="00081929"/>
    <w:rsid w:val="000822BE"/>
    <w:rsid w:val="00082EF1"/>
    <w:rsid w:val="0008375B"/>
    <w:rsid w:val="00083B3F"/>
    <w:rsid w:val="00084802"/>
    <w:rsid w:val="00084AE7"/>
    <w:rsid w:val="00085540"/>
    <w:rsid w:val="00085D53"/>
    <w:rsid w:val="00085E34"/>
    <w:rsid w:val="0008691A"/>
    <w:rsid w:val="0008722B"/>
    <w:rsid w:val="00087237"/>
    <w:rsid w:val="000875B9"/>
    <w:rsid w:val="0008777F"/>
    <w:rsid w:val="00087F90"/>
    <w:rsid w:val="00090007"/>
    <w:rsid w:val="0009087F"/>
    <w:rsid w:val="00091391"/>
    <w:rsid w:val="0009177D"/>
    <w:rsid w:val="000918E9"/>
    <w:rsid w:val="00091B6F"/>
    <w:rsid w:val="000922AC"/>
    <w:rsid w:val="000925EF"/>
    <w:rsid w:val="00092F7B"/>
    <w:rsid w:val="000931A8"/>
    <w:rsid w:val="000932AA"/>
    <w:rsid w:val="00093386"/>
    <w:rsid w:val="0009402B"/>
    <w:rsid w:val="00094F87"/>
    <w:rsid w:val="00095CC9"/>
    <w:rsid w:val="00096178"/>
    <w:rsid w:val="000962CD"/>
    <w:rsid w:val="000972A7"/>
    <w:rsid w:val="00097BE4"/>
    <w:rsid w:val="00097FC0"/>
    <w:rsid w:val="000A00BB"/>
    <w:rsid w:val="000A1318"/>
    <w:rsid w:val="000A1E20"/>
    <w:rsid w:val="000A2E10"/>
    <w:rsid w:val="000A31CD"/>
    <w:rsid w:val="000A3264"/>
    <w:rsid w:val="000A4063"/>
    <w:rsid w:val="000A411B"/>
    <w:rsid w:val="000A418C"/>
    <w:rsid w:val="000A4FD7"/>
    <w:rsid w:val="000A5469"/>
    <w:rsid w:val="000A58F0"/>
    <w:rsid w:val="000A5912"/>
    <w:rsid w:val="000A5A72"/>
    <w:rsid w:val="000A5C12"/>
    <w:rsid w:val="000A5C33"/>
    <w:rsid w:val="000A7005"/>
    <w:rsid w:val="000A71B9"/>
    <w:rsid w:val="000A73F2"/>
    <w:rsid w:val="000A7893"/>
    <w:rsid w:val="000A7B4C"/>
    <w:rsid w:val="000A7C8C"/>
    <w:rsid w:val="000A7F73"/>
    <w:rsid w:val="000B010F"/>
    <w:rsid w:val="000B0A6A"/>
    <w:rsid w:val="000B0BCF"/>
    <w:rsid w:val="000B1A95"/>
    <w:rsid w:val="000B25AE"/>
    <w:rsid w:val="000B279C"/>
    <w:rsid w:val="000B3F0F"/>
    <w:rsid w:val="000B448C"/>
    <w:rsid w:val="000B46A2"/>
    <w:rsid w:val="000B4AAF"/>
    <w:rsid w:val="000B4B1C"/>
    <w:rsid w:val="000B56D9"/>
    <w:rsid w:val="000B6611"/>
    <w:rsid w:val="000B766B"/>
    <w:rsid w:val="000B78ED"/>
    <w:rsid w:val="000C00FB"/>
    <w:rsid w:val="000C0699"/>
    <w:rsid w:val="000C0A4B"/>
    <w:rsid w:val="000C121D"/>
    <w:rsid w:val="000C1445"/>
    <w:rsid w:val="000C1C2A"/>
    <w:rsid w:val="000C2667"/>
    <w:rsid w:val="000C2805"/>
    <w:rsid w:val="000C2BEC"/>
    <w:rsid w:val="000C2F73"/>
    <w:rsid w:val="000C372B"/>
    <w:rsid w:val="000C37FC"/>
    <w:rsid w:val="000C4AC7"/>
    <w:rsid w:val="000C5178"/>
    <w:rsid w:val="000C5453"/>
    <w:rsid w:val="000C5B7A"/>
    <w:rsid w:val="000C619F"/>
    <w:rsid w:val="000C78EC"/>
    <w:rsid w:val="000C7D66"/>
    <w:rsid w:val="000C7FD0"/>
    <w:rsid w:val="000D0B83"/>
    <w:rsid w:val="000D0B8C"/>
    <w:rsid w:val="000D0FA5"/>
    <w:rsid w:val="000D1095"/>
    <w:rsid w:val="000D15E1"/>
    <w:rsid w:val="000D1861"/>
    <w:rsid w:val="000D1CC6"/>
    <w:rsid w:val="000D3119"/>
    <w:rsid w:val="000D3235"/>
    <w:rsid w:val="000D372A"/>
    <w:rsid w:val="000D4147"/>
    <w:rsid w:val="000D4945"/>
    <w:rsid w:val="000D49F8"/>
    <w:rsid w:val="000D7F5E"/>
    <w:rsid w:val="000E011C"/>
    <w:rsid w:val="000E061B"/>
    <w:rsid w:val="000E0684"/>
    <w:rsid w:val="000E0A32"/>
    <w:rsid w:val="000E125B"/>
    <w:rsid w:val="000E14B8"/>
    <w:rsid w:val="000E16D9"/>
    <w:rsid w:val="000E17B3"/>
    <w:rsid w:val="000E2315"/>
    <w:rsid w:val="000E2C30"/>
    <w:rsid w:val="000E2E25"/>
    <w:rsid w:val="000E33E1"/>
    <w:rsid w:val="000E3558"/>
    <w:rsid w:val="000E360A"/>
    <w:rsid w:val="000E3702"/>
    <w:rsid w:val="000E392C"/>
    <w:rsid w:val="000E42A1"/>
    <w:rsid w:val="000E44EF"/>
    <w:rsid w:val="000E487C"/>
    <w:rsid w:val="000E495A"/>
    <w:rsid w:val="000E4FBC"/>
    <w:rsid w:val="000E50B5"/>
    <w:rsid w:val="000E5282"/>
    <w:rsid w:val="000E572A"/>
    <w:rsid w:val="000E5854"/>
    <w:rsid w:val="000E59C5"/>
    <w:rsid w:val="000E75B2"/>
    <w:rsid w:val="000E7890"/>
    <w:rsid w:val="000E7D3F"/>
    <w:rsid w:val="000F02E4"/>
    <w:rsid w:val="000F1F65"/>
    <w:rsid w:val="000F2E62"/>
    <w:rsid w:val="000F3246"/>
    <w:rsid w:val="000F36D3"/>
    <w:rsid w:val="000F3C46"/>
    <w:rsid w:val="000F4261"/>
    <w:rsid w:val="000F4900"/>
    <w:rsid w:val="000F4B37"/>
    <w:rsid w:val="000F4B9A"/>
    <w:rsid w:val="000F4CBF"/>
    <w:rsid w:val="000F52FB"/>
    <w:rsid w:val="000F60E9"/>
    <w:rsid w:val="000F644D"/>
    <w:rsid w:val="000F65E1"/>
    <w:rsid w:val="000F667A"/>
    <w:rsid w:val="000F6D43"/>
    <w:rsid w:val="000F6DA1"/>
    <w:rsid w:val="000F70BD"/>
    <w:rsid w:val="000F77A0"/>
    <w:rsid w:val="000F78C9"/>
    <w:rsid w:val="001009CA"/>
    <w:rsid w:val="00100D85"/>
    <w:rsid w:val="00101A3E"/>
    <w:rsid w:val="0010298B"/>
    <w:rsid w:val="00102AC8"/>
    <w:rsid w:val="00102FC7"/>
    <w:rsid w:val="00103A9E"/>
    <w:rsid w:val="001040A7"/>
    <w:rsid w:val="00104311"/>
    <w:rsid w:val="0010449A"/>
    <w:rsid w:val="00104A52"/>
    <w:rsid w:val="00104B57"/>
    <w:rsid w:val="00104EF3"/>
    <w:rsid w:val="0010684D"/>
    <w:rsid w:val="001070C9"/>
    <w:rsid w:val="00107811"/>
    <w:rsid w:val="00107B7E"/>
    <w:rsid w:val="0011007C"/>
    <w:rsid w:val="001106D7"/>
    <w:rsid w:val="00110762"/>
    <w:rsid w:val="001108DC"/>
    <w:rsid w:val="001110F7"/>
    <w:rsid w:val="00111AEC"/>
    <w:rsid w:val="00111C60"/>
    <w:rsid w:val="00111C7B"/>
    <w:rsid w:val="0011230D"/>
    <w:rsid w:val="00112407"/>
    <w:rsid w:val="0011245C"/>
    <w:rsid w:val="001124ED"/>
    <w:rsid w:val="001130BA"/>
    <w:rsid w:val="001134A3"/>
    <w:rsid w:val="001135EA"/>
    <w:rsid w:val="001140D4"/>
    <w:rsid w:val="001143F4"/>
    <w:rsid w:val="0011577D"/>
    <w:rsid w:val="00115DA1"/>
    <w:rsid w:val="00115F04"/>
    <w:rsid w:val="001161FF"/>
    <w:rsid w:val="00116892"/>
    <w:rsid w:val="00116CC5"/>
    <w:rsid w:val="00116FF9"/>
    <w:rsid w:val="0011749C"/>
    <w:rsid w:val="00117E64"/>
    <w:rsid w:val="00120168"/>
    <w:rsid w:val="00120AC6"/>
    <w:rsid w:val="00120E3B"/>
    <w:rsid w:val="00121906"/>
    <w:rsid w:val="00121BBC"/>
    <w:rsid w:val="00122FA3"/>
    <w:rsid w:val="00123216"/>
    <w:rsid w:val="001232CD"/>
    <w:rsid w:val="001233AA"/>
    <w:rsid w:val="00124136"/>
    <w:rsid w:val="00124BBD"/>
    <w:rsid w:val="00124D46"/>
    <w:rsid w:val="0012516A"/>
    <w:rsid w:val="00126879"/>
    <w:rsid w:val="00126B08"/>
    <w:rsid w:val="00127C9A"/>
    <w:rsid w:val="00127E61"/>
    <w:rsid w:val="001308DC"/>
    <w:rsid w:val="00130B5D"/>
    <w:rsid w:val="00130FCF"/>
    <w:rsid w:val="001323BF"/>
    <w:rsid w:val="001323EE"/>
    <w:rsid w:val="00132710"/>
    <w:rsid w:val="0013337E"/>
    <w:rsid w:val="00133A51"/>
    <w:rsid w:val="001343B2"/>
    <w:rsid w:val="001347F0"/>
    <w:rsid w:val="00134976"/>
    <w:rsid w:val="001354B3"/>
    <w:rsid w:val="001357B8"/>
    <w:rsid w:val="00135826"/>
    <w:rsid w:val="00135B6C"/>
    <w:rsid w:val="00135E14"/>
    <w:rsid w:val="0013688B"/>
    <w:rsid w:val="00136CD9"/>
    <w:rsid w:val="0013725E"/>
    <w:rsid w:val="00137E7C"/>
    <w:rsid w:val="0014026B"/>
    <w:rsid w:val="001407D7"/>
    <w:rsid w:val="00141CBF"/>
    <w:rsid w:val="00142B38"/>
    <w:rsid w:val="00142B81"/>
    <w:rsid w:val="00142D6B"/>
    <w:rsid w:val="00143316"/>
    <w:rsid w:val="00143FD7"/>
    <w:rsid w:val="001443DA"/>
    <w:rsid w:val="0014447D"/>
    <w:rsid w:val="00144788"/>
    <w:rsid w:val="00144CE9"/>
    <w:rsid w:val="00144F6E"/>
    <w:rsid w:val="001450F2"/>
    <w:rsid w:val="00145681"/>
    <w:rsid w:val="00145708"/>
    <w:rsid w:val="00145F82"/>
    <w:rsid w:val="00145FC5"/>
    <w:rsid w:val="00146385"/>
    <w:rsid w:val="001463C6"/>
    <w:rsid w:val="00147BC9"/>
    <w:rsid w:val="00147C22"/>
    <w:rsid w:val="00150009"/>
    <w:rsid w:val="001506A5"/>
    <w:rsid w:val="00151064"/>
    <w:rsid w:val="00151B2B"/>
    <w:rsid w:val="00151C53"/>
    <w:rsid w:val="001531DA"/>
    <w:rsid w:val="00153272"/>
    <w:rsid w:val="001536E0"/>
    <w:rsid w:val="00153A70"/>
    <w:rsid w:val="00153D18"/>
    <w:rsid w:val="00153FB5"/>
    <w:rsid w:val="00154D90"/>
    <w:rsid w:val="001554CC"/>
    <w:rsid w:val="0015595F"/>
    <w:rsid w:val="00155A11"/>
    <w:rsid w:val="0015605A"/>
    <w:rsid w:val="00157241"/>
    <w:rsid w:val="00157531"/>
    <w:rsid w:val="0015757B"/>
    <w:rsid w:val="00157B23"/>
    <w:rsid w:val="00157C93"/>
    <w:rsid w:val="00160658"/>
    <w:rsid w:val="00160B36"/>
    <w:rsid w:val="001616CD"/>
    <w:rsid w:val="001618F5"/>
    <w:rsid w:val="00161D63"/>
    <w:rsid w:val="00161E25"/>
    <w:rsid w:val="0016228F"/>
    <w:rsid w:val="001623CA"/>
    <w:rsid w:val="0016255D"/>
    <w:rsid w:val="001628E2"/>
    <w:rsid w:val="00163057"/>
    <w:rsid w:val="00163160"/>
    <w:rsid w:val="00163331"/>
    <w:rsid w:val="001638BA"/>
    <w:rsid w:val="00163E8C"/>
    <w:rsid w:val="00163EB8"/>
    <w:rsid w:val="00164AF7"/>
    <w:rsid w:val="001650A5"/>
    <w:rsid w:val="00165318"/>
    <w:rsid w:val="001657FC"/>
    <w:rsid w:val="00165BB9"/>
    <w:rsid w:val="00165D17"/>
    <w:rsid w:val="00166109"/>
    <w:rsid w:val="00167107"/>
    <w:rsid w:val="00167914"/>
    <w:rsid w:val="001679B3"/>
    <w:rsid w:val="00167A63"/>
    <w:rsid w:val="00167FA0"/>
    <w:rsid w:val="00170176"/>
    <w:rsid w:val="0017025A"/>
    <w:rsid w:val="00170475"/>
    <w:rsid w:val="00170A88"/>
    <w:rsid w:val="00171B85"/>
    <w:rsid w:val="00171F2D"/>
    <w:rsid w:val="00172019"/>
    <w:rsid w:val="00172729"/>
    <w:rsid w:val="00172AA0"/>
    <w:rsid w:val="00172AB9"/>
    <w:rsid w:val="0017302C"/>
    <w:rsid w:val="0017462D"/>
    <w:rsid w:val="00174F2F"/>
    <w:rsid w:val="001751DA"/>
    <w:rsid w:val="001753D3"/>
    <w:rsid w:val="001755FA"/>
    <w:rsid w:val="001767CE"/>
    <w:rsid w:val="0017691D"/>
    <w:rsid w:val="001769DE"/>
    <w:rsid w:val="00176CB9"/>
    <w:rsid w:val="00176DAD"/>
    <w:rsid w:val="0017773A"/>
    <w:rsid w:val="00177AB2"/>
    <w:rsid w:val="00180016"/>
    <w:rsid w:val="00180111"/>
    <w:rsid w:val="0018061A"/>
    <w:rsid w:val="00180788"/>
    <w:rsid w:val="00180D36"/>
    <w:rsid w:val="00180E69"/>
    <w:rsid w:val="0018137F"/>
    <w:rsid w:val="0018166E"/>
    <w:rsid w:val="001818F8"/>
    <w:rsid w:val="001818FD"/>
    <w:rsid w:val="00181B24"/>
    <w:rsid w:val="00182773"/>
    <w:rsid w:val="001844FE"/>
    <w:rsid w:val="00184AB4"/>
    <w:rsid w:val="00184B5F"/>
    <w:rsid w:val="001850B2"/>
    <w:rsid w:val="00186079"/>
    <w:rsid w:val="00186561"/>
    <w:rsid w:val="001874F5"/>
    <w:rsid w:val="00187B47"/>
    <w:rsid w:val="0019014B"/>
    <w:rsid w:val="001902B2"/>
    <w:rsid w:val="00190365"/>
    <w:rsid w:val="0019045B"/>
    <w:rsid w:val="00190CF9"/>
    <w:rsid w:val="00191781"/>
    <w:rsid w:val="00191C9E"/>
    <w:rsid w:val="001922E6"/>
    <w:rsid w:val="001925D5"/>
    <w:rsid w:val="00192BB4"/>
    <w:rsid w:val="00192E54"/>
    <w:rsid w:val="00193FF2"/>
    <w:rsid w:val="0019410E"/>
    <w:rsid w:val="001942DC"/>
    <w:rsid w:val="001946A5"/>
    <w:rsid w:val="001949E9"/>
    <w:rsid w:val="00194BAA"/>
    <w:rsid w:val="00194F43"/>
    <w:rsid w:val="001953C0"/>
    <w:rsid w:val="00195413"/>
    <w:rsid w:val="0019595A"/>
    <w:rsid w:val="001969BA"/>
    <w:rsid w:val="001969F5"/>
    <w:rsid w:val="00196C35"/>
    <w:rsid w:val="00196FD9"/>
    <w:rsid w:val="00196FE0"/>
    <w:rsid w:val="00197F98"/>
    <w:rsid w:val="001A0250"/>
    <w:rsid w:val="001A0406"/>
    <w:rsid w:val="001A182A"/>
    <w:rsid w:val="001A1A71"/>
    <w:rsid w:val="001A1F0B"/>
    <w:rsid w:val="001A23C1"/>
    <w:rsid w:val="001A4D87"/>
    <w:rsid w:val="001A51BC"/>
    <w:rsid w:val="001A51F1"/>
    <w:rsid w:val="001A5216"/>
    <w:rsid w:val="001A6517"/>
    <w:rsid w:val="001A657D"/>
    <w:rsid w:val="001A658B"/>
    <w:rsid w:val="001A66D2"/>
    <w:rsid w:val="001A6F3F"/>
    <w:rsid w:val="001A6FDC"/>
    <w:rsid w:val="001A6FE3"/>
    <w:rsid w:val="001A751D"/>
    <w:rsid w:val="001A7A68"/>
    <w:rsid w:val="001A7F08"/>
    <w:rsid w:val="001A7FC4"/>
    <w:rsid w:val="001B0123"/>
    <w:rsid w:val="001B02E9"/>
    <w:rsid w:val="001B0381"/>
    <w:rsid w:val="001B1068"/>
    <w:rsid w:val="001B16AF"/>
    <w:rsid w:val="001B2083"/>
    <w:rsid w:val="001B24E4"/>
    <w:rsid w:val="001B26FE"/>
    <w:rsid w:val="001B2744"/>
    <w:rsid w:val="001B2C94"/>
    <w:rsid w:val="001B325E"/>
    <w:rsid w:val="001B3821"/>
    <w:rsid w:val="001B3E77"/>
    <w:rsid w:val="001B3F8C"/>
    <w:rsid w:val="001B489B"/>
    <w:rsid w:val="001B48DD"/>
    <w:rsid w:val="001B4C74"/>
    <w:rsid w:val="001B62BE"/>
    <w:rsid w:val="001B6C17"/>
    <w:rsid w:val="001B721C"/>
    <w:rsid w:val="001B7E96"/>
    <w:rsid w:val="001B7EB1"/>
    <w:rsid w:val="001C0324"/>
    <w:rsid w:val="001C09DF"/>
    <w:rsid w:val="001C0A3A"/>
    <w:rsid w:val="001C0EFF"/>
    <w:rsid w:val="001C21C0"/>
    <w:rsid w:val="001C2BD9"/>
    <w:rsid w:val="001C2D70"/>
    <w:rsid w:val="001C2EB6"/>
    <w:rsid w:val="001C313C"/>
    <w:rsid w:val="001C3D1A"/>
    <w:rsid w:val="001C4402"/>
    <w:rsid w:val="001C44D7"/>
    <w:rsid w:val="001C53D8"/>
    <w:rsid w:val="001C5633"/>
    <w:rsid w:val="001C5CA2"/>
    <w:rsid w:val="001C616C"/>
    <w:rsid w:val="001C6187"/>
    <w:rsid w:val="001C6196"/>
    <w:rsid w:val="001C79F6"/>
    <w:rsid w:val="001C7E64"/>
    <w:rsid w:val="001D0B05"/>
    <w:rsid w:val="001D1198"/>
    <w:rsid w:val="001D13EA"/>
    <w:rsid w:val="001D1466"/>
    <w:rsid w:val="001D1723"/>
    <w:rsid w:val="001D1D64"/>
    <w:rsid w:val="001D1E67"/>
    <w:rsid w:val="001D4882"/>
    <w:rsid w:val="001D4D10"/>
    <w:rsid w:val="001D52D3"/>
    <w:rsid w:val="001D5836"/>
    <w:rsid w:val="001D71CA"/>
    <w:rsid w:val="001D7827"/>
    <w:rsid w:val="001E08CC"/>
    <w:rsid w:val="001E0957"/>
    <w:rsid w:val="001E143F"/>
    <w:rsid w:val="001E17AB"/>
    <w:rsid w:val="001E257C"/>
    <w:rsid w:val="001E3203"/>
    <w:rsid w:val="001E3237"/>
    <w:rsid w:val="001E3813"/>
    <w:rsid w:val="001E3960"/>
    <w:rsid w:val="001E44B9"/>
    <w:rsid w:val="001E48E4"/>
    <w:rsid w:val="001E4E67"/>
    <w:rsid w:val="001E4E7E"/>
    <w:rsid w:val="001E5151"/>
    <w:rsid w:val="001E5200"/>
    <w:rsid w:val="001E553E"/>
    <w:rsid w:val="001E5B28"/>
    <w:rsid w:val="001E625C"/>
    <w:rsid w:val="001E6BA7"/>
    <w:rsid w:val="001E6C37"/>
    <w:rsid w:val="001E6D9C"/>
    <w:rsid w:val="001E755E"/>
    <w:rsid w:val="001E7DD4"/>
    <w:rsid w:val="001F015E"/>
    <w:rsid w:val="001F0209"/>
    <w:rsid w:val="001F0B7E"/>
    <w:rsid w:val="001F10AE"/>
    <w:rsid w:val="001F12F5"/>
    <w:rsid w:val="001F15C1"/>
    <w:rsid w:val="001F1AAA"/>
    <w:rsid w:val="001F1C60"/>
    <w:rsid w:val="001F23CB"/>
    <w:rsid w:val="001F2434"/>
    <w:rsid w:val="001F2624"/>
    <w:rsid w:val="001F336C"/>
    <w:rsid w:val="001F3403"/>
    <w:rsid w:val="001F3688"/>
    <w:rsid w:val="001F36AF"/>
    <w:rsid w:val="001F3D4D"/>
    <w:rsid w:val="001F3EB8"/>
    <w:rsid w:val="001F3FE9"/>
    <w:rsid w:val="001F4DB4"/>
    <w:rsid w:val="001F5835"/>
    <w:rsid w:val="001F67AD"/>
    <w:rsid w:val="001F6848"/>
    <w:rsid w:val="001F6E3C"/>
    <w:rsid w:val="001F73AC"/>
    <w:rsid w:val="001F7C4C"/>
    <w:rsid w:val="001F7DF4"/>
    <w:rsid w:val="00200C0B"/>
    <w:rsid w:val="00200C22"/>
    <w:rsid w:val="00200F20"/>
    <w:rsid w:val="0020172B"/>
    <w:rsid w:val="00201A61"/>
    <w:rsid w:val="00202041"/>
    <w:rsid w:val="002034B5"/>
    <w:rsid w:val="0020566C"/>
    <w:rsid w:val="00205BB4"/>
    <w:rsid w:val="00206731"/>
    <w:rsid w:val="00206779"/>
    <w:rsid w:val="00206EA9"/>
    <w:rsid w:val="002078BD"/>
    <w:rsid w:val="00207D38"/>
    <w:rsid w:val="002102F0"/>
    <w:rsid w:val="00210A05"/>
    <w:rsid w:val="00211045"/>
    <w:rsid w:val="0021275A"/>
    <w:rsid w:val="002128F1"/>
    <w:rsid w:val="002128FC"/>
    <w:rsid w:val="0021337E"/>
    <w:rsid w:val="00213408"/>
    <w:rsid w:val="002134A2"/>
    <w:rsid w:val="00213808"/>
    <w:rsid w:val="00213F56"/>
    <w:rsid w:val="0021450D"/>
    <w:rsid w:val="00215495"/>
    <w:rsid w:val="002162CC"/>
    <w:rsid w:val="00216307"/>
    <w:rsid w:val="00216651"/>
    <w:rsid w:val="002169EA"/>
    <w:rsid w:val="002172C3"/>
    <w:rsid w:val="002179DF"/>
    <w:rsid w:val="0022005D"/>
    <w:rsid w:val="0022061D"/>
    <w:rsid w:val="0022079D"/>
    <w:rsid w:val="00220A2D"/>
    <w:rsid w:val="00220B1D"/>
    <w:rsid w:val="0022114E"/>
    <w:rsid w:val="00221225"/>
    <w:rsid w:val="00221A73"/>
    <w:rsid w:val="00221C7C"/>
    <w:rsid w:val="0022212B"/>
    <w:rsid w:val="0022226C"/>
    <w:rsid w:val="002222F1"/>
    <w:rsid w:val="00222F0B"/>
    <w:rsid w:val="002232AA"/>
    <w:rsid w:val="00223ABF"/>
    <w:rsid w:val="00224A5C"/>
    <w:rsid w:val="00224C8A"/>
    <w:rsid w:val="00225056"/>
    <w:rsid w:val="002252E0"/>
    <w:rsid w:val="002256CA"/>
    <w:rsid w:val="002256F6"/>
    <w:rsid w:val="00225B32"/>
    <w:rsid w:val="00225EC0"/>
    <w:rsid w:val="00225ED9"/>
    <w:rsid w:val="0022663C"/>
    <w:rsid w:val="0022692B"/>
    <w:rsid w:val="002269F3"/>
    <w:rsid w:val="00226DD0"/>
    <w:rsid w:val="00226E80"/>
    <w:rsid w:val="0022788C"/>
    <w:rsid w:val="002308CF"/>
    <w:rsid w:val="00230A99"/>
    <w:rsid w:val="00230AA0"/>
    <w:rsid w:val="00231001"/>
    <w:rsid w:val="00231454"/>
    <w:rsid w:val="00231837"/>
    <w:rsid w:val="00231943"/>
    <w:rsid w:val="0023277E"/>
    <w:rsid w:val="0023370C"/>
    <w:rsid w:val="00233D2C"/>
    <w:rsid w:val="002344D8"/>
    <w:rsid w:val="002346A2"/>
    <w:rsid w:val="00234CED"/>
    <w:rsid w:val="0023531C"/>
    <w:rsid w:val="0023533A"/>
    <w:rsid w:val="00235ED1"/>
    <w:rsid w:val="002366CF"/>
    <w:rsid w:val="00236DAB"/>
    <w:rsid w:val="00237487"/>
    <w:rsid w:val="00237982"/>
    <w:rsid w:val="00237E18"/>
    <w:rsid w:val="002413B3"/>
    <w:rsid w:val="0024158C"/>
    <w:rsid w:val="00241774"/>
    <w:rsid w:val="00241810"/>
    <w:rsid w:val="00241DEA"/>
    <w:rsid w:val="00241F08"/>
    <w:rsid w:val="00242415"/>
    <w:rsid w:val="00243040"/>
    <w:rsid w:val="00243CA4"/>
    <w:rsid w:val="002440D0"/>
    <w:rsid w:val="0024466E"/>
    <w:rsid w:val="002457EF"/>
    <w:rsid w:val="00245DC6"/>
    <w:rsid w:val="00245E97"/>
    <w:rsid w:val="00246D98"/>
    <w:rsid w:val="00246EC1"/>
    <w:rsid w:val="00247003"/>
    <w:rsid w:val="002478BD"/>
    <w:rsid w:val="00250545"/>
    <w:rsid w:val="00250853"/>
    <w:rsid w:val="00250DD4"/>
    <w:rsid w:val="00251428"/>
    <w:rsid w:val="002532EF"/>
    <w:rsid w:val="002537DC"/>
    <w:rsid w:val="00253B26"/>
    <w:rsid w:val="0025499E"/>
    <w:rsid w:val="00254F50"/>
    <w:rsid w:val="00255224"/>
    <w:rsid w:val="0025529B"/>
    <w:rsid w:val="0025567C"/>
    <w:rsid w:val="002557D5"/>
    <w:rsid w:val="00255F10"/>
    <w:rsid w:val="0025610C"/>
    <w:rsid w:val="0025670E"/>
    <w:rsid w:val="00256D9E"/>
    <w:rsid w:val="002571C6"/>
    <w:rsid w:val="002575E7"/>
    <w:rsid w:val="0025763F"/>
    <w:rsid w:val="00257B3A"/>
    <w:rsid w:val="00257F7A"/>
    <w:rsid w:val="00260109"/>
    <w:rsid w:val="00261600"/>
    <w:rsid w:val="002616A1"/>
    <w:rsid w:val="002617A3"/>
    <w:rsid w:val="002618F1"/>
    <w:rsid w:val="00261A36"/>
    <w:rsid w:val="00261CE8"/>
    <w:rsid w:val="00262049"/>
    <w:rsid w:val="00262C8B"/>
    <w:rsid w:val="00262D73"/>
    <w:rsid w:val="00262E0F"/>
    <w:rsid w:val="00262E70"/>
    <w:rsid w:val="002636BF"/>
    <w:rsid w:val="00263B3C"/>
    <w:rsid w:val="00263C26"/>
    <w:rsid w:val="0026406E"/>
    <w:rsid w:val="002641D5"/>
    <w:rsid w:val="00264EBB"/>
    <w:rsid w:val="00264F7F"/>
    <w:rsid w:val="002651EA"/>
    <w:rsid w:val="00265266"/>
    <w:rsid w:val="0026595E"/>
    <w:rsid w:val="00266179"/>
    <w:rsid w:val="0026617F"/>
    <w:rsid w:val="00266949"/>
    <w:rsid w:val="00266B24"/>
    <w:rsid w:val="00266B8B"/>
    <w:rsid w:val="00267008"/>
    <w:rsid w:val="00267625"/>
    <w:rsid w:val="0026765B"/>
    <w:rsid w:val="002676B1"/>
    <w:rsid w:val="00267AAB"/>
    <w:rsid w:val="0027025B"/>
    <w:rsid w:val="002702C8"/>
    <w:rsid w:val="00271217"/>
    <w:rsid w:val="002717AC"/>
    <w:rsid w:val="002720BC"/>
    <w:rsid w:val="002723FD"/>
    <w:rsid w:val="0027265E"/>
    <w:rsid w:val="0027270A"/>
    <w:rsid w:val="0027281E"/>
    <w:rsid w:val="00272839"/>
    <w:rsid w:val="0027288E"/>
    <w:rsid w:val="0027298D"/>
    <w:rsid w:val="00273877"/>
    <w:rsid w:val="00273D9B"/>
    <w:rsid w:val="00274368"/>
    <w:rsid w:val="0027436C"/>
    <w:rsid w:val="002755C1"/>
    <w:rsid w:val="0027580C"/>
    <w:rsid w:val="00276D9F"/>
    <w:rsid w:val="0027732C"/>
    <w:rsid w:val="002774C7"/>
    <w:rsid w:val="002776E7"/>
    <w:rsid w:val="002800A2"/>
    <w:rsid w:val="002801C4"/>
    <w:rsid w:val="002801E7"/>
    <w:rsid w:val="00280CA4"/>
    <w:rsid w:val="002816FC"/>
    <w:rsid w:val="00282183"/>
    <w:rsid w:val="00283476"/>
    <w:rsid w:val="00283AD8"/>
    <w:rsid w:val="00283E34"/>
    <w:rsid w:val="00284671"/>
    <w:rsid w:val="00285255"/>
    <w:rsid w:val="002870A4"/>
    <w:rsid w:val="002871D3"/>
    <w:rsid w:val="0028736D"/>
    <w:rsid w:val="00287C51"/>
    <w:rsid w:val="002901EA"/>
    <w:rsid w:val="002903F2"/>
    <w:rsid w:val="0029059A"/>
    <w:rsid w:val="00290F70"/>
    <w:rsid w:val="0029179C"/>
    <w:rsid w:val="00291CD9"/>
    <w:rsid w:val="00291DE9"/>
    <w:rsid w:val="00292CA3"/>
    <w:rsid w:val="002932F6"/>
    <w:rsid w:val="002938BA"/>
    <w:rsid w:val="00293FD2"/>
    <w:rsid w:val="002948D0"/>
    <w:rsid w:val="0029555C"/>
    <w:rsid w:val="00295932"/>
    <w:rsid w:val="002960F0"/>
    <w:rsid w:val="0029631C"/>
    <w:rsid w:val="00296CA9"/>
    <w:rsid w:val="00296CCB"/>
    <w:rsid w:val="00296E78"/>
    <w:rsid w:val="00297B90"/>
    <w:rsid w:val="00297CAA"/>
    <w:rsid w:val="002A0060"/>
    <w:rsid w:val="002A0195"/>
    <w:rsid w:val="002A13BF"/>
    <w:rsid w:val="002A1847"/>
    <w:rsid w:val="002A1C44"/>
    <w:rsid w:val="002A1D89"/>
    <w:rsid w:val="002A1EE0"/>
    <w:rsid w:val="002A28B8"/>
    <w:rsid w:val="002A2AE6"/>
    <w:rsid w:val="002A321E"/>
    <w:rsid w:val="002A3E8A"/>
    <w:rsid w:val="002A4114"/>
    <w:rsid w:val="002A4C0B"/>
    <w:rsid w:val="002A4ECA"/>
    <w:rsid w:val="002A51A4"/>
    <w:rsid w:val="002A59E1"/>
    <w:rsid w:val="002A6AC3"/>
    <w:rsid w:val="002A6D32"/>
    <w:rsid w:val="002A789B"/>
    <w:rsid w:val="002A7985"/>
    <w:rsid w:val="002B0A63"/>
    <w:rsid w:val="002B12A8"/>
    <w:rsid w:val="002B156D"/>
    <w:rsid w:val="002B1708"/>
    <w:rsid w:val="002B1927"/>
    <w:rsid w:val="002B1AF0"/>
    <w:rsid w:val="002B2551"/>
    <w:rsid w:val="002B2FB8"/>
    <w:rsid w:val="002B3003"/>
    <w:rsid w:val="002B3E2E"/>
    <w:rsid w:val="002B4362"/>
    <w:rsid w:val="002B4614"/>
    <w:rsid w:val="002B4BC9"/>
    <w:rsid w:val="002B5364"/>
    <w:rsid w:val="002B57F2"/>
    <w:rsid w:val="002B5E78"/>
    <w:rsid w:val="002B5FAA"/>
    <w:rsid w:val="002B6087"/>
    <w:rsid w:val="002B6269"/>
    <w:rsid w:val="002B6445"/>
    <w:rsid w:val="002B6CCA"/>
    <w:rsid w:val="002B6D36"/>
    <w:rsid w:val="002B72B8"/>
    <w:rsid w:val="002B7C1F"/>
    <w:rsid w:val="002C03A3"/>
    <w:rsid w:val="002C10FE"/>
    <w:rsid w:val="002C1492"/>
    <w:rsid w:val="002C16A3"/>
    <w:rsid w:val="002C17FF"/>
    <w:rsid w:val="002C252D"/>
    <w:rsid w:val="002C2DFA"/>
    <w:rsid w:val="002C300D"/>
    <w:rsid w:val="002C3871"/>
    <w:rsid w:val="002C4511"/>
    <w:rsid w:val="002C4895"/>
    <w:rsid w:val="002C5047"/>
    <w:rsid w:val="002C5AC1"/>
    <w:rsid w:val="002C5F0F"/>
    <w:rsid w:val="002C6772"/>
    <w:rsid w:val="002C6EAC"/>
    <w:rsid w:val="002C7020"/>
    <w:rsid w:val="002C7EDF"/>
    <w:rsid w:val="002D0014"/>
    <w:rsid w:val="002D010D"/>
    <w:rsid w:val="002D05C7"/>
    <w:rsid w:val="002D0972"/>
    <w:rsid w:val="002D0B49"/>
    <w:rsid w:val="002D197C"/>
    <w:rsid w:val="002D1A8C"/>
    <w:rsid w:val="002D1D44"/>
    <w:rsid w:val="002D1DC5"/>
    <w:rsid w:val="002D2189"/>
    <w:rsid w:val="002D262D"/>
    <w:rsid w:val="002D2E45"/>
    <w:rsid w:val="002D2EC8"/>
    <w:rsid w:val="002D3647"/>
    <w:rsid w:val="002D37C8"/>
    <w:rsid w:val="002D3D20"/>
    <w:rsid w:val="002D3F79"/>
    <w:rsid w:val="002D4D47"/>
    <w:rsid w:val="002D63F1"/>
    <w:rsid w:val="002D6F72"/>
    <w:rsid w:val="002D7BAD"/>
    <w:rsid w:val="002D7E5F"/>
    <w:rsid w:val="002E0E62"/>
    <w:rsid w:val="002E1097"/>
    <w:rsid w:val="002E13C5"/>
    <w:rsid w:val="002E1D3E"/>
    <w:rsid w:val="002E1E4C"/>
    <w:rsid w:val="002E24E6"/>
    <w:rsid w:val="002E2653"/>
    <w:rsid w:val="002E2879"/>
    <w:rsid w:val="002E2A3F"/>
    <w:rsid w:val="002E2E6F"/>
    <w:rsid w:val="002E2F2E"/>
    <w:rsid w:val="002E33C1"/>
    <w:rsid w:val="002E34CA"/>
    <w:rsid w:val="002E3820"/>
    <w:rsid w:val="002E41A9"/>
    <w:rsid w:val="002E41F2"/>
    <w:rsid w:val="002E4355"/>
    <w:rsid w:val="002E4464"/>
    <w:rsid w:val="002E534E"/>
    <w:rsid w:val="002E596A"/>
    <w:rsid w:val="002E60CB"/>
    <w:rsid w:val="002E6A7F"/>
    <w:rsid w:val="002E716E"/>
    <w:rsid w:val="002E7F26"/>
    <w:rsid w:val="002F0945"/>
    <w:rsid w:val="002F0D60"/>
    <w:rsid w:val="002F127D"/>
    <w:rsid w:val="002F12D3"/>
    <w:rsid w:val="002F1445"/>
    <w:rsid w:val="002F1D99"/>
    <w:rsid w:val="002F204B"/>
    <w:rsid w:val="002F230D"/>
    <w:rsid w:val="002F2909"/>
    <w:rsid w:val="002F2CDB"/>
    <w:rsid w:val="002F35AF"/>
    <w:rsid w:val="002F366A"/>
    <w:rsid w:val="002F3B11"/>
    <w:rsid w:val="002F3C0F"/>
    <w:rsid w:val="002F444F"/>
    <w:rsid w:val="002F48D5"/>
    <w:rsid w:val="002F4E4C"/>
    <w:rsid w:val="002F4F06"/>
    <w:rsid w:val="002F561F"/>
    <w:rsid w:val="002F5B14"/>
    <w:rsid w:val="002F6276"/>
    <w:rsid w:val="002F63A7"/>
    <w:rsid w:val="002F656A"/>
    <w:rsid w:val="002F6781"/>
    <w:rsid w:val="002F6CB7"/>
    <w:rsid w:val="002F6FF1"/>
    <w:rsid w:val="002F7EC9"/>
    <w:rsid w:val="003004E6"/>
    <w:rsid w:val="003007D1"/>
    <w:rsid w:val="003008D7"/>
    <w:rsid w:val="00300CD3"/>
    <w:rsid w:val="00301373"/>
    <w:rsid w:val="00301566"/>
    <w:rsid w:val="00301B4A"/>
    <w:rsid w:val="003025FF"/>
    <w:rsid w:val="00302C71"/>
    <w:rsid w:val="0030311D"/>
    <w:rsid w:val="003033EF"/>
    <w:rsid w:val="00303BBB"/>
    <w:rsid w:val="00303C86"/>
    <w:rsid w:val="00303CE7"/>
    <w:rsid w:val="00303E94"/>
    <w:rsid w:val="00303EAE"/>
    <w:rsid w:val="00304028"/>
    <w:rsid w:val="003041D1"/>
    <w:rsid w:val="003043FF"/>
    <w:rsid w:val="00304512"/>
    <w:rsid w:val="00305284"/>
    <w:rsid w:val="00305B8F"/>
    <w:rsid w:val="00305CF8"/>
    <w:rsid w:val="0030681C"/>
    <w:rsid w:val="00310550"/>
    <w:rsid w:val="00310F95"/>
    <w:rsid w:val="00311D6E"/>
    <w:rsid w:val="00311FA2"/>
    <w:rsid w:val="00314852"/>
    <w:rsid w:val="0031593A"/>
    <w:rsid w:val="0031684D"/>
    <w:rsid w:val="00316A2E"/>
    <w:rsid w:val="00316D30"/>
    <w:rsid w:val="00317863"/>
    <w:rsid w:val="0032039A"/>
    <w:rsid w:val="00320BDE"/>
    <w:rsid w:val="003216BF"/>
    <w:rsid w:val="003216C6"/>
    <w:rsid w:val="00321772"/>
    <w:rsid w:val="00321A17"/>
    <w:rsid w:val="00321EA9"/>
    <w:rsid w:val="00322FA5"/>
    <w:rsid w:val="00323C57"/>
    <w:rsid w:val="00324167"/>
    <w:rsid w:val="00324837"/>
    <w:rsid w:val="00324EB6"/>
    <w:rsid w:val="003268CA"/>
    <w:rsid w:val="00327C4C"/>
    <w:rsid w:val="003303AB"/>
    <w:rsid w:val="003303CE"/>
    <w:rsid w:val="0033079A"/>
    <w:rsid w:val="003309A7"/>
    <w:rsid w:val="00330C5A"/>
    <w:rsid w:val="003312C7"/>
    <w:rsid w:val="00333071"/>
    <w:rsid w:val="003330A8"/>
    <w:rsid w:val="00333B08"/>
    <w:rsid w:val="00333F44"/>
    <w:rsid w:val="00334127"/>
    <w:rsid w:val="00334465"/>
    <w:rsid w:val="003348F2"/>
    <w:rsid w:val="00334C67"/>
    <w:rsid w:val="00334F56"/>
    <w:rsid w:val="0033589D"/>
    <w:rsid w:val="00335D0A"/>
    <w:rsid w:val="003377E6"/>
    <w:rsid w:val="00337B00"/>
    <w:rsid w:val="00337D89"/>
    <w:rsid w:val="0034000C"/>
    <w:rsid w:val="00341290"/>
    <w:rsid w:val="003412C4"/>
    <w:rsid w:val="00341A5A"/>
    <w:rsid w:val="00342BBC"/>
    <w:rsid w:val="00342C25"/>
    <w:rsid w:val="00342E06"/>
    <w:rsid w:val="00342EBA"/>
    <w:rsid w:val="00343187"/>
    <w:rsid w:val="00343499"/>
    <w:rsid w:val="00344731"/>
    <w:rsid w:val="003448FF"/>
    <w:rsid w:val="00344F61"/>
    <w:rsid w:val="00345281"/>
    <w:rsid w:val="00345354"/>
    <w:rsid w:val="00345437"/>
    <w:rsid w:val="003466C0"/>
    <w:rsid w:val="0035028F"/>
    <w:rsid w:val="003503C1"/>
    <w:rsid w:val="003503CA"/>
    <w:rsid w:val="00350EB9"/>
    <w:rsid w:val="003510CD"/>
    <w:rsid w:val="0035134F"/>
    <w:rsid w:val="00353275"/>
    <w:rsid w:val="0035360B"/>
    <w:rsid w:val="00353FC4"/>
    <w:rsid w:val="0035422F"/>
    <w:rsid w:val="003543A8"/>
    <w:rsid w:val="00354497"/>
    <w:rsid w:val="0035544C"/>
    <w:rsid w:val="003556C9"/>
    <w:rsid w:val="00355D7E"/>
    <w:rsid w:val="00356927"/>
    <w:rsid w:val="00356DB4"/>
    <w:rsid w:val="003602EF"/>
    <w:rsid w:val="00360B49"/>
    <w:rsid w:val="00360BE5"/>
    <w:rsid w:val="00360EBB"/>
    <w:rsid w:val="003610F5"/>
    <w:rsid w:val="00361389"/>
    <w:rsid w:val="003617D8"/>
    <w:rsid w:val="00361B2C"/>
    <w:rsid w:val="00361D1C"/>
    <w:rsid w:val="00362101"/>
    <w:rsid w:val="00362F40"/>
    <w:rsid w:val="003635B0"/>
    <w:rsid w:val="00363F42"/>
    <w:rsid w:val="003641CA"/>
    <w:rsid w:val="0036424B"/>
    <w:rsid w:val="0036464A"/>
    <w:rsid w:val="003647A9"/>
    <w:rsid w:val="00364885"/>
    <w:rsid w:val="00364A87"/>
    <w:rsid w:val="00364EA6"/>
    <w:rsid w:val="00364F88"/>
    <w:rsid w:val="00364FE7"/>
    <w:rsid w:val="0036571B"/>
    <w:rsid w:val="00365E95"/>
    <w:rsid w:val="0036625E"/>
    <w:rsid w:val="00366354"/>
    <w:rsid w:val="003670A0"/>
    <w:rsid w:val="00370682"/>
    <w:rsid w:val="00370B6F"/>
    <w:rsid w:val="003711EE"/>
    <w:rsid w:val="00371262"/>
    <w:rsid w:val="00371327"/>
    <w:rsid w:val="00371CC7"/>
    <w:rsid w:val="0037208F"/>
    <w:rsid w:val="003725FF"/>
    <w:rsid w:val="0037281F"/>
    <w:rsid w:val="00373435"/>
    <w:rsid w:val="00373640"/>
    <w:rsid w:val="00373AFD"/>
    <w:rsid w:val="00374361"/>
    <w:rsid w:val="00374596"/>
    <w:rsid w:val="00374ABC"/>
    <w:rsid w:val="00374D85"/>
    <w:rsid w:val="00374FA9"/>
    <w:rsid w:val="003750C6"/>
    <w:rsid w:val="003755E4"/>
    <w:rsid w:val="0037614E"/>
    <w:rsid w:val="0037628E"/>
    <w:rsid w:val="00376380"/>
    <w:rsid w:val="0037684A"/>
    <w:rsid w:val="00376A24"/>
    <w:rsid w:val="00377B65"/>
    <w:rsid w:val="00377F71"/>
    <w:rsid w:val="00380908"/>
    <w:rsid w:val="00380964"/>
    <w:rsid w:val="003809E6"/>
    <w:rsid w:val="00380CFB"/>
    <w:rsid w:val="003812DC"/>
    <w:rsid w:val="0038294F"/>
    <w:rsid w:val="00383463"/>
    <w:rsid w:val="00383936"/>
    <w:rsid w:val="003839B5"/>
    <w:rsid w:val="00383B12"/>
    <w:rsid w:val="0038439B"/>
    <w:rsid w:val="003846EC"/>
    <w:rsid w:val="003848DF"/>
    <w:rsid w:val="00384C7E"/>
    <w:rsid w:val="0038507B"/>
    <w:rsid w:val="0038565F"/>
    <w:rsid w:val="00385DD5"/>
    <w:rsid w:val="00386934"/>
    <w:rsid w:val="0038737A"/>
    <w:rsid w:val="003875D0"/>
    <w:rsid w:val="003875DA"/>
    <w:rsid w:val="003900F9"/>
    <w:rsid w:val="00390405"/>
    <w:rsid w:val="0039048A"/>
    <w:rsid w:val="003906AD"/>
    <w:rsid w:val="003906C4"/>
    <w:rsid w:val="00390959"/>
    <w:rsid w:val="00390A4A"/>
    <w:rsid w:val="00390C67"/>
    <w:rsid w:val="00391EBB"/>
    <w:rsid w:val="003920BD"/>
    <w:rsid w:val="00392218"/>
    <w:rsid w:val="0039248F"/>
    <w:rsid w:val="00392709"/>
    <w:rsid w:val="00392D8E"/>
    <w:rsid w:val="00393F38"/>
    <w:rsid w:val="003940CD"/>
    <w:rsid w:val="00394185"/>
    <w:rsid w:val="00394949"/>
    <w:rsid w:val="003954B8"/>
    <w:rsid w:val="00395B78"/>
    <w:rsid w:val="00395C2C"/>
    <w:rsid w:val="00395D6D"/>
    <w:rsid w:val="00395E89"/>
    <w:rsid w:val="00396802"/>
    <w:rsid w:val="00397177"/>
    <w:rsid w:val="003A0252"/>
    <w:rsid w:val="003A09E6"/>
    <w:rsid w:val="003A0C92"/>
    <w:rsid w:val="003A0EF6"/>
    <w:rsid w:val="003A21BE"/>
    <w:rsid w:val="003A39A1"/>
    <w:rsid w:val="003A3CF1"/>
    <w:rsid w:val="003A3D31"/>
    <w:rsid w:val="003A40C9"/>
    <w:rsid w:val="003A47D6"/>
    <w:rsid w:val="003A634E"/>
    <w:rsid w:val="003A6564"/>
    <w:rsid w:val="003A676D"/>
    <w:rsid w:val="003A742D"/>
    <w:rsid w:val="003A7526"/>
    <w:rsid w:val="003A77A8"/>
    <w:rsid w:val="003A7EC3"/>
    <w:rsid w:val="003B06EC"/>
    <w:rsid w:val="003B0A91"/>
    <w:rsid w:val="003B0CA2"/>
    <w:rsid w:val="003B16CA"/>
    <w:rsid w:val="003B16F3"/>
    <w:rsid w:val="003B1C04"/>
    <w:rsid w:val="003B1C6E"/>
    <w:rsid w:val="003B20F4"/>
    <w:rsid w:val="003B2177"/>
    <w:rsid w:val="003B25F1"/>
    <w:rsid w:val="003B2779"/>
    <w:rsid w:val="003B29E8"/>
    <w:rsid w:val="003B2CFF"/>
    <w:rsid w:val="003B322B"/>
    <w:rsid w:val="003B329D"/>
    <w:rsid w:val="003B3380"/>
    <w:rsid w:val="003B3421"/>
    <w:rsid w:val="003B34F8"/>
    <w:rsid w:val="003B3964"/>
    <w:rsid w:val="003B3C1D"/>
    <w:rsid w:val="003B41F7"/>
    <w:rsid w:val="003B4FA5"/>
    <w:rsid w:val="003B5267"/>
    <w:rsid w:val="003B5EA4"/>
    <w:rsid w:val="003B6D05"/>
    <w:rsid w:val="003B7592"/>
    <w:rsid w:val="003B75D1"/>
    <w:rsid w:val="003B7B08"/>
    <w:rsid w:val="003B7D85"/>
    <w:rsid w:val="003C06D0"/>
    <w:rsid w:val="003C0833"/>
    <w:rsid w:val="003C0AB9"/>
    <w:rsid w:val="003C1242"/>
    <w:rsid w:val="003C1A96"/>
    <w:rsid w:val="003C27AD"/>
    <w:rsid w:val="003C3250"/>
    <w:rsid w:val="003C389E"/>
    <w:rsid w:val="003C39A3"/>
    <w:rsid w:val="003C48AF"/>
    <w:rsid w:val="003C54CB"/>
    <w:rsid w:val="003C564B"/>
    <w:rsid w:val="003C5A2D"/>
    <w:rsid w:val="003C5D1C"/>
    <w:rsid w:val="003C6CCC"/>
    <w:rsid w:val="003C7358"/>
    <w:rsid w:val="003C7CD5"/>
    <w:rsid w:val="003D01FD"/>
    <w:rsid w:val="003D0370"/>
    <w:rsid w:val="003D0557"/>
    <w:rsid w:val="003D05EB"/>
    <w:rsid w:val="003D094E"/>
    <w:rsid w:val="003D0C73"/>
    <w:rsid w:val="003D0D74"/>
    <w:rsid w:val="003D0D9E"/>
    <w:rsid w:val="003D11F2"/>
    <w:rsid w:val="003D1723"/>
    <w:rsid w:val="003D18C3"/>
    <w:rsid w:val="003D26DA"/>
    <w:rsid w:val="003D3116"/>
    <w:rsid w:val="003D3395"/>
    <w:rsid w:val="003D33B4"/>
    <w:rsid w:val="003D359E"/>
    <w:rsid w:val="003D3CCD"/>
    <w:rsid w:val="003D49F9"/>
    <w:rsid w:val="003D5063"/>
    <w:rsid w:val="003D6990"/>
    <w:rsid w:val="003D6FC5"/>
    <w:rsid w:val="003D6FF2"/>
    <w:rsid w:val="003D71B9"/>
    <w:rsid w:val="003D75ED"/>
    <w:rsid w:val="003D790A"/>
    <w:rsid w:val="003D7AB5"/>
    <w:rsid w:val="003D7E6C"/>
    <w:rsid w:val="003D7F30"/>
    <w:rsid w:val="003E0439"/>
    <w:rsid w:val="003E0C74"/>
    <w:rsid w:val="003E18C8"/>
    <w:rsid w:val="003E1A60"/>
    <w:rsid w:val="003E1BF3"/>
    <w:rsid w:val="003E1CAD"/>
    <w:rsid w:val="003E2157"/>
    <w:rsid w:val="003E2606"/>
    <w:rsid w:val="003E342E"/>
    <w:rsid w:val="003E3C14"/>
    <w:rsid w:val="003E3F3E"/>
    <w:rsid w:val="003E499C"/>
    <w:rsid w:val="003E4AF7"/>
    <w:rsid w:val="003E4BB6"/>
    <w:rsid w:val="003E6836"/>
    <w:rsid w:val="003E7127"/>
    <w:rsid w:val="003E71C2"/>
    <w:rsid w:val="003E738B"/>
    <w:rsid w:val="003E7AA4"/>
    <w:rsid w:val="003F0B2D"/>
    <w:rsid w:val="003F1680"/>
    <w:rsid w:val="003F174D"/>
    <w:rsid w:val="003F1BD3"/>
    <w:rsid w:val="003F2202"/>
    <w:rsid w:val="003F37EB"/>
    <w:rsid w:val="003F4514"/>
    <w:rsid w:val="003F47FD"/>
    <w:rsid w:val="003F4B22"/>
    <w:rsid w:val="003F4ED4"/>
    <w:rsid w:val="003F5137"/>
    <w:rsid w:val="003F5E5F"/>
    <w:rsid w:val="003F62C8"/>
    <w:rsid w:val="003F6628"/>
    <w:rsid w:val="003F6D55"/>
    <w:rsid w:val="003F7324"/>
    <w:rsid w:val="003F7B76"/>
    <w:rsid w:val="003F7FD8"/>
    <w:rsid w:val="0040076C"/>
    <w:rsid w:val="004009C9"/>
    <w:rsid w:val="00400F31"/>
    <w:rsid w:val="0040139F"/>
    <w:rsid w:val="0040156B"/>
    <w:rsid w:val="00401898"/>
    <w:rsid w:val="00401A27"/>
    <w:rsid w:val="00401DDF"/>
    <w:rsid w:val="004020BE"/>
    <w:rsid w:val="00402556"/>
    <w:rsid w:val="00402F95"/>
    <w:rsid w:val="00403A82"/>
    <w:rsid w:val="00403BCE"/>
    <w:rsid w:val="004041EA"/>
    <w:rsid w:val="00404360"/>
    <w:rsid w:val="004043B5"/>
    <w:rsid w:val="004049C4"/>
    <w:rsid w:val="0040580A"/>
    <w:rsid w:val="004058EB"/>
    <w:rsid w:val="00405936"/>
    <w:rsid w:val="004059E7"/>
    <w:rsid w:val="0040650E"/>
    <w:rsid w:val="00406E95"/>
    <w:rsid w:val="0040722E"/>
    <w:rsid w:val="004073BA"/>
    <w:rsid w:val="00407C29"/>
    <w:rsid w:val="00407C7F"/>
    <w:rsid w:val="00410726"/>
    <w:rsid w:val="00410E34"/>
    <w:rsid w:val="0041111A"/>
    <w:rsid w:val="004117DE"/>
    <w:rsid w:val="00411926"/>
    <w:rsid w:val="00411FF3"/>
    <w:rsid w:val="0041201A"/>
    <w:rsid w:val="0041275F"/>
    <w:rsid w:val="004131FC"/>
    <w:rsid w:val="00413275"/>
    <w:rsid w:val="00413838"/>
    <w:rsid w:val="0041424C"/>
    <w:rsid w:val="00414A0B"/>
    <w:rsid w:val="00414C76"/>
    <w:rsid w:val="00414F15"/>
    <w:rsid w:val="00415058"/>
    <w:rsid w:val="00415963"/>
    <w:rsid w:val="00415965"/>
    <w:rsid w:val="0041597F"/>
    <w:rsid w:val="00415C11"/>
    <w:rsid w:val="0041653F"/>
    <w:rsid w:val="0041661B"/>
    <w:rsid w:val="00416741"/>
    <w:rsid w:val="00417211"/>
    <w:rsid w:val="0041745D"/>
    <w:rsid w:val="00417C59"/>
    <w:rsid w:val="00417CB2"/>
    <w:rsid w:val="00417F32"/>
    <w:rsid w:val="00422313"/>
    <w:rsid w:val="0042247A"/>
    <w:rsid w:val="00422937"/>
    <w:rsid w:val="00422A75"/>
    <w:rsid w:val="00422E2A"/>
    <w:rsid w:val="00424AB4"/>
    <w:rsid w:val="00425050"/>
    <w:rsid w:val="004251F0"/>
    <w:rsid w:val="0042521F"/>
    <w:rsid w:val="00425423"/>
    <w:rsid w:val="00425E2C"/>
    <w:rsid w:val="004260E6"/>
    <w:rsid w:val="00426ACC"/>
    <w:rsid w:val="00427100"/>
    <w:rsid w:val="00427746"/>
    <w:rsid w:val="0043051B"/>
    <w:rsid w:val="004307D6"/>
    <w:rsid w:val="004311CB"/>
    <w:rsid w:val="0043146C"/>
    <w:rsid w:val="0043244A"/>
    <w:rsid w:val="00432F6A"/>
    <w:rsid w:val="00432FD3"/>
    <w:rsid w:val="00433420"/>
    <w:rsid w:val="0043347F"/>
    <w:rsid w:val="0043352A"/>
    <w:rsid w:val="004337B2"/>
    <w:rsid w:val="00433C73"/>
    <w:rsid w:val="00434156"/>
    <w:rsid w:val="004349D0"/>
    <w:rsid w:val="00434CC3"/>
    <w:rsid w:val="0043504E"/>
    <w:rsid w:val="00435D40"/>
    <w:rsid w:val="0043740A"/>
    <w:rsid w:val="00437917"/>
    <w:rsid w:val="00440392"/>
    <w:rsid w:val="0044052B"/>
    <w:rsid w:val="004407AB"/>
    <w:rsid w:val="004413E2"/>
    <w:rsid w:val="00441AA4"/>
    <w:rsid w:val="0044289C"/>
    <w:rsid w:val="00442A95"/>
    <w:rsid w:val="00443019"/>
    <w:rsid w:val="00443ABD"/>
    <w:rsid w:val="00444A82"/>
    <w:rsid w:val="00444D73"/>
    <w:rsid w:val="0044514E"/>
    <w:rsid w:val="0044525F"/>
    <w:rsid w:val="0044573A"/>
    <w:rsid w:val="00445F2A"/>
    <w:rsid w:val="0044641E"/>
    <w:rsid w:val="0044677A"/>
    <w:rsid w:val="00446B48"/>
    <w:rsid w:val="00447847"/>
    <w:rsid w:val="00447ED4"/>
    <w:rsid w:val="004504B9"/>
    <w:rsid w:val="0045110F"/>
    <w:rsid w:val="0045196F"/>
    <w:rsid w:val="00451BED"/>
    <w:rsid w:val="00451E0C"/>
    <w:rsid w:val="00451F93"/>
    <w:rsid w:val="00454C26"/>
    <w:rsid w:val="00454CED"/>
    <w:rsid w:val="00454E63"/>
    <w:rsid w:val="004553FC"/>
    <w:rsid w:val="00455D44"/>
    <w:rsid w:val="00456184"/>
    <w:rsid w:val="004567E9"/>
    <w:rsid w:val="00456B55"/>
    <w:rsid w:val="0045709A"/>
    <w:rsid w:val="00457137"/>
    <w:rsid w:val="0046000B"/>
    <w:rsid w:val="00460323"/>
    <w:rsid w:val="00460E30"/>
    <w:rsid w:val="00461152"/>
    <w:rsid w:val="0046264C"/>
    <w:rsid w:val="00462D82"/>
    <w:rsid w:val="00462DEB"/>
    <w:rsid w:val="004631E7"/>
    <w:rsid w:val="0046323C"/>
    <w:rsid w:val="0046452D"/>
    <w:rsid w:val="00464895"/>
    <w:rsid w:val="00464A63"/>
    <w:rsid w:val="0046540B"/>
    <w:rsid w:val="00465514"/>
    <w:rsid w:val="0046615A"/>
    <w:rsid w:val="004664C4"/>
    <w:rsid w:val="00466E85"/>
    <w:rsid w:val="004671E5"/>
    <w:rsid w:val="004673BE"/>
    <w:rsid w:val="0046768F"/>
    <w:rsid w:val="004676CA"/>
    <w:rsid w:val="004679AB"/>
    <w:rsid w:val="00470352"/>
    <w:rsid w:val="004704CF"/>
    <w:rsid w:val="00470569"/>
    <w:rsid w:val="004705CC"/>
    <w:rsid w:val="00470EEC"/>
    <w:rsid w:val="00471092"/>
    <w:rsid w:val="004721BB"/>
    <w:rsid w:val="004723E9"/>
    <w:rsid w:val="004726F4"/>
    <w:rsid w:val="00472B09"/>
    <w:rsid w:val="0047304B"/>
    <w:rsid w:val="004734B9"/>
    <w:rsid w:val="00473B69"/>
    <w:rsid w:val="00473FEE"/>
    <w:rsid w:val="00474122"/>
    <w:rsid w:val="00474429"/>
    <w:rsid w:val="004744D7"/>
    <w:rsid w:val="00474B0D"/>
    <w:rsid w:val="00475092"/>
    <w:rsid w:val="00475FE2"/>
    <w:rsid w:val="0047637F"/>
    <w:rsid w:val="00477294"/>
    <w:rsid w:val="00477743"/>
    <w:rsid w:val="0047785B"/>
    <w:rsid w:val="004779D2"/>
    <w:rsid w:val="00477B7C"/>
    <w:rsid w:val="00480445"/>
    <w:rsid w:val="00481744"/>
    <w:rsid w:val="004818D5"/>
    <w:rsid w:val="00481DA4"/>
    <w:rsid w:val="004825B9"/>
    <w:rsid w:val="00482EA4"/>
    <w:rsid w:val="00482FD4"/>
    <w:rsid w:val="00483190"/>
    <w:rsid w:val="00484C5A"/>
    <w:rsid w:val="00484D22"/>
    <w:rsid w:val="00485596"/>
    <w:rsid w:val="004863EB"/>
    <w:rsid w:val="0048693D"/>
    <w:rsid w:val="00486A51"/>
    <w:rsid w:val="004872E5"/>
    <w:rsid w:val="00487466"/>
    <w:rsid w:val="004902C6"/>
    <w:rsid w:val="0049030E"/>
    <w:rsid w:val="00491509"/>
    <w:rsid w:val="00491884"/>
    <w:rsid w:val="004919D1"/>
    <w:rsid w:val="00491C51"/>
    <w:rsid w:val="0049265C"/>
    <w:rsid w:val="00492C7B"/>
    <w:rsid w:val="00493287"/>
    <w:rsid w:val="00494443"/>
    <w:rsid w:val="0049492B"/>
    <w:rsid w:val="00494BFF"/>
    <w:rsid w:val="00495061"/>
    <w:rsid w:val="00495BD2"/>
    <w:rsid w:val="00495C62"/>
    <w:rsid w:val="00496607"/>
    <w:rsid w:val="00496C43"/>
    <w:rsid w:val="004970B1"/>
    <w:rsid w:val="00497250"/>
    <w:rsid w:val="004972FE"/>
    <w:rsid w:val="004973D6"/>
    <w:rsid w:val="004A150B"/>
    <w:rsid w:val="004A1605"/>
    <w:rsid w:val="004A16DD"/>
    <w:rsid w:val="004A1FA4"/>
    <w:rsid w:val="004A256D"/>
    <w:rsid w:val="004A2573"/>
    <w:rsid w:val="004A33C9"/>
    <w:rsid w:val="004A401E"/>
    <w:rsid w:val="004A4124"/>
    <w:rsid w:val="004A44BE"/>
    <w:rsid w:val="004A4971"/>
    <w:rsid w:val="004A51CD"/>
    <w:rsid w:val="004A5436"/>
    <w:rsid w:val="004A54EF"/>
    <w:rsid w:val="004A62EC"/>
    <w:rsid w:val="004A63ED"/>
    <w:rsid w:val="004A6623"/>
    <w:rsid w:val="004A6B57"/>
    <w:rsid w:val="004A775E"/>
    <w:rsid w:val="004A797A"/>
    <w:rsid w:val="004B1124"/>
    <w:rsid w:val="004B14F4"/>
    <w:rsid w:val="004B18CD"/>
    <w:rsid w:val="004B19C5"/>
    <w:rsid w:val="004B1A06"/>
    <w:rsid w:val="004B1A71"/>
    <w:rsid w:val="004B1CB6"/>
    <w:rsid w:val="004B2891"/>
    <w:rsid w:val="004B2A8F"/>
    <w:rsid w:val="004B2CE4"/>
    <w:rsid w:val="004B3386"/>
    <w:rsid w:val="004B3C09"/>
    <w:rsid w:val="004B5D86"/>
    <w:rsid w:val="004B6163"/>
    <w:rsid w:val="004B6528"/>
    <w:rsid w:val="004B673F"/>
    <w:rsid w:val="004B7295"/>
    <w:rsid w:val="004B729E"/>
    <w:rsid w:val="004B78CD"/>
    <w:rsid w:val="004C13B9"/>
    <w:rsid w:val="004C18AE"/>
    <w:rsid w:val="004C21DE"/>
    <w:rsid w:val="004C2765"/>
    <w:rsid w:val="004C28D9"/>
    <w:rsid w:val="004C2FD8"/>
    <w:rsid w:val="004C303B"/>
    <w:rsid w:val="004C3683"/>
    <w:rsid w:val="004C3C64"/>
    <w:rsid w:val="004C421D"/>
    <w:rsid w:val="004C46A3"/>
    <w:rsid w:val="004C4FB2"/>
    <w:rsid w:val="004C6A50"/>
    <w:rsid w:val="004C6EF0"/>
    <w:rsid w:val="004C7152"/>
    <w:rsid w:val="004C7B02"/>
    <w:rsid w:val="004C7CC8"/>
    <w:rsid w:val="004D0610"/>
    <w:rsid w:val="004D1154"/>
    <w:rsid w:val="004D1342"/>
    <w:rsid w:val="004D1781"/>
    <w:rsid w:val="004D1E02"/>
    <w:rsid w:val="004D23B8"/>
    <w:rsid w:val="004D3189"/>
    <w:rsid w:val="004D3364"/>
    <w:rsid w:val="004D3C62"/>
    <w:rsid w:val="004D3E2F"/>
    <w:rsid w:val="004D4273"/>
    <w:rsid w:val="004D4F44"/>
    <w:rsid w:val="004D520A"/>
    <w:rsid w:val="004D55B3"/>
    <w:rsid w:val="004D5D4F"/>
    <w:rsid w:val="004D5E07"/>
    <w:rsid w:val="004D5E1E"/>
    <w:rsid w:val="004D625D"/>
    <w:rsid w:val="004D6FEE"/>
    <w:rsid w:val="004D73A9"/>
    <w:rsid w:val="004D7A72"/>
    <w:rsid w:val="004E0A7D"/>
    <w:rsid w:val="004E131E"/>
    <w:rsid w:val="004E1D5B"/>
    <w:rsid w:val="004E1EF5"/>
    <w:rsid w:val="004E2F8E"/>
    <w:rsid w:val="004E358A"/>
    <w:rsid w:val="004E3644"/>
    <w:rsid w:val="004E3B35"/>
    <w:rsid w:val="004E412F"/>
    <w:rsid w:val="004E5584"/>
    <w:rsid w:val="004E5992"/>
    <w:rsid w:val="004E59ED"/>
    <w:rsid w:val="004E5EE8"/>
    <w:rsid w:val="004E6756"/>
    <w:rsid w:val="004E68A1"/>
    <w:rsid w:val="004E7309"/>
    <w:rsid w:val="004E73DF"/>
    <w:rsid w:val="004E74CF"/>
    <w:rsid w:val="004E7711"/>
    <w:rsid w:val="004E7977"/>
    <w:rsid w:val="004E7A1D"/>
    <w:rsid w:val="004F03BC"/>
    <w:rsid w:val="004F0A8B"/>
    <w:rsid w:val="004F0F38"/>
    <w:rsid w:val="004F1AF9"/>
    <w:rsid w:val="004F2268"/>
    <w:rsid w:val="004F2537"/>
    <w:rsid w:val="004F267D"/>
    <w:rsid w:val="004F3158"/>
    <w:rsid w:val="004F35BB"/>
    <w:rsid w:val="004F48D9"/>
    <w:rsid w:val="004F4F7E"/>
    <w:rsid w:val="004F574F"/>
    <w:rsid w:val="004F5869"/>
    <w:rsid w:val="004F592C"/>
    <w:rsid w:val="004F5BAD"/>
    <w:rsid w:val="004F5CF4"/>
    <w:rsid w:val="004F6918"/>
    <w:rsid w:val="004F692C"/>
    <w:rsid w:val="004F6FF7"/>
    <w:rsid w:val="004F7FC7"/>
    <w:rsid w:val="005001D8"/>
    <w:rsid w:val="00500376"/>
    <w:rsid w:val="0050062B"/>
    <w:rsid w:val="005007E5"/>
    <w:rsid w:val="00500887"/>
    <w:rsid w:val="00500C0E"/>
    <w:rsid w:val="005014F5"/>
    <w:rsid w:val="00501773"/>
    <w:rsid w:val="005024C7"/>
    <w:rsid w:val="00502818"/>
    <w:rsid w:val="00502952"/>
    <w:rsid w:val="00502976"/>
    <w:rsid w:val="00503080"/>
    <w:rsid w:val="00503120"/>
    <w:rsid w:val="00503276"/>
    <w:rsid w:val="00503E25"/>
    <w:rsid w:val="00503E8C"/>
    <w:rsid w:val="0050452C"/>
    <w:rsid w:val="00505577"/>
    <w:rsid w:val="0050561D"/>
    <w:rsid w:val="0050581D"/>
    <w:rsid w:val="00505833"/>
    <w:rsid w:val="0050583C"/>
    <w:rsid w:val="0050596F"/>
    <w:rsid w:val="00506109"/>
    <w:rsid w:val="00506164"/>
    <w:rsid w:val="00506750"/>
    <w:rsid w:val="005071EA"/>
    <w:rsid w:val="00507400"/>
    <w:rsid w:val="005074E6"/>
    <w:rsid w:val="00507ADC"/>
    <w:rsid w:val="00507F94"/>
    <w:rsid w:val="0051037E"/>
    <w:rsid w:val="0051083E"/>
    <w:rsid w:val="0051134E"/>
    <w:rsid w:val="00511834"/>
    <w:rsid w:val="00511DB0"/>
    <w:rsid w:val="00511E8F"/>
    <w:rsid w:val="005123BC"/>
    <w:rsid w:val="0051269F"/>
    <w:rsid w:val="00513AD6"/>
    <w:rsid w:val="00513AF0"/>
    <w:rsid w:val="00513B06"/>
    <w:rsid w:val="00514962"/>
    <w:rsid w:val="00515618"/>
    <w:rsid w:val="00516957"/>
    <w:rsid w:val="00516A9C"/>
    <w:rsid w:val="0051737C"/>
    <w:rsid w:val="005175AD"/>
    <w:rsid w:val="00517960"/>
    <w:rsid w:val="0052034E"/>
    <w:rsid w:val="005208E8"/>
    <w:rsid w:val="00521000"/>
    <w:rsid w:val="005213DF"/>
    <w:rsid w:val="00521481"/>
    <w:rsid w:val="00521A75"/>
    <w:rsid w:val="00521C1B"/>
    <w:rsid w:val="00521C80"/>
    <w:rsid w:val="00521D5C"/>
    <w:rsid w:val="00522547"/>
    <w:rsid w:val="00522688"/>
    <w:rsid w:val="005227A8"/>
    <w:rsid w:val="005227DB"/>
    <w:rsid w:val="0052347E"/>
    <w:rsid w:val="00523AE7"/>
    <w:rsid w:val="00523B8F"/>
    <w:rsid w:val="00523CB2"/>
    <w:rsid w:val="005241C1"/>
    <w:rsid w:val="0052541E"/>
    <w:rsid w:val="005263A0"/>
    <w:rsid w:val="00527DAD"/>
    <w:rsid w:val="00530D19"/>
    <w:rsid w:val="00530D2F"/>
    <w:rsid w:val="00530EE9"/>
    <w:rsid w:val="005312D8"/>
    <w:rsid w:val="00531D68"/>
    <w:rsid w:val="00533004"/>
    <w:rsid w:val="0053378A"/>
    <w:rsid w:val="00533E4C"/>
    <w:rsid w:val="00534FE3"/>
    <w:rsid w:val="005361F4"/>
    <w:rsid w:val="005362AF"/>
    <w:rsid w:val="00536B1B"/>
    <w:rsid w:val="00536F2B"/>
    <w:rsid w:val="00540119"/>
    <w:rsid w:val="00540720"/>
    <w:rsid w:val="005407DC"/>
    <w:rsid w:val="00540B09"/>
    <w:rsid w:val="00540B3D"/>
    <w:rsid w:val="00540D7C"/>
    <w:rsid w:val="005411D5"/>
    <w:rsid w:val="00541514"/>
    <w:rsid w:val="00541682"/>
    <w:rsid w:val="00541CB7"/>
    <w:rsid w:val="00541F66"/>
    <w:rsid w:val="005426B3"/>
    <w:rsid w:val="00542904"/>
    <w:rsid w:val="005429E4"/>
    <w:rsid w:val="00542C4D"/>
    <w:rsid w:val="00542EBE"/>
    <w:rsid w:val="00543375"/>
    <w:rsid w:val="005436F7"/>
    <w:rsid w:val="00543861"/>
    <w:rsid w:val="00543AE8"/>
    <w:rsid w:val="005449D5"/>
    <w:rsid w:val="00545402"/>
    <w:rsid w:val="00545870"/>
    <w:rsid w:val="0054590F"/>
    <w:rsid w:val="00545D75"/>
    <w:rsid w:val="0054653F"/>
    <w:rsid w:val="0054697B"/>
    <w:rsid w:val="00546B39"/>
    <w:rsid w:val="00547109"/>
    <w:rsid w:val="00547EDD"/>
    <w:rsid w:val="0055014A"/>
    <w:rsid w:val="005501A1"/>
    <w:rsid w:val="005507D0"/>
    <w:rsid w:val="00551658"/>
    <w:rsid w:val="00551921"/>
    <w:rsid w:val="005525B9"/>
    <w:rsid w:val="0055274E"/>
    <w:rsid w:val="0055282F"/>
    <w:rsid w:val="005538EF"/>
    <w:rsid w:val="00553B4F"/>
    <w:rsid w:val="0055419C"/>
    <w:rsid w:val="005552A8"/>
    <w:rsid w:val="005553AB"/>
    <w:rsid w:val="00555554"/>
    <w:rsid w:val="00555A6C"/>
    <w:rsid w:val="00556143"/>
    <w:rsid w:val="005565F4"/>
    <w:rsid w:val="005569D6"/>
    <w:rsid w:val="00557386"/>
    <w:rsid w:val="0055775D"/>
    <w:rsid w:val="005578DB"/>
    <w:rsid w:val="005600EB"/>
    <w:rsid w:val="0056136A"/>
    <w:rsid w:val="00562571"/>
    <w:rsid w:val="00562C14"/>
    <w:rsid w:val="00562DEF"/>
    <w:rsid w:val="00562E64"/>
    <w:rsid w:val="00562F96"/>
    <w:rsid w:val="00563794"/>
    <w:rsid w:val="005642D8"/>
    <w:rsid w:val="0056464F"/>
    <w:rsid w:val="005658CF"/>
    <w:rsid w:val="00566690"/>
    <w:rsid w:val="00566763"/>
    <w:rsid w:val="005667FF"/>
    <w:rsid w:val="00566D43"/>
    <w:rsid w:val="00566F00"/>
    <w:rsid w:val="005679BB"/>
    <w:rsid w:val="005679C9"/>
    <w:rsid w:val="00567B2E"/>
    <w:rsid w:val="00567F48"/>
    <w:rsid w:val="005707D4"/>
    <w:rsid w:val="005708BD"/>
    <w:rsid w:val="0057118B"/>
    <w:rsid w:val="00571390"/>
    <w:rsid w:val="0057274C"/>
    <w:rsid w:val="00572787"/>
    <w:rsid w:val="00572F58"/>
    <w:rsid w:val="00573CD0"/>
    <w:rsid w:val="005749B3"/>
    <w:rsid w:val="00574D2A"/>
    <w:rsid w:val="00574DF4"/>
    <w:rsid w:val="00574FEB"/>
    <w:rsid w:val="005764EA"/>
    <w:rsid w:val="005768B6"/>
    <w:rsid w:val="00576BF6"/>
    <w:rsid w:val="00576E12"/>
    <w:rsid w:val="005772DD"/>
    <w:rsid w:val="00577321"/>
    <w:rsid w:val="005773F7"/>
    <w:rsid w:val="005779B7"/>
    <w:rsid w:val="00580723"/>
    <w:rsid w:val="00580881"/>
    <w:rsid w:val="00580D4F"/>
    <w:rsid w:val="00581554"/>
    <w:rsid w:val="00582088"/>
    <w:rsid w:val="00582249"/>
    <w:rsid w:val="0058268A"/>
    <w:rsid w:val="00582C54"/>
    <w:rsid w:val="00582F8E"/>
    <w:rsid w:val="00583796"/>
    <w:rsid w:val="00583B57"/>
    <w:rsid w:val="00583C72"/>
    <w:rsid w:val="00584150"/>
    <w:rsid w:val="0058415A"/>
    <w:rsid w:val="0058436D"/>
    <w:rsid w:val="00584D98"/>
    <w:rsid w:val="00584DFE"/>
    <w:rsid w:val="00585073"/>
    <w:rsid w:val="00585155"/>
    <w:rsid w:val="00586FE6"/>
    <w:rsid w:val="00590933"/>
    <w:rsid w:val="00591E9E"/>
    <w:rsid w:val="00591F16"/>
    <w:rsid w:val="005924F6"/>
    <w:rsid w:val="00592844"/>
    <w:rsid w:val="005928C0"/>
    <w:rsid w:val="00592A4F"/>
    <w:rsid w:val="00592AAF"/>
    <w:rsid w:val="00592ED3"/>
    <w:rsid w:val="005931FC"/>
    <w:rsid w:val="005933DE"/>
    <w:rsid w:val="005949A3"/>
    <w:rsid w:val="00594EB6"/>
    <w:rsid w:val="005950EE"/>
    <w:rsid w:val="0059582B"/>
    <w:rsid w:val="005959E8"/>
    <w:rsid w:val="00595E96"/>
    <w:rsid w:val="00596193"/>
    <w:rsid w:val="005961AA"/>
    <w:rsid w:val="0059665B"/>
    <w:rsid w:val="00596CDA"/>
    <w:rsid w:val="0059715E"/>
    <w:rsid w:val="005971D2"/>
    <w:rsid w:val="005A07A4"/>
    <w:rsid w:val="005A0916"/>
    <w:rsid w:val="005A09FC"/>
    <w:rsid w:val="005A15FC"/>
    <w:rsid w:val="005A20CE"/>
    <w:rsid w:val="005A2953"/>
    <w:rsid w:val="005A2B1A"/>
    <w:rsid w:val="005A2C25"/>
    <w:rsid w:val="005A393B"/>
    <w:rsid w:val="005A4ED4"/>
    <w:rsid w:val="005A4EEA"/>
    <w:rsid w:val="005A4F8D"/>
    <w:rsid w:val="005A5051"/>
    <w:rsid w:val="005A59E9"/>
    <w:rsid w:val="005A5A6B"/>
    <w:rsid w:val="005A7761"/>
    <w:rsid w:val="005A7CDC"/>
    <w:rsid w:val="005A7EE3"/>
    <w:rsid w:val="005B0561"/>
    <w:rsid w:val="005B0699"/>
    <w:rsid w:val="005B08FD"/>
    <w:rsid w:val="005B0ABA"/>
    <w:rsid w:val="005B0EED"/>
    <w:rsid w:val="005B1082"/>
    <w:rsid w:val="005B14DE"/>
    <w:rsid w:val="005B1E3D"/>
    <w:rsid w:val="005B1E73"/>
    <w:rsid w:val="005B24FE"/>
    <w:rsid w:val="005B2AE2"/>
    <w:rsid w:val="005B2DEB"/>
    <w:rsid w:val="005B2E15"/>
    <w:rsid w:val="005B30F1"/>
    <w:rsid w:val="005B318B"/>
    <w:rsid w:val="005B38DA"/>
    <w:rsid w:val="005B39DB"/>
    <w:rsid w:val="005B3BE4"/>
    <w:rsid w:val="005B4304"/>
    <w:rsid w:val="005B5E27"/>
    <w:rsid w:val="005B645B"/>
    <w:rsid w:val="005B6936"/>
    <w:rsid w:val="005B6D97"/>
    <w:rsid w:val="005B6FD0"/>
    <w:rsid w:val="005B7323"/>
    <w:rsid w:val="005B74A8"/>
    <w:rsid w:val="005B77E7"/>
    <w:rsid w:val="005B7816"/>
    <w:rsid w:val="005B7939"/>
    <w:rsid w:val="005B7C8B"/>
    <w:rsid w:val="005B7E18"/>
    <w:rsid w:val="005C0D33"/>
    <w:rsid w:val="005C0E9A"/>
    <w:rsid w:val="005C1D3D"/>
    <w:rsid w:val="005C1E62"/>
    <w:rsid w:val="005C2385"/>
    <w:rsid w:val="005C25A7"/>
    <w:rsid w:val="005C268B"/>
    <w:rsid w:val="005C3035"/>
    <w:rsid w:val="005C3462"/>
    <w:rsid w:val="005C39BC"/>
    <w:rsid w:val="005C3D97"/>
    <w:rsid w:val="005C456F"/>
    <w:rsid w:val="005C4FF9"/>
    <w:rsid w:val="005C5325"/>
    <w:rsid w:val="005C5512"/>
    <w:rsid w:val="005C558B"/>
    <w:rsid w:val="005C55B6"/>
    <w:rsid w:val="005C568A"/>
    <w:rsid w:val="005C6939"/>
    <w:rsid w:val="005C6974"/>
    <w:rsid w:val="005C6BB1"/>
    <w:rsid w:val="005C7037"/>
    <w:rsid w:val="005C74C5"/>
    <w:rsid w:val="005C7869"/>
    <w:rsid w:val="005C7CEF"/>
    <w:rsid w:val="005D0105"/>
    <w:rsid w:val="005D0119"/>
    <w:rsid w:val="005D0592"/>
    <w:rsid w:val="005D0AE6"/>
    <w:rsid w:val="005D0B1F"/>
    <w:rsid w:val="005D10C0"/>
    <w:rsid w:val="005D1D16"/>
    <w:rsid w:val="005D22A5"/>
    <w:rsid w:val="005D305A"/>
    <w:rsid w:val="005D331C"/>
    <w:rsid w:val="005D3A09"/>
    <w:rsid w:val="005D3DDB"/>
    <w:rsid w:val="005D4582"/>
    <w:rsid w:val="005D4935"/>
    <w:rsid w:val="005D4E3F"/>
    <w:rsid w:val="005D4E64"/>
    <w:rsid w:val="005D51C8"/>
    <w:rsid w:val="005D6797"/>
    <w:rsid w:val="005D70B3"/>
    <w:rsid w:val="005D72F7"/>
    <w:rsid w:val="005D7DA1"/>
    <w:rsid w:val="005E02F1"/>
    <w:rsid w:val="005E0E00"/>
    <w:rsid w:val="005E1090"/>
    <w:rsid w:val="005E1224"/>
    <w:rsid w:val="005E1E6E"/>
    <w:rsid w:val="005E206E"/>
    <w:rsid w:val="005E2CCB"/>
    <w:rsid w:val="005E2DB8"/>
    <w:rsid w:val="005E2F13"/>
    <w:rsid w:val="005E3003"/>
    <w:rsid w:val="005E376F"/>
    <w:rsid w:val="005E44D8"/>
    <w:rsid w:val="005E48AE"/>
    <w:rsid w:val="005E4A2E"/>
    <w:rsid w:val="005E581A"/>
    <w:rsid w:val="005E59CB"/>
    <w:rsid w:val="005E7630"/>
    <w:rsid w:val="005E7BFD"/>
    <w:rsid w:val="005E7E1B"/>
    <w:rsid w:val="005F085D"/>
    <w:rsid w:val="005F1963"/>
    <w:rsid w:val="005F1B18"/>
    <w:rsid w:val="005F2140"/>
    <w:rsid w:val="005F2839"/>
    <w:rsid w:val="005F3609"/>
    <w:rsid w:val="005F3AB3"/>
    <w:rsid w:val="005F4220"/>
    <w:rsid w:val="005F4BAF"/>
    <w:rsid w:val="005F4FAF"/>
    <w:rsid w:val="005F56E6"/>
    <w:rsid w:val="005F57E1"/>
    <w:rsid w:val="005F6BC5"/>
    <w:rsid w:val="005F788E"/>
    <w:rsid w:val="005F7F30"/>
    <w:rsid w:val="006001BA"/>
    <w:rsid w:val="00600CAF"/>
    <w:rsid w:val="006015C8"/>
    <w:rsid w:val="00601DAA"/>
    <w:rsid w:val="0060255F"/>
    <w:rsid w:val="006025C4"/>
    <w:rsid w:val="0060273A"/>
    <w:rsid w:val="006029C3"/>
    <w:rsid w:val="00602B58"/>
    <w:rsid w:val="00602D09"/>
    <w:rsid w:val="00602E87"/>
    <w:rsid w:val="00603071"/>
    <w:rsid w:val="006036CF"/>
    <w:rsid w:val="00603940"/>
    <w:rsid w:val="00604193"/>
    <w:rsid w:val="00604279"/>
    <w:rsid w:val="00605139"/>
    <w:rsid w:val="006054DF"/>
    <w:rsid w:val="00606355"/>
    <w:rsid w:val="00610378"/>
    <w:rsid w:val="00611047"/>
    <w:rsid w:val="00611282"/>
    <w:rsid w:val="00611585"/>
    <w:rsid w:val="006117AF"/>
    <w:rsid w:val="00611AA4"/>
    <w:rsid w:val="00612734"/>
    <w:rsid w:val="0061277B"/>
    <w:rsid w:val="00613A3F"/>
    <w:rsid w:val="0061476B"/>
    <w:rsid w:val="00614885"/>
    <w:rsid w:val="00614D2E"/>
    <w:rsid w:val="00615298"/>
    <w:rsid w:val="0061535B"/>
    <w:rsid w:val="00615364"/>
    <w:rsid w:val="006158C0"/>
    <w:rsid w:val="00616ADB"/>
    <w:rsid w:val="00616B71"/>
    <w:rsid w:val="006201D5"/>
    <w:rsid w:val="00621AB1"/>
    <w:rsid w:val="00621AED"/>
    <w:rsid w:val="006222DA"/>
    <w:rsid w:val="0062286A"/>
    <w:rsid w:val="00623CB0"/>
    <w:rsid w:val="00623CFE"/>
    <w:rsid w:val="00624577"/>
    <w:rsid w:val="006245CE"/>
    <w:rsid w:val="00624BAE"/>
    <w:rsid w:val="006254EB"/>
    <w:rsid w:val="00625D66"/>
    <w:rsid w:val="00626E13"/>
    <w:rsid w:val="00626FDD"/>
    <w:rsid w:val="0062716F"/>
    <w:rsid w:val="006271F6"/>
    <w:rsid w:val="00630D7D"/>
    <w:rsid w:val="00630EFD"/>
    <w:rsid w:val="00631725"/>
    <w:rsid w:val="006317FB"/>
    <w:rsid w:val="00631B6E"/>
    <w:rsid w:val="00631C54"/>
    <w:rsid w:val="0063213C"/>
    <w:rsid w:val="00632184"/>
    <w:rsid w:val="006322D6"/>
    <w:rsid w:val="006325FA"/>
    <w:rsid w:val="00632725"/>
    <w:rsid w:val="006329FA"/>
    <w:rsid w:val="0063315B"/>
    <w:rsid w:val="00633317"/>
    <w:rsid w:val="0063331D"/>
    <w:rsid w:val="00633353"/>
    <w:rsid w:val="006334AD"/>
    <w:rsid w:val="006334E8"/>
    <w:rsid w:val="00633A15"/>
    <w:rsid w:val="00633F7F"/>
    <w:rsid w:val="00634164"/>
    <w:rsid w:val="006345E0"/>
    <w:rsid w:val="006345E4"/>
    <w:rsid w:val="00634A7F"/>
    <w:rsid w:val="00634D47"/>
    <w:rsid w:val="006350C5"/>
    <w:rsid w:val="006350C9"/>
    <w:rsid w:val="0063595D"/>
    <w:rsid w:val="00635B3D"/>
    <w:rsid w:val="00635C96"/>
    <w:rsid w:val="00635E91"/>
    <w:rsid w:val="00635F70"/>
    <w:rsid w:val="0063638E"/>
    <w:rsid w:val="006363A7"/>
    <w:rsid w:val="006369D0"/>
    <w:rsid w:val="006370E2"/>
    <w:rsid w:val="0063781A"/>
    <w:rsid w:val="00637855"/>
    <w:rsid w:val="00637D17"/>
    <w:rsid w:val="00637FBA"/>
    <w:rsid w:val="0064037B"/>
    <w:rsid w:val="0064037E"/>
    <w:rsid w:val="006408EE"/>
    <w:rsid w:val="00640F2C"/>
    <w:rsid w:val="00640FFB"/>
    <w:rsid w:val="00641F75"/>
    <w:rsid w:val="006420DE"/>
    <w:rsid w:val="006425F1"/>
    <w:rsid w:val="00642A97"/>
    <w:rsid w:val="00642E5D"/>
    <w:rsid w:val="006434C4"/>
    <w:rsid w:val="006434F7"/>
    <w:rsid w:val="0064393D"/>
    <w:rsid w:val="006439BD"/>
    <w:rsid w:val="00643AD7"/>
    <w:rsid w:val="00643B42"/>
    <w:rsid w:val="006440DD"/>
    <w:rsid w:val="00644673"/>
    <w:rsid w:val="00644DB7"/>
    <w:rsid w:val="0064587D"/>
    <w:rsid w:val="00645C83"/>
    <w:rsid w:val="00646D67"/>
    <w:rsid w:val="00646E59"/>
    <w:rsid w:val="00647392"/>
    <w:rsid w:val="00647762"/>
    <w:rsid w:val="00647A73"/>
    <w:rsid w:val="006512E7"/>
    <w:rsid w:val="0065159E"/>
    <w:rsid w:val="00651DDE"/>
    <w:rsid w:val="00652245"/>
    <w:rsid w:val="006527A8"/>
    <w:rsid w:val="00652CC6"/>
    <w:rsid w:val="00653BDA"/>
    <w:rsid w:val="00653CC1"/>
    <w:rsid w:val="00654EB6"/>
    <w:rsid w:val="006554F6"/>
    <w:rsid w:val="006557BE"/>
    <w:rsid w:val="00655915"/>
    <w:rsid w:val="0065642B"/>
    <w:rsid w:val="006564A1"/>
    <w:rsid w:val="006579AF"/>
    <w:rsid w:val="00657C52"/>
    <w:rsid w:val="006603C1"/>
    <w:rsid w:val="00660634"/>
    <w:rsid w:val="006606E4"/>
    <w:rsid w:val="006607F4"/>
    <w:rsid w:val="0066107F"/>
    <w:rsid w:val="006612B9"/>
    <w:rsid w:val="0066166C"/>
    <w:rsid w:val="00662A80"/>
    <w:rsid w:val="00662B85"/>
    <w:rsid w:val="00662C34"/>
    <w:rsid w:val="00662CF3"/>
    <w:rsid w:val="006635D8"/>
    <w:rsid w:val="0066367B"/>
    <w:rsid w:val="00664242"/>
    <w:rsid w:val="006651C5"/>
    <w:rsid w:val="00665840"/>
    <w:rsid w:val="006659DC"/>
    <w:rsid w:val="00665E1F"/>
    <w:rsid w:val="00666076"/>
    <w:rsid w:val="0066675F"/>
    <w:rsid w:val="006673D6"/>
    <w:rsid w:val="00670433"/>
    <w:rsid w:val="006705D1"/>
    <w:rsid w:val="00670C4D"/>
    <w:rsid w:val="00670E11"/>
    <w:rsid w:val="00670F5B"/>
    <w:rsid w:val="00671E4F"/>
    <w:rsid w:val="006723C2"/>
    <w:rsid w:val="00672C74"/>
    <w:rsid w:val="006730A4"/>
    <w:rsid w:val="00673140"/>
    <w:rsid w:val="0067336C"/>
    <w:rsid w:val="0067368A"/>
    <w:rsid w:val="00673A0F"/>
    <w:rsid w:val="0067402B"/>
    <w:rsid w:val="00674713"/>
    <w:rsid w:val="0067505F"/>
    <w:rsid w:val="00675480"/>
    <w:rsid w:val="00675818"/>
    <w:rsid w:val="006758C6"/>
    <w:rsid w:val="006761FF"/>
    <w:rsid w:val="006766BC"/>
    <w:rsid w:val="00676E48"/>
    <w:rsid w:val="00677828"/>
    <w:rsid w:val="006779F0"/>
    <w:rsid w:val="00677CD2"/>
    <w:rsid w:val="00680625"/>
    <w:rsid w:val="00680A10"/>
    <w:rsid w:val="00680A97"/>
    <w:rsid w:val="00680DA1"/>
    <w:rsid w:val="00681503"/>
    <w:rsid w:val="0068185F"/>
    <w:rsid w:val="00681E18"/>
    <w:rsid w:val="00681E82"/>
    <w:rsid w:val="00682036"/>
    <w:rsid w:val="00682A45"/>
    <w:rsid w:val="00682A6E"/>
    <w:rsid w:val="006833F6"/>
    <w:rsid w:val="00684761"/>
    <w:rsid w:val="00684C9B"/>
    <w:rsid w:val="00684DA8"/>
    <w:rsid w:val="00684E30"/>
    <w:rsid w:val="00685187"/>
    <w:rsid w:val="00685A23"/>
    <w:rsid w:val="00686786"/>
    <w:rsid w:val="0068686A"/>
    <w:rsid w:val="006869FE"/>
    <w:rsid w:val="00686A7B"/>
    <w:rsid w:val="00686B54"/>
    <w:rsid w:val="00686D35"/>
    <w:rsid w:val="006877AD"/>
    <w:rsid w:val="00687BF4"/>
    <w:rsid w:val="00687FBC"/>
    <w:rsid w:val="00690985"/>
    <w:rsid w:val="00690DA3"/>
    <w:rsid w:val="00691BFB"/>
    <w:rsid w:val="00691DF0"/>
    <w:rsid w:val="00693678"/>
    <w:rsid w:val="00693A58"/>
    <w:rsid w:val="006942A9"/>
    <w:rsid w:val="00694327"/>
    <w:rsid w:val="00694984"/>
    <w:rsid w:val="00694B75"/>
    <w:rsid w:val="00695367"/>
    <w:rsid w:val="00696558"/>
    <w:rsid w:val="00696C24"/>
    <w:rsid w:val="00697021"/>
    <w:rsid w:val="00697069"/>
    <w:rsid w:val="0069753F"/>
    <w:rsid w:val="00697C4F"/>
    <w:rsid w:val="006A0361"/>
    <w:rsid w:val="006A0CB3"/>
    <w:rsid w:val="006A1BAA"/>
    <w:rsid w:val="006A21AC"/>
    <w:rsid w:val="006A2E2B"/>
    <w:rsid w:val="006A32B8"/>
    <w:rsid w:val="006A38A3"/>
    <w:rsid w:val="006A486C"/>
    <w:rsid w:val="006A5445"/>
    <w:rsid w:val="006A5836"/>
    <w:rsid w:val="006A5B1E"/>
    <w:rsid w:val="006A5C17"/>
    <w:rsid w:val="006A5EDC"/>
    <w:rsid w:val="006A6178"/>
    <w:rsid w:val="006A65D6"/>
    <w:rsid w:val="006A66CA"/>
    <w:rsid w:val="006A6C4C"/>
    <w:rsid w:val="006A723E"/>
    <w:rsid w:val="006A7B9D"/>
    <w:rsid w:val="006A7E13"/>
    <w:rsid w:val="006A7F65"/>
    <w:rsid w:val="006B00E1"/>
    <w:rsid w:val="006B016C"/>
    <w:rsid w:val="006B041B"/>
    <w:rsid w:val="006B0A0F"/>
    <w:rsid w:val="006B0BC9"/>
    <w:rsid w:val="006B1AA0"/>
    <w:rsid w:val="006B1CCD"/>
    <w:rsid w:val="006B2037"/>
    <w:rsid w:val="006B3101"/>
    <w:rsid w:val="006B315A"/>
    <w:rsid w:val="006B3D82"/>
    <w:rsid w:val="006B3F0E"/>
    <w:rsid w:val="006B424D"/>
    <w:rsid w:val="006B42AB"/>
    <w:rsid w:val="006B45E9"/>
    <w:rsid w:val="006B564E"/>
    <w:rsid w:val="006B62AB"/>
    <w:rsid w:val="006B64BB"/>
    <w:rsid w:val="006B65D6"/>
    <w:rsid w:val="006B66A8"/>
    <w:rsid w:val="006B68CB"/>
    <w:rsid w:val="006B6CB5"/>
    <w:rsid w:val="006B7043"/>
    <w:rsid w:val="006B7F9E"/>
    <w:rsid w:val="006C027D"/>
    <w:rsid w:val="006C02FB"/>
    <w:rsid w:val="006C0344"/>
    <w:rsid w:val="006C109D"/>
    <w:rsid w:val="006C14BE"/>
    <w:rsid w:val="006C1EE4"/>
    <w:rsid w:val="006C1FFC"/>
    <w:rsid w:val="006C26FB"/>
    <w:rsid w:val="006C2C65"/>
    <w:rsid w:val="006C2FD9"/>
    <w:rsid w:val="006C3D25"/>
    <w:rsid w:val="006C3D85"/>
    <w:rsid w:val="006C48A5"/>
    <w:rsid w:val="006C5379"/>
    <w:rsid w:val="006C53A0"/>
    <w:rsid w:val="006C53AC"/>
    <w:rsid w:val="006C5DBF"/>
    <w:rsid w:val="006C5DFE"/>
    <w:rsid w:val="006C665B"/>
    <w:rsid w:val="006C6749"/>
    <w:rsid w:val="006C6AE9"/>
    <w:rsid w:val="006C6BDD"/>
    <w:rsid w:val="006C6C0D"/>
    <w:rsid w:val="006C6C42"/>
    <w:rsid w:val="006C7D23"/>
    <w:rsid w:val="006C7E7B"/>
    <w:rsid w:val="006D08D6"/>
    <w:rsid w:val="006D0AD6"/>
    <w:rsid w:val="006D0B96"/>
    <w:rsid w:val="006D1133"/>
    <w:rsid w:val="006D33E3"/>
    <w:rsid w:val="006D3DE5"/>
    <w:rsid w:val="006D4018"/>
    <w:rsid w:val="006D43E0"/>
    <w:rsid w:val="006D4983"/>
    <w:rsid w:val="006D4AEF"/>
    <w:rsid w:val="006D593C"/>
    <w:rsid w:val="006D5C62"/>
    <w:rsid w:val="006D5DCF"/>
    <w:rsid w:val="006D60C4"/>
    <w:rsid w:val="006D6175"/>
    <w:rsid w:val="006D6894"/>
    <w:rsid w:val="006D6BE3"/>
    <w:rsid w:val="006D7344"/>
    <w:rsid w:val="006D73B0"/>
    <w:rsid w:val="006D7551"/>
    <w:rsid w:val="006D7585"/>
    <w:rsid w:val="006D7EC7"/>
    <w:rsid w:val="006D7F00"/>
    <w:rsid w:val="006E019B"/>
    <w:rsid w:val="006E0FF2"/>
    <w:rsid w:val="006E10B9"/>
    <w:rsid w:val="006E17E8"/>
    <w:rsid w:val="006E241B"/>
    <w:rsid w:val="006E25B2"/>
    <w:rsid w:val="006E2AB8"/>
    <w:rsid w:val="006E30B8"/>
    <w:rsid w:val="006E39A0"/>
    <w:rsid w:val="006E3B79"/>
    <w:rsid w:val="006E421A"/>
    <w:rsid w:val="006E4491"/>
    <w:rsid w:val="006E4594"/>
    <w:rsid w:val="006E48AD"/>
    <w:rsid w:val="006E4A67"/>
    <w:rsid w:val="006E4DF9"/>
    <w:rsid w:val="006E51D7"/>
    <w:rsid w:val="006E6B6A"/>
    <w:rsid w:val="006E7045"/>
    <w:rsid w:val="006E723E"/>
    <w:rsid w:val="006E74B8"/>
    <w:rsid w:val="006E7612"/>
    <w:rsid w:val="006E7B72"/>
    <w:rsid w:val="006E7E52"/>
    <w:rsid w:val="006F0FEA"/>
    <w:rsid w:val="006F12C3"/>
    <w:rsid w:val="006F1310"/>
    <w:rsid w:val="006F1896"/>
    <w:rsid w:val="006F18BB"/>
    <w:rsid w:val="006F18EA"/>
    <w:rsid w:val="006F2033"/>
    <w:rsid w:val="006F22C7"/>
    <w:rsid w:val="006F2762"/>
    <w:rsid w:val="006F27E1"/>
    <w:rsid w:val="006F2942"/>
    <w:rsid w:val="006F2B24"/>
    <w:rsid w:val="006F2BA3"/>
    <w:rsid w:val="006F310D"/>
    <w:rsid w:val="006F3132"/>
    <w:rsid w:val="006F33FC"/>
    <w:rsid w:val="006F4000"/>
    <w:rsid w:val="006F4815"/>
    <w:rsid w:val="006F50AB"/>
    <w:rsid w:val="006F5158"/>
    <w:rsid w:val="006F61EE"/>
    <w:rsid w:val="006F6852"/>
    <w:rsid w:val="006F6F3D"/>
    <w:rsid w:val="006F7F66"/>
    <w:rsid w:val="00700118"/>
    <w:rsid w:val="007002A8"/>
    <w:rsid w:val="00700687"/>
    <w:rsid w:val="00700A7E"/>
    <w:rsid w:val="00700CF8"/>
    <w:rsid w:val="00700DEF"/>
    <w:rsid w:val="00700F56"/>
    <w:rsid w:val="00700F76"/>
    <w:rsid w:val="0070145C"/>
    <w:rsid w:val="00701615"/>
    <w:rsid w:val="0070162B"/>
    <w:rsid w:val="00701862"/>
    <w:rsid w:val="00702492"/>
    <w:rsid w:val="00702ED2"/>
    <w:rsid w:val="0070314C"/>
    <w:rsid w:val="007036E5"/>
    <w:rsid w:val="0070406F"/>
    <w:rsid w:val="00704BB2"/>
    <w:rsid w:val="00704C52"/>
    <w:rsid w:val="00705FCC"/>
    <w:rsid w:val="00706909"/>
    <w:rsid w:val="00707425"/>
    <w:rsid w:val="00707B14"/>
    <w:rsid w:val="00707DE5"/>
    <w:rsid w:val="007107E7"/>
    <w:rsid w:val="007108FB"/>
    <w:rsid w:val="00710959"/>
    <w:rsid w:val="00710BB6"/>
    <w:rsid w:val="007112BC"/>
    <w:rsid w:val="00711643"/>
    <w:rsid w:val="00712738"/>
    <w:rsid w:val="00712A1E"/>
    <w:rsid w:val="00713044"/>
    <w:rsid w:val="00713163"/>
    <w:rsid w:val="00713866"/>
    <w:rsid w:val="00714685"/>
    <w:rsid w:val="007148A0"/>
    <w:rsid w:val="007149E3"/>
    <w:rsid w:val="00714A4B"/>
    <w:rsid w:val="00714D64"/>
    <w:rsid w:val="00715528"/>
    <w:rsid w:val="007159AC"/>
    <w:rsid w:val="0071637C"/>
    <w:rsid w:val="0071646D"/>
    <w:rsid w:val="00716CBE"/>
    <w:rsid w:val="00717540"/>
    <w:rsid w:val="00717B19"/>
    <w:rsid w:val="0072030B"/>
    <w:rsid w:val="007203AA"/>
    <w:rsid w:val="007211E4"/>
    <w:rsid w:val="00721AC3"/>
    <w:rsid w:val="00721BA3"/>
    <w:rsid w:val="0072243F"/>
    <w:rsid w:val="00722752"/>
    <w:rsid w:val="00723236"/>
    <w:rsid w:val="00724116"/>
    <w:rsid w:val="00724256"/>
    <w:rsid w:val="00724505"/>
    <w:rsid w:val="00724C16"/>
    <w:rsid w:val="007254A8"/>
    <w:rsid w:val="007255B3"/>
    <w:rsid w:val="007257B6"/>
    <w:rsid w:val="00725D1B"/>
    <w:rsid w:val="007262AE"/>
    <w:rsid w:val="00726961"/>
    <w:rsid w:val="00726B86"/>
    <w:rsid w:val="00726C89"/>
    <w:rsid w:val="00726F57"/>
    <w:rsid w:val="00727322"/>
    <w:rsid w:val="00730F45"/>
    <w:rsid w:val="00731093"/>
    <w:rsid w:val="007317ED"/>
    <w:rsid w:val="007318D7"/>
    <w:rsid w:val="00731DF6"/>
    <w:rsid w:val="007323B3"/>
    <w:rsid w:val="00732780"/>
    <w:rsid w:val="00732D74"/>
    <w:rsid w:val="00733405"/>
    <w:rsid w:val="00733767"/>
    <w:rsid w:val="00733E5C"/>
    <w:rsid w:val="00733EB0"/>
    <w:rsid w:val="0073426E"/>
    <w:rsid w:val="00734F6D"/>
    <w:rsid w:val="007350E1"/>
    <w:rsid w:val="0073512A"/>
    <w:rsid w:val="0073554E"/>
    <w:rsid w:val="0073556C"/>
    <w:rsid w:val="00735ED8"/>
    <w:rsid w:val="0073631F"/>
    <w:rsid w:val="0073705C"/>
    <w:rsid w:val="0073750B"/>
    <w:rsid w:val="00737FE8"/>
    <w:rsid w:val="00740439"/>
    <w:rsid w:val="00740CFC"/>
    <w:rsid w:val="00741B33"/>
    <w:rsid w:val="00741F07"/>
    <w:rsid w:val="00741F59"/>
    <w:rsid w:val="00741F6B"/>
    <w:rsid w:val="00742CC2"/>
    <w:rsid w:val="007435E9"/>
    <w:rsid w:val="007455B0"/>
    <w:rsid w:val="00746633"/>
    <w:rsid w:val="00746DB5"/>
    <w:rsid w:val="00747366"/>
    <w:rsid w:val="00747785"/>
    <w:rsid w:val="00747F47"/>
    <w:rsid w:val="007504AF"/>
    <w:rsid w:val="00750ECE"/>
    <w:rsid w:val="00750FE2"/>
    <w:rsid w:val="0075141C"/>
    <w:rsid w:val="00751CCA"/>
    <w:rsid w:val="00752ACF"/>
    <w:rsid w:val="007534E5"/>
    <w:rsid w:val="00753856"/>
    <w:rsid w:val="00753C95"/>
    <w:rsid w:val="007543B7"/>
    <w:rsid w:val="00754852"/>
    <w:rsid w:val="00754D05"/>
    <w:rsid w:val="007551DB"/>
    <w:rsid w:val="00755308"/>
    <w:rsid w:val="00755409"/>
    <w:rsid w:val="0075548F"/>
    <w:rsid w:val="00755E59"/>
    <w:rsid w:val="0075600C"/>
    <w:rsid w:val="007568F7"/>
    <w:rsid w:val="0075729E"/>
    <w:rsid w:val="007573E8"/>
    <w:rsid w:val="007606E1"/>
    <w:rsid w:val="00760D5A"/>
    <w:rsid w:val="00760FAD"/>
    <w:rsid w:val="007615F4"/>
    <w:rsid w:val="00762B14"/>
    <w:rsid w:val="00762C01"/>
    <w:rsid w:val="00762DF5"/>
    <w:rsid w:val="00764083"/>
    <w:rsid w:val="007640F0"/>
    <w:rsid w:val="00765114"/>
    <w:rsid w:val="00765810"/>
    <w:rsid w:val="007659EA"/>
    <w:rsid w:val="00765FBA"/>
    <w:rsid w:val="0076617E"/>
    <w:rsid w:val="00766306"/>
    <w:rsid w:val="007669CF"/>
    <w:rsid w:val="00767A32"/>
    <w:rsid w:val="00767ED4"/>
    <w:rsid w:val="0077011F"/>
    <w:rsid w:val="007707CA"/>
    <w:rsid w:val="00771B38"/>
    <w:rsid w:val="00771B7D"/>
    <w:rsid w:val="00771BC7"/>
    <w:rsid w:val="00772AB6"/>
    <w:rsid w:val="007734A5"/>
    <w:rsid w:val="00773AA0"/>
    <w:rsid w:val="007744DB"/>
    <w:rsid w:val="0077492D"/>
    <w:rsid w:val="00774D1D"/>
    <w:rsid w:val="00775B0B"/>
    <w:rsid w:val="00775F18"/>
    <w:rsid w:val="00776271"/>
    <w:rsid w:val="00776687"/>
    <w:rsid w:val="00776882"/>
    <w:rsid w:val="007771F8"/>
    <w:rsid w:val="00777349"/>
    <w:rsid w:val="00777E84"/>
    <w:rsid w:val="00780A89"/>
    <w:rsid w:val="007818AC"/>
    <w:rsid w:val="00781923"/>
    <w:rsid w:val="00783420"/>
    <w:rsid w:val="00783B9F"/>
    <w:rsid w:val="0078441D"/>
    <w:rsid w:val="0078447C"/>
    <w:rsid w:val="00784577"/>
    <w:rsid w:val="00784A8A"/>
    <w:rsid w:val="00784AB9"/>
    <w:rsid w:val="00785546"/>
    <w:rsid w:val="007855E8"/>
    <w:rsid w:val="0078629E"/>
    <w:rsid w:val="00787CA9"/>
    <w:rsid w:val="0079013A"/>
    <w:rsid w:val="00790CFB"/>
    <w:rsid w:val="007912E2"/>
    <w:rsid w:val="00791A03"/>
    <w:rsid w:val="00791CFC"/>
    <w:rsid w:val="00791E69"/>
    <w:rsid w:val="0079259D"/>
    <w:rsid w:val="00792CBE"/>
    <w:rsid w:val="00792DAD"/>
    <w:rsid w:val="00792F2D"/>
    <w:rsid w:val="00793C8A"/>
    <w:rsid w:val="00794199"/>
    <w:rsid w:val="00795187"/>
    <w:rsid w:val="00795619"/>
    <w:rsid w:val="0079603A"/>
    <w:rsid w:val="0079619E"/>
    <w:rsid w:val="00796793"/>
    <w:rsid w:val="007967DB"/>
    <w:rsid w:val="00796E42"/>
    <w:rsid w:val="00796FE0"/>
    <w:rsid w:val="00797A07"/>
    <w:rsid w:val="00797A13"/>
    <w:rsid w:val="00797EEA"/>
    <w:rsid w:val="007A03E1"/>
    <w:rsid w:val="007A0848"/>
    <w:rsid w:val="007A089A"/>
    <w:rsid w:val="007A0C7A"/>
    <w:rsid w:val="007A1297"/>
    <w:rsid w:val="007A195E"/>
    <w:rsid w:val="007A2748"/>
    <w:rsid w:val="007A282A"/>
    <w:rsid w:val="007A2A97"/>
    <w:rsid w:val="007A2EC1"/>
    <w:rsid w:val="007A2FBA"/>
    <w:rsid w:val="007A3FED"/>
    <w:rsid w:val="007A439D"/>
    <w:rsid w:val="007A4B18"/>
    <w:rsid w:val="007A4FF6"/>
    <w:rsid w:val="007A5097"/>
    <w:rsid w:val="007A59D6"/>
    <w:rsid w:val="007A64FC"/>
    <w:rsid w:val="007A6996"/>
    <w:rsid w:val="007A6C2E"/>
    <w:rsid w:val="007A6F42"/>
    <w:rsid w:val="007B07FC"/>
    <w:rsid w:val="007B096D"/>
    <w:rsid w:val="007B1108"/>
    <w:rsid w:val="007B11FE"/>
    <w:rsid w:val="007B12D6"/>
    <w:rsid w:val="007B1668"/>
    <w:rsid w:val="007B176E"/>
    <w:rsid w:val="007B1B21"/>
    <w:rsid w:val="007B2404"/>
    <w:rsid w:val="007B294D"/>
    <w:rsid w:val="007B2E0B"/>
    <w:rsid w:val="007B3285"/>
    <w:rsid w:val="007B33DA"/>
    <w:rsid w:val="007B3E59"/>
    <w:rsid w:val="007B4855"/>
    <w:rsid w:val="007B50A2"/>
    <w:rsid w:val="007B51D8"/>
    <w:rsid w:val="007B5970"/>
    <w:rsid w:val="007B5A27"/>
    <w:rsid w:val="007B5AA1"/>
    <w:rsid w:val="007B5B0C"/>
    <w:rsid w:val="007B61F9"/>
    <w:rsid w:val="007B6AE7"/>
    <w:rsid w:val="007B6B5F"/>
    <w:rsid w:val="007B6E7E"/>
    <w:rsid w:val="007B6FBE"/>
    <w:rsid w:val="007B72F7"/>
    <w:rsid w:val="007B73FC"/>
    <w:rsid w:val="007B775E"/>
    <w:rsid w:val="007B79F6"/>
    <w:rsid w:val="007C017D"/>
    <w:rsid w:val="007C05A0"/>
    <w:rsid w:val="007C0E89"/>
    <w:rsid w:val="007C11D2"/>
    <w:rsid w:val="007C13DF"/>
    <w:rsid w:val="007C25A6"/>
    <w:rsid w:val="007C2A08"/>
    <w:rsid w:val="007C3478"/>
    <w:rsid w:val="007C3622"/>
    <w:rsid w:val="007C383E"/>
    <w:rsid w:val="007C3FFC"/>
    <w:rsid w:val="007C4195"/>
    <w:rsid w:val="007C52E0"/>
    <w:rsid w:val="007C56FC"/>
    <w:rsid w:val="007C5A93"/>
    <w:rsid w:val="007C5E4C"/>
    <w:rsid w:val="007C61B0"/>
    <w:rsid w:val="007C62F0"/>
    <w:rsid w:val="007C6496"/>
    <w:rsid w:val="007C65CC"/>
    <w:rsid w:val="007D057F"/>
    <w:rsid w:val="007D0840"/>
    <w:rsid w:val="007D0EB4"/>
    <w:rsid w:val="007D0F1A"/>
    <w:rsid w:val="007D1274"/>
    <w:rsid w:val="007D15A0"/>
    <w:rsid w:val="007D1872"/>
    <w:rsid w:val="007D18D3"/>
    <w:rsid w:val="007D2117"/>
    <w:rsid w:val="007D213C"/>
    <w:rsid w:val="007D219E"/>
    <w:rsid w:val="007D22A5"/>
    <w:rsid w:val="007D2B5E"/>
    <w:rsid w:val="007D3185"/>
    <w:rsid w:val="007D37DD"/>
    <w:rsid w:val="007D3988"/>
    <w:rsid w:val="007D3CA1"/>
    <w:rsid w:val="007D425C"/>
    <w:rsid w:val="007D4A29"/>
    <w:rsid w:val="007D4AB1"/>
    <w:rsid w:val="007D4CD0"/>
    <w:rsid w:val="007D5235"/>
    <w:rsid w:val="007D5348"/>
    <w:rsid w:val="007D58BB"/>
    <w:rsid w:val="007D58E1"/>
    <w:rsid w:val="007D62F2"/>
    <w:rsid w:val="007D6596"/>
    <w:rsid w:val="007D65F8"/>
    <w:rsid w:val="007D6C19"/>
    <w:rsid w:val="007D7325"/>
    <w:rsid w:val="007D7487"/>
    <w:rsid w:val="007E0D60"/>
    <w:rsid w:val="007E13C1"/>
    <w:rsid w:val="007E220A"/>
    <w:rsid w:val="007E32CB"/>
    <w:rsid w:val="007E4129"/>
    <w:rsid w:val="007E4588"/>
    <w:rsid w:val="007E46AB"/>
    <w:rsid w:val="007E477B"/>
    <w:rsid w:val="007E538A"/>
    <w:rsid w:val="007E5E6D"/>
    <w:rsid w:val="007E63A4"/>
    <w:rsid w:val="007E6473"/>
    <w:rsid w:val="007E68DA"/>
    <w:rsid w:val="007E740F"/>
    <w:rsid w:val="007E767D"/>
    <w:rsid w:val="007E77D5"/>
    <w:rsid w:val="007F02D6"/>
    <w:rsid w:val="007F0316"/>
    <w:rsid w:val="007F031F"/>
    <w:rsid w:val="007F05E1"/>
    <w:rsid w:val="007F0D38"/>
    <w:rsid w:val="007F20EC"/>
    <w:rsid w:val="007F2153"/>
    <w:rsid w:val="007F26B0"/>
    <w:rsid w:val="007F2F03"/>
    <w:rsid w:val="007F3206"/>
    <w:rsid w:val="007F4331"/>
    <w:rsid w:val="007F5321"/>
    <w:rsid w:val="007F626A"/>
    <w:rsid w:val="007F6331"/>
    <w:rsid w:val="007F6863"/>
    <w:rsid w:val="007F7452"/>
    <w:rsid w:val="007F765C"/>
    <w:rsid w:val="007F7888"/>
    <w:rsid w:val="007F7E3E"/>
    <w:rsid w:val="00800CE1"/>
    <w:rsid w:val="00801B5F"/>
    <w:rsid w:val="008026BD"/>
    <w:rsid w:val="008035AA"/>
    <w:rsid w:val="008038EB"/>
    <w:rsid w:val="008039B5"/>
    <w:rsid w:val="00803D0A"/>
    <w:rsid w:val="008047D8"/>
    <w:rsid w:val="008048AD"/>
    <w:rsid w:val="008053A7"/>
    <w:rsid w:val="00805A5D"/>
    <w:rsid w:val="00805E8F"/>
    <w:rsid w:val="008066F3"/>
    <w:rsid w:val="008068ED"/>
    <w:rsid w:val="00806A8E"/>
    <w:rsid w:val="00806D86"/>
    <w:rsid w:val="00806E26"/>
    <w:rsid w:val="008074C6"/>
    <w:rsid w:val="008076DD"/>
    <w:rsid w:val="00807976"/>
    <w:rsid w:val="00807B9E"/>
    <w:rsid w:val="008110EF"/>
    <w:rsid w:val="008120A7"/>
    <w:rsid w:val="00812992"/>
    <w:rsid w:val="00812D7B"/>
    <w:rsid w:val="008130FC"/>
    <w:rsid w:val="008138AD"/>
    <w:rsid w:val="0081456E"/>
    <w:rsid w:val="00814A35"/>
    <w:rsid w:val="008150F5"/>
    <w:rsid w:val="00815301"/>
    <w:rsid w:val="008158BA"/>
    <w:rsid w:val="00816577"/>
    <w:rsid w:val="00816895"/>
    <w:rsid w:val="008169F8"/>
    <w:rsid w:val="00817997"/>
    <w:rsid w:val="0082025B"/>
    <w:rsid w:val="0082078F"/>
    <w:rsid w:val="008209D1"/>
    <w:rsid w:val="00820A69"/>
    <w:rsid w:val="008210E7"/>
    <w:rsid w:val="008211AC"/>
    <w:rsid w:val="0082163F"/>
    <w:rsid w:val="00821E7C"/>
    <w:rsid w:val="00823274"/>
    <w:rsid w:val="00823419"/>
    <w:rsid w:val="0082343E"/>
    <w:rsid w:val="00823BFA"/>
    <w:rsid w:val="00824368"/>
    <w:rsid w:val="00824B0C"/>
    <w:rsid w:val="008253EA"/>
    <w:rsid w:val="00825666"/>
    <w:rsid w:val="00825A27"/>
    <w:rsid w:val="00825A2D"/>
    <w:rsid w:val="00825BCC"/>
    <w:rsid w:val="00826119"/>
    <w:rsid w:val="00826B76"/>
    <w:rsid w:val="00827161"/>
    <w:rsid w:val="0082795D"/>
    <w:rsid w:val="00830418"/>
    <w:rsid w:val="00830728"/>
    <w:rsid w:val="00831543"/>
    <w:rsid w:val="00831C5E"/>
    <w:rsid w:val="00831DD8"/>
    <w:rsid w:val="00831E06"/>
    <w:rsid w:val="00831ECB"/>
    <w:rsid w:val="0083220F"/>
    <w:rsid w:val="00833091"/>
    <w:rsid w:val="008335B2"/>
    <w:rsid w:val="00833A60"/>
    <w:rsid w:val="00833BD9"/>
    <w:rsid w:val="0083479D"/>
    <w:rsid w:val="00834BE6"/>
    <w:rsid w:val="00835510"/>
    <w:rsid w:val="00836018"/>
    <w:rsid w:val="0083633C"/>
    <w:rsid w:val="00836B4B"/>
    <w:rsid w:val="0083744B"/>
    <w:rsid w:val="0083785C"/>
    <w:rsid w:val="00837A82"/>
    <w:rsid w:val="00837EB6"/>
    <w:rsid w:val="00840241"/>
    <w:rsid w:val="00840F7C"/>
    <w:rsid w:val="008415F5"/>
    <w:rsid w:val="00841B06"/>
    <w:rsid w:val="00841BBE"/>
    <w:rsid w:val="0084220B"/>
    <w:rsid w:val="008422CC"/>
    <w:rsid w:val="008424AE"/>
    <w:rsid w:val="00842897"/>
    <w:rsid w:val="00842A43"/>
    <w:rsid w:val="00842F46"/>
    <w:rsid w:val="00843102"/>
    <w:rsid w:val="00843635"/>
    <w:rsid w:val="0084385E"/>
    <w:rsid w:val="008446FE"/>
    <w:rsid w:val="00844949"/>
    <w:rsid w:val="00845181"/>
    <w:rsid w:val="00845A5C"/>
    <w:rsid w:val="00846462"/>
    <w:rsid w:val="00846C9A"/>
    <w:rsid w:val="00847266"/>
    <w:rsid w:val="00847BF4"/>
    <w:rsid w:val="00847E57"/>
    <w:rsid w:val="008513E7"/>
    <w:rsid w:val="00851A6C"/>
    <w:rsid w:val="00851AE1"/>
    <w:rsid w:val="00851B0C"/>
    <w:rsid w:val="0085271C"/>
    <w:rsid w:val="00852AD6"/>
    <w:rsid w:val="00852C3A"/>
    <w:rsid w:val="0085334A"/>
    <w:rsid w:val="00853DCE"/>
    <w:rsid w:val="00853F61"/>
    <w:rsid w:val="00853FEF"/>
    <w:rsid w:val="008540E7"/>
    <w:rsid w:val="00854710"/>
    <w:rsid w:val="00854C32"/>
    <w:rsid w:val="00854EE0"/>
    <w:rsid w:val="008552FA"/>
    <w:rsid w:val="008553C8"/>
    <w:rsid w:val="00855D8A"/>
    <w:rsid w:val="008568DA"/>
    <w:rsid w:val="00856A23"/>
    <w:rsid w:val="00856EB4"/>
    <w:rsid w:val="008572B7"/>
    <w:rsid w:val="00857438"/>
    <w:rsid w:val="0086031F"/>
    <w:rsid w:val="008603C0"/>
    <w:rsid w:val="0086067F"/>
    <w:rsid w:val="008614ED"/>
    <w:rsid w:val="00861806"/>
    <w:rsid w:val="00861E7E"/>
    <w:rsid w:val="00862F34"/>
    <w:rsid w:val="008632F8"/>
    <w:rsid w:val="008634FA"/>
    <w:rsid w:val="008639D2"/>
    <w:rsid w:val="00864086"/>
    <w:rsid w:val="008644F8"/>
    <w:rsid w:val="008650B3"/>
    <w:rsid w:val="0086592E"/>
    <w:rsid w:val="00865F09"/>
    <w:rsid w:val="00866F59"/>
    <w:rsid w:val="0087051E"/>
    <w:rsid w:val="00870C30"/>
    <w:rsid w:val="00870F58"/>
    <w:rsid w:val="00871306"/>
    <w:rsid w:val="00871DA3"/>
    <w:rsid w:val="00873934"/>
    <w:rsid w:val="0087403D"/>
    <w:rsid w:val="008744FB"/>
    <w:rsid w:val="00874580"/>
    <w:rsid w:val="00875E6D"/>
    <w:rsid w:val="0087614C"/>
    <w:rsid w:val="00876592"/>
    <w:rsid w:val="00877376"/>
    <w:rsid w:val="00880672"/>
    <w:rsid w:val="00881111"/>
    <w:rsid w:val="00881637"/>
    <w:rsid w:val="00881D0D"/>
    <w:rsid w:val="00882551"/>
    <w:rsid w:val="00882CDE"/>
    <w:rsid w:val="008830FC"/>
    <w:rsid w:val="008833B8"/>
    <w:rsid w:val="00883F8F"/>
    <w:rsid w:val="0088426B"/>
    <w:rsid w:val="00884DF4"/>
    <w:rsid w:val="00884F79"/>
    <w:rsid w:val="0088593B"/>
    <w:rsid w:val="00885FFA"/>
    <w:rsid w:val="00886201"/>
    <w:rsid w:val="00886788"/>
    <w:rsid w:val="00886C19"/>
    <w:rsid w:val="00886FC8"/>
    <w:rsid w:val="00887A29"/>
    <w:rsid w:val="008900BD"/>
    <w:rsid w:val="008900CF"/>
    <w:rsid w:val="00890B9C"/>
    <w:rsid w:val="0089170B"/>
    <w:rsid w:val="00891D39"/>
    <w:rsid w:val="00892113"/>
    <w:rsid w:val="00892308"/>
    <w:rsid w:val="008924E1"/>
    <w:rsid w:val="00893373"/>
    <w:rsid w:val="00893E17"/>
    <w:rsid w:val="0089415B"/>
    <w:rsid w:val="00894A97"/>
    <w:rsid w:val="00895032"/>
    <w:rsid w:val="0089522D"/>
    <w:rsid w:val="00896023"/>
    <w:rsid w:val="008960C5"/>
    <w:rsid w:val="008961DE"/>
    <w:rsid w:val="008962E5"/>
    <w:rsid w:val="0089704C"/>
    <w:rsid w:val="008973E8"/>
    <w:rsid w:val="008976EE"/>
    <w:rsid w:val="0089772C"/>
    <w:rsid w:val="00897C56"/>
    <w:rsid w:val="00897E91"/>
    <w:rsid w:val="008A02DA"/>
    <w:rsid w:val="008A06EF"/>
    <w:rsid w:val="008A0874"/>
    <w:rsid w:val="008A14BA"/>
    <w:rsid w:val="008A1F86"/>
    <w:rsid w:val="008A2017"/>
    <w:rsid w:val="008A201F"/>
    <w:rsid w:val="008A2385"/>
    <w:rsid w:val="008A2389"/>
    <w:rsid w:val="008A2432"/>
    <w:rsid w:val="008A31D4"/>
    <w:rsid w:val="008A3687"/>
    <w:rsid w:val="008A36BE"/>
    <w:rsid w:val="008A3D78"/>
    <w:rsid w:val="008A444D"/>
    <w:rsid w:val="008A4D8E"/>
    <w:rsid w:val="008A53D2"/>
    <w:rsid w:val="008A55B6"/>
    <w:rsid w:val="008A55B9"/>
    <w:rsid w:val="008A5EC7"/>
    <w:rsid w:val="008A5F11"/>
    <w:rsid w:val="008A6082"/>
    <w:rsid w:val="008A67CD"/>
    <w:rsid w:val="008A69FF"/>
    <w:rsid w:val="008A6CAB"/>
    <w:rsid w:val="008A7031"/>
    <w:rsid w:val="008A723C"/>
    <w:rsid w:val="008A775C"/>
    <w:rsid w:val="008A782C"/>
    <w:rsid w:val="008A7AC1"/>
    <w:rsid w:val="008B0A3D"/>
    <w:rsid w:val="008B10BC"/>
    <w:rsid w:val="008B16F0"/>
    <w:rsid w:val="008B2446"/>
    <w:rsid w:val="008B2459"/>
    <w:rsid w:val="008B29AD"/>
    <w:rsid w:val="008B2C4B"/>
    <w:rsid w:val="008B3039"/>
    <w:rsid w:val="008B32C2"/>
    <w:rsid w:val="008B32E2"/>
    <w:rsid w:val="008B41DE"/>
    <w:rsid w:val="008B435F"/>
    <w:rsid w:val="008B4C5E"/>
    <w:rsid w:val="008B5BBF"/>
    <w:rsid w:val="008B6520"/>
    <w:rsid w:val="008B710C"/>
    <w:rsid w:val="008B76BD"/>
    <w:rsid w:val="008B7AC5"/>
    <w:rsid w:val="008B7B3D"/>
    <w:rsid w:val="008C0182"/>
    <w:rsid w:val="008C0A18"/>
    <w:rsid w:val="008C0BA8"/>
    <w:rsid w:val="008C21CF"/>
    <w:rsid w:val="008C2337"/>
    <w:rsid w:val="008C27D4"/>
    <w:rsid w:val="008C2ABA"/>
    <w:rsid w:val="008C3A92"/>
    <w:rsid w:val="008C47D5"/>
    <w:rsid w:val="008C50C2"/>
    <w:rsid w:val="008C6BD0"/>
    <w:rsid w:val="008C6D0E"/>
    <w:rsid w:val="008C70B4"/>
    <w:rsid w:val="008C7329"/>
    <w:rsid w:val="008C7FD2"/>
    <w:rsid w:val="008D0071"/>
    <w:rsid w:val="008D0665"/>
    <w:rsid w:val="008D0F09"/>
    <w:rsid w:val="008D17B6"/>
    <w:rsid w:val="008D1B28"/>
    <w:rsid w:val="008D1D35"/>
    <w:rsid w:val="008D20FB"/>
    <w:rsid w:val="008D2876"/>
    <w:rsid w:val="008D34D5"/>
    <w:rsid w:val="008D476A"/>
    <w:rsid w:val="008D4B6F"/>
    <w:rsid w:val="008D51D6"/>
    <w:rsid w:val="008D5424"/>
    <w:rsid w:val="008D5B87"/>
    <w:rsid w:val="008D5C82"/>
    <w:rsid w:val="008D5D33"/>
    <w:rsid w:val="008D5E58"/>
    <w:rsid w:val="008D64DC"/>
    <w:rsid w:val="008D67DA"/>
    <w:rsid w:val="008D6918"/>
    <w:rsid w:val="008D7196"/>
    <w:rsid w:val="008D73FF"/>
    <w:rsid w:val="008D77FB"/>
    <w:rsid w:val="008D78F0"/>
    <w:rsid w:val="008E018D"/>
    <w:rsid w:val="008E07E1"/>
    <w:rsid w:val="008E0802"/>
    <w:rsid w:val="008E18B1"/>
    <w:rsid w:val="008E19C9"/>
    <w:rsid w:val="008E1CF9"/>
    <w:rsid w:val="008E2013"/>
    <w:rsid w:val="008E2D96"/>
    <w:rsid w:val="008E2F54"/>
    <w:rsid w:val="008E4E10"/>
    <w:rsid w:val="008E5297"/>
    <w:rsid w:val="008E5BC7"/>
    <w:rsid w:val="008E6286"/>
    <w:rsid w:val="008E65AA"/>
    <w:rsid w:val="008E7941"/>
    <w:rsid w:val="008F1CC3"/>
    <w:rsid w:val="008F2A30"/>
    <w:rsid w:val="008F37C3"/>
    <w:rsid w:val="008F437A"/>
    <w:rsid w:val="008F4817"/>
    <w:rsid w:val="008F4D9B"/>
    <w:rsid w:val="008F4EC0"/>
    <w:rsid w:val="008F5644"/>
    <w:rsid w:val="008F5CF8"/>
    <w:rsid w:val="008F61B4"/>
    <w:rsid w:val="008F629A"/>
    <w:rsid w:val="008F65EF"/>
    <w:rsid w:val="008F731C"/>
    <w:rsid w:val="008F753F"/>
    <w:rsid w:val="008F7C67"/>
    <w:rsid w:val="008F7E93"/>
    <w:rsid w:val="00900864"/>
    <w:rsid w:val="00900B1B"/>
    <w:rsid w:val="00901131"/>
    <w:rsid w:val="00901284"/>
    <w:rsid w:val="00901788"/>
    <w:rsid w:val="00902122"/>
    <w:rsid w:val="00902664"/>
    <w:rsid w:val="00902E38"/>
    <w:rsid w:val="009032F6"/>
    <w:rsid w:val="00903427"/>
    <w:rsid w:val="00903689"/>
    <w:rsid w:val="00903B07"/>
    <w:rsid w:val="00904618"/>
    <w:rsid w:val="00904873"/>
    <w:rsid w:val="00904BE1"/>
    <w:rsid w:val="00904CA7"/>
    <w:rsid w:val="00904F1C"/>
    <w:rsid w:val="009052EF"/>
    <w:rsid w:val="009055D1"/>
    <w:rsid w:val="00906694"/>
    <w:rsid w:val="0090699A"/>
    <w:rsid w:val="0090724E"/>
    <w:rsid w:val="00907A5A"/>
    <w:rsid w:val="00910280"/>
    <w:rsid w:val="00910BB3"/>
    <w:rsid w:val="009115FD"/>
    <w:rsid w:val="009117FB"/>
    <w:rsid w:val="00911929"/>
    <w:rsid w:val="00911979"/>
    <w:rsid w:val="00912333"/>
    <w:rsid w:val="009124CE"/>
    <w:rsid w:val="00912832"/>
    <w:rsid w:val="00912EC5"/>
    <w:rsid w:val="00913FE9"/>
    <w:rsid w:val="009151E5"/>
    <w:rsid w:val="00915259"/>
    <w:rsid w:val="00915298"/>
    <w:rsid w:val="00915AB6"/>
    <w:rsid w:val="0091602D"/>
    <w:rsid w:val="0091619F"/>
    <w:rsid w:val="00917143"/>
    <w:rsid w:val="00917442"/>
    <w:rsid w:val="0091745D"/>
    <w:rsid w:val="0091750C"/>
    <w:rsid w:val="00917584"/>
    <w:rsid w:val="00920A87"/>
    <w:rsid w:val="00920DBB"/>
    <w:rsid w:val="009218A7"/>
    <w:rsid w:val="00921986"/>
    <w:rsid w:val="00921A12"/>
    <w:rsid w:val="0092263D"/>
    <w:rsid w:val="00922857"/>
    <w:rsid w:val="00922A4F"/>
    <w:rsid w:val="00922F2A"/>
    <w:rsid w:val="00923153"/>
    <w:rsid w:val="009240FD"/>
    <w:rsid w:val="00924FE0"/>
    <w:rsid w:val="009253D0"/>
    <w:rsid w:val="0092540C"/>
    <w:rsid w:val="009255D0"/>
    <w:rsid w:val="00926C2F"/>
    <w:rsid w:val="0092700D"/>
    <w:rsid w:val="00927FB8"/>
    <w:rsid w:val="009301BA"/>
    <w:rsid w:val="00931C2D"/>
    <w:rsid w:val="00932308"/>
    <w:rsid w:val="00932C09"/>
    <w:rsid w:val="00932C39"/>
    <w:rsid w:val="00933A76"/>
    <w:rsid w:val="00933C5F"/>
    <w:rsid w:val="00933D95"/>
    <w:rsid w:val="00935124"/>
    <w:rsid w:val="009351D1"/>
    <w:rsid w:val="00935692"/>
    <w:rsid w:val="00935870"/>
    <w:rsid w:val="00935AD4"/>
    <w:rsid w:val="00935CCC"/>
    <w:rsid w:val="00935D74"/>
    <w:rsid w:val="00935D83"/>
    <w:rsid w:val="009362D2"/>
    <w:rsid w:val="0093718C"/>
    <w:rsid w:val="009375C8"/>
    <w:rsid w:val="00937AB3"/>
    <w:rsid w:val="00937B06"/>
    <w:rsid w:val="0094040F"/>
    <w:rsid w:val="009406F5"/>
    <w:rsid w:val="00940A6C"/>
    <w:rsid w:val="00941140"/>
    <w:rsid w:val="009414BA"/>
    <w:rsid w:val="009416F6"/>
    <w:rsid w:val="009422E4"/>
    <w:rsid w:val="00942870"/>
    <w:rsid w:val="00942914"/>
    <w:rsid w:val="00942995"/>
    <w:rsid w:val="00942CE0"/>
    <w:rsid w:val="00943515"/>
    <w:rsid w:val="009437D1"/>
    <w:rsid w:val="00944D33"/>
    <w:rsid w:val="00944F45"/>
    <w:rsid w:val="0094518C"/>
    <w:rsid w:val="009459BC"/>
    <w:rsid w:val="00946A93"/>
    <w:rsid w:val="00946C06"/>
    <w:rsid w:val="00946D73"/>
    <w:rsid w:val="00947518"/>
    <w:rsid w:val="009475E5"/>
    <w:rsid w:val="00947D33"/>
    <w:rsid w:val="00947E76"/>
    <w:rsid w:val="009500F7"/>
    <w:rsid w:val="00950898"/>
    <w:rsid w:val="009510A8"/>
    <w:rsid w:val="00951316"/>
    <w:rsid w:val="00951C5E"/>
    <w:rsid w:val="00952900"/>
    <w:rsid w:val="009534E6"/>
    <w:rsid w:val="00953B9C"/>
    <w:rsid w:val="00954347"/>
    <w:rsid w:val="00955589"/>
    <w:rsid w:val="00955A22"/>
    <w:rsid w:val="009563C0"/>
    <w:rsid w:val="00956B13"/>
    <w:rsid w:val="0095745C"/>
    <w:rsid w:val="0095778B"/>
    <w:rsid w:val="009615BC"/>
    <w:rsid w:val="00961D81"/>
    <w:rsid w:val="00961DB3"/>
    <w:rsid w:val="0096287B"/>
    <w:rsid w:val="00962B66"/>
    <w:rsid w:val="00962FB8"/>
    <w:rsid w:val="00963533"/>
    <w:rsid w:val="009642EC"/>
    <w:rsid w:val="00964AD0"/>
    <w:rsid w:val="00964FBE"/>
    <w:rsid w:val="00965356"/>
    <w:rsid w:val="00965CF1"/>
    <w:rsid w:val="00966690"/>
    <w:rsid w:val="00966726"/>
    <w:rsid w:val="00966886"/>
    <w:rsid w:val="00966F39"/>
    <w:rsid w:val="0096702D"/>
    <w:rsid w:val="0096714C"/>
    <w:rsid w:val="0096757F"/>
    <w:rsid w:val="009676EF"/>
    <w:rsid w:val="00967A74"/>
    <w:rsid w:val="00967B3B"/>
    <w:rsid w:val="00967D34"/>
    <w:rsid w:val="00967F46"/>
    <w:rsid w:val="00970151"/>
    <w:rsid w:val="00970802"/>
    <w:rsid w:val="00970845"/>
    <w:rsid w:val="00970F89"/>
    <w:rsid w:val="0097110B"/>
    <w:rsid w:val="00971553"/>
    <w:rsid w:val="00971F91"/>
    <w:rsid w:val="009721DD"/>
    <w:rsid w:val="0097274B"/>
    <w:rsid w:val="00972935"/>
    <w:rsid w:val="009735D3"/>
    <w:rsid w:val="00974085"/>
    <w:rsid w:val="00975624"/>
    <w:rsid w:val="00975729"/>
    <w:rsid w:val="00975C6A"/>
    <w:rsid w:val="009762CC"/>
    <w:rsid w:val="00977BD0"/>
    <w:rsid w:val="0098032C"/>
    <w:rsid w:val="00980396"/>
    <w:rsid w:val="00980517"/>
    <w:rsid w:val="00980FBB"/>
    <w:rsid w:val="009815E4"/>
    <w:rsid w:val="009824F2"/>
    <w:rsid w:val="009824F8"/>
    <w:rsid w:val="00982DAE"/>
    <w:rsid w:val="00982F3F"/>
    <w:rsid w:val="00983679"/>
    <w:rsid w:val="009838DD"/>
    <w:rsid w:val="00983BAE"/>
    <w:rsid w:val="00984487"/>
    <w:rsid w:val="009848E6"/>
    <w:rsid w:val="009859C6"/>
    <w:rsid w:val="00985C78"/>
    <w:rsid w:val="00986348"/>
    <w:rsid w:val="0098637A"/>
    <w:rsid w:val="009863A4"/>
    <w:rsid w:val="009863CF"/>
    <w:rsid w:val="0098650C"/>
    <w:rsid w:val="00986576"/>
    <w:rsid w:val="009872A7"/>
    <w:rsid w:val="00987530"/>
    <w:rsid w:val="009877D0"/>
    <w:rsid w:val="00987D65"/>
    <w:rsid w:val="00990454"/>
    <w:rsid w:val="009918B1"/>
    <w:rsid w:val="009919E0"/>
    <w:rsid w:val="00992216"/>
    <w:rsid w:val="00992CF3"/>
    <w:rsid w:val="00993605"/>
    <w:rsid w:val="009937AA"/>
    <w:rsid w:val="00994645"/>
    <w:rsid w:val="00994EA8"/>
    <w:rsid w:val="009951C7"/>
    <w:rsid w:val="00995904"/>
    <w:rsid w:val="00995A9B"/>
    <w:rsid w:val="00996E03"/>
    <w:rsid w:val="009976C0"/>
    <w:rsid w:val="00997FC0"/>
    <w:rsid w:val="009A057E"/>
    <w:rsid w:val="009A0F25"/>
    <w:rsid w:val="009A1731"/>
    <w:rsid w:val="009A1BCA"/>
    <w:rsid w:val="009A1C2A"/>
    <w:rsid w:val="009A25BF"/>
    <w:rsid w:val="009A2B54"/>
    <w:rsid w:val="009A3109"/>
    <w:rsid w:val="009A3689"/>
    <w:rsid w:val="009A3C22"/>
    <w:rsid w:val="009A3CD5"/>
    <w:rsid w:val="009A402A"/>
    <w:rsid w:val="009A48A9"/>
    <w:rsid w:val="009A4A01"/>
    <w:rsid w:val="009A5876"/>
    <w:rsid w:val="009A5A45"/>
    <w:rsid w:val="009A5E7D"/>
    <w:rsid w:val="009A608D"/>
    <w:rsid w:val="009A6220"/>
    <w:rsid w:val="009A6ADF"/>
    <w:rsid w:val="009A72A2"/>
    <w:rsid w:val="009A7581"/>
    <w:rsid w:val="009A7699"/>
    <w:rsid w:val="009A7A70"/>
    <w:rsid w:val="009B179C"/>
    <w:rsid w:val="009B19F9"/>
    <w:rsid w:val="009B1BE4"/>
    <w:rsid w:val="009B21C1"/>
    <w:rsid w:val="009B27BE"/>
    <w:rsid w:val="009B297E"/>
    <w:rsid w:val="009B2D59"/>
    <w:rsid w:val="009B3823"/>
    <w:rsid w:val="009B38F7"/>
    <w:rsid w:val="009B3951"/>
    <w:rsid w:val="009B3F06"/>
    <w:rsid w:val="009B44F9"/>
    <w:rsid w:val="009B458C"/>
    <w:rsid w:val="009B489D"/>
    <w:rsid w:val="009B4CB6"/>
    <w:rsid w:val="009B4F90"/>
    <w:rsid w:val="009B507B"/>
    <w:rsid w:val="009B514C"/>
    <w:rsid w:val="009B589C"/>
    <w:rsid w:val="009B5BAF"/>
    <w:rsid w:val="009B5D17"/>
    <w:rsid w:val="009B6366"/>
    <w:rsid w:val="009B67AA"/>
    <w:rsid w:val="009B6C23"/>
    <w:rsid w:val="009B6F6D"/>
    <w:rsid w:val="009B779B"/>
    <w:rsid w:val="009B77A5"/>
    <w:rsid w:val="009C0016"/>
    <w:rsid w:val="009C0270"/>
    <w:rsid w:val="009C0414"/>
    <w:rsid w:val="009C08CF"/>
    <w:rsid w:val="009C0A29"/>
    <w:rsid w:val="009C0FC2"/>
    <w:rsid w:val="009C1D9B"/>
    <w:rsid w:val="009C2748"/>
    <w:rsid w:val="009C2837"/>
    <w:rsid w:val="009C33A6"/>
    <w:rsid w:val="009C33F0"/>
    <w:rsid w:val="009C3609"/>
    <w:rsid w:val="009C4708"/>
    <w:rsid w:val="009C470F"/>
    <w:rsid w:val="009C4F30"/>
    <w:rsid w:val="009C4F53"/>
    <w:rsid w:val="009C50AD"/>
    <w:rsid w:val="009C56E1"/>
    <w:rsid w:val="009C5907"/>
    <w:rsid w:val="009C5944"/>
    <w:rsid w:val="009C59F8"/>
    <w:rsid w:val="009C694F"/>
    <w:rsid w:val="009C70E3"/>
    <w:rsid w:val="009C7BA2"/>
    <w:rsid w:val="009D038F"/>
    <w:rsid w:val="009D0C19"/>
    <w:rsid w:val="009D10CE"/>
    <w:rsid w:val="009D1A31"/>
    <w:rsid w:val="009D1D74"/>
    <w:rsid w:val="009D1DDA"/>
    <w:rsid w:val="009D3157"/>
    <w:rsid w:val="009D35C5"/>
    <w:rsid w:val="009D39C5"/>
    <w:rsid w:val="009D3ACF"/>
    <w:rsid w:val="009D3CBD"/>
    <w:rsid w:val="009D47C1"/>
    <w:rsid w:val="009D48B0"/>
    <w:rsid w:val="009D5BA2"/>
    <w:rsid w:val="009D5F6B"/>
    <w:rsid w:val="009D5FC0"/>
    <w:rsid w:val="009D6741"/>
    <w:rsid w:val="009D6E8E"/>
    <w:rsid w:val="009D71BA"/>
    <w:rsid w:val="009D7804"/>
    <w:rsid w:val="009D7AAF"/>
    <w:rsid w:val="009E0603"/>
    <w:rsid w:val="009E06B1"/>
    <w:rsid w:val="009E11F6"/>
    <w:rsid w:val="009E183D"/>
    <w:rsid w:val="009E1AA2"/>
    <w:rsid w:val="009E2955"/>
    <w:rsid w:val="009E2A26"/>
    <w:rsid w:val="009E2AE0"/>
    <w:rsid w:val="009E3037"/>
    <w:rsid w:val="009E3441"/>
    <w:rsid w:val="009E3687"/>
    <w:rsid w:val="009E414F"/>
    <w:rsid w:val="009E4DB8"/>
    <w:rsid w:val="009E4E6B"/>
    <w:rsid w:val="009E540F"/>
    <w:rsid w:val="009E563F"/>
    <w:rsid w:val="009E5895"/>
    <w:rsid w:val="009E6062"/>
    <w:rsid w:val="009E6265"/>
    <w:rsid w:val="009E62AA"/>
    <w:rsid w:val="009E646B"/>
    <w:rsid w:val="009E64FB"/>
    <w:rsid w:val="009E66FB"/>
    <w:rsid w:val="009E6A63"/>
    <w:rsid w:val="009E6C4D"/>
    <w:rsid w:val="009F0A25"/>
    <w:rsid w:val="009F0F8F"/>
    <w:rsid w:val="009F13A3"/>
    <w:rsid w:val="009F1402"/>
    <w:rsid w:val="009F1889"/>
    <w:rsid w:val="009F1B6F"/>
    <w:rsid w:val="009F1C2C"/>
    <w:rsid w:val="009F2386"/>
    <w:rsid w:val="009F2AD5"/>
    <w:rsid w:val="009F2F99"/>
    <w:rsid w:val="009F3030"/>
    <w:rsid w:val="009F31E1"/>
    <w:rsid w:val="009F329B"/>
    <w:rsid w:val="009F4054"/>
    <w:rsid w:val="009F435F"/>
    <w:rsid w:val="009F51A1"/>
    <w:rsid w:val="009F5948"/>
    <w:rsid w:val="009F5960"/>
    <w:rsid w:val="009F6051"/>
    <w:rsid w:val="009F6721"/>
    <w:rsid w:val="009F70D6"/>
    <w:rsid w:val="00A002B0"/>
    <w:rsid w:val="00A0173E"/>
    <w:rsid w:val="00A0267C"/>
    <w:rsid w:val="00A02DCF"/>
    <w:rsid w:val="00A03265"/>
    <w:rsid w:val="00A03873"/>
    <w:rsid w:val="00A03D82"/>
    <w:rsid w:val="00A03FD7"/>
    <w:rsid w:val="00A03FEF"/>
    <w:rsid w:val="00A04ACC"/>
    <w:rsid w:val="00A04D6C"/>
    <w:rsid w:val="00A0555B"/>
    <w:rsid w:val="00A05690"/>
    <w:rsid w:val="00A059D3"/>
    <w:rsid w:val="00A05DBE"/>
    <w:rsid w:val="00A06A84"/>
    <w:rsid w:val="00A06AA2"/>
    <w:rsid w:val="00A06F24"/>
    <w:rsid w:val="00A072C5"/>
    <w:rsid w:val="00A072EB"/>
    <w:rsid w:val="00A076E5"/>
    <w:rsid w:val="00A07BDD"/>
    <w:rsid w:val="00A102C2"/>
    <w:rsid w:val="00A105B6"/>
    <w:rsid w:val="00A108F5"/>
    <w:rsid w:val="00A109A1"/>
    <w:rsid w:val="00A10EE6"/>
    <w:rsid w:val="00A11273"/>
    <w:rsid w:val="00A1138A"/>
    <w:rsid w:val="00A11727"/>
    <w:rsid w:val="00A123BB"/>
    <w:rsid w:val="00A12988"/>
    <w:rsid w:val="00A12F44"/>
    <w:rsid w:val="00A13A17"/>
    <w:rsid w:val="00A13BFD"/>
    <w:rsid w:val="00A14A35"/>
    <w:rsid w:val="00A1640F"/>
    <w:rsid w:val="00A1685A"/>
    <w:rsid w:val="00A16896"/>
    <w:rsid w:val="00A16BE2"/>
    <w:rsid w:val="00A16DD5"/>
    <w:rsid w:val="00A17E8A"/>
    <w:rsid w:val="00A20681"/>
    <w:rsid w:val="00A2087B"/>
    <w:rsid w:val="00A20F60"/>
    <w:rsid w:val="00A21680"/>
    <w:rsid w:val="00A21AFC"/>
    <w:rsid w:val="00A221E7"/>
    <w:rsid w:val="00A23FF7"/>
    <w:rsid w:val="00A24096"/>
    <w:rsid w:val="00A24D45"/>
    <w:rsid w:val="00A24D67"/>
    <w:rsid w:val="00A25068"/>
    <w:rsid w:val="00A25B06"/>
    <w:rsid w:val="00A25B5A"/>
    <w:rsid w:val="00A25E3B"/>
    <w:rsid w:val="00A27957"/>
    <w:rsid w:val="00A300C9"/>
    <w:rsid w:val="00A30461"/>
    <w:rsid w:val="00A3070B"/>
    <w:rsid w:val="00A310AE"/>
    <w:rsid w:val="00A311BC"/>
    <w:rsid w:val="00A31A50"/>
    <w:rsid w:val="00A3243D"/>
    <w:rsid w:val="00A3254B"/>
    <w:rsid w:val="00A32660"/>
    <w:rsid w:val="00A3279C"/>
    <w:rsid w:val="00A32A6F"/>
    <w:rsid w:val="00A32B39"/>
    <w:rsid w:val="00A32B66"/>
    <w:rsid w:val="00A32B8F"/>
    <w:rsid w:val="00A344B3"/>
    <w:rsid w:val="00A346EA"/>
    <w:rsid w:val="00A3517E"/>
    <w:rsid w:val="00A351BA"/>
    <w:rsid w:val="00A355D0"/>
    <w:rsid w:val="00A358B3"/>
    <w:rsid w:val="00A35E1F"/>
    <w:rsid w:val="00A35E2A"/>
    <w:rsid w:val="00A369BE"/>
    <w:rsid w:val="00A36BDB"/>
    <w:rsid w:val="00A3705C"/>
    <w:rsid w:val="00A37D9F"/>
    <w:rsid w:val="00A40169"/>
    <w:rsid w:val="00A4054F"/>
    <w:rsid w:val="00A4067A"/>
    <w:rsid w:val="00A40761"/>
    <w:rsid w:val="00A40CD7"/>
    <w:rsid w:val="00A40D56"/>
    <w:rsid w:val="00A41479"/>
    <w:rsid w:val="00A41480"/>
    <w:rsid w:val="00A41B72"/>
    <w:rsid w:val="00A43088"/>
    <w:rsid w:val="00A4331E"/>
    <w:rsid w:val="00A44199"/>
    <w:rsid w:val="00A4443B"/>
    <w:rsid w:val="00A44F9E"/>
    <w:rsid w:val="00A4524F"/>
    <w:rsid w:val="00A45951"/>
    <w:rsid w:val="00A45C2D"/>
    <w:rsid w:val="00A45C5A"/>
    <w:rsid w:val="00A45FB9"/>
    <w:rsid w:val="00A45FF0"/>
    <w:rsid w:val="00A46545"/>
    <w:rsid w:val="00A46B21"/>
    <w:rsid w:val="00A46CB6"/>
    <w:rsid w:val="00A4744D"/>
    <w:rsid w:val="00A509C3"/>
    <w:rsid w:val="00A50C1F"/>
    <w:rsid w:val="00A51121"/>
    <w:rsid w:val="00A51147"/>
    <w:rsid w:val="00A5159E"/>
    <w:rsid w:val="00A5179C"/>
    <w:rsid w:val="00A51A1D"/>
    <w:rsid w:val="00A51E5F"/>
    <w:rsid w:val="00A528E4"/>
    <w:rsid w:val="00A52A37"/>
    <w:rsid w:val="00A5409D"/>
    <w:rsid w:val="00A54520"/>
    <w:rsid w:val="00A54850"/>
    <w:rsid w:val="00A54905"/>
    <w:rsid w:val="00A54952"/>
    <w:rsid w:val="00A550F3"/>
    <w:rsid w:val="00A55962"/>
    <w:rsid w:val="00A55C28"/>
    <w:rsid w:val="00A55E22"/>
    <w:rsid w:val="00A568AF"/>
    <w:rsid w:val="00A571A1"/>
    <w:rsid w:val="00A571F1"/>
    <w:rsid w:val="00A579EE"/>
    <w:rsid w:val="00A57AE9"/>
    <w:rsid w:val="00A60315"/>
    <w:rsid w:val="00A605A9"/>
    <w:rsid w:val="00A6157A"/>
    <w:rsid w:val="00A62333"/>
    <w:rsid w:val="00A6263F"/>
    <w:rsid w:val="00A62744"/>
    <w:rsid w:val="00A62C05"/>
    <w:rsid w:val="00A62EA9"/>
    <w:rsid w:val="00A632CC"/>
    <w:rsid w:val="00A63F18"/>
    <w:rsid w:val="00A641DB"/>
    <w:rsid w:val="00A64B74"/>
    <w:rsid w:val="00A64D61"/>
    <w:rsid w:val="00A64EC3"/>
    <w:rsid w:val="00A65EE2"/>
    <w:rsid w:val="00A662AE"/>
    <w:rsid w:val="00A66BCC"/>
    <w:rsid w:val="00A66F39"/>
    <w:rsid w:val="00A67875"/>
    <w:rsid w:val="00A67CFD"/>
    <w:rsid w:val="00A7002E"/>
    <w:rsid w:val="00A704A8"/>
    <w:rsid w:val="00A70512"/>
    <w:rsid w:val="00A70EC4"/>
    <w:rsid w:val="00A71DE1"/>
    <w:rsid w:val="00A7287F"/>
    <w:rsid w:val="00A728D3"/>
    <w:rsid w:val="00A7302A"/>
    <w:rsid w:val="00A73AA3"/>
    <w:rsid w:val="00A74125"/>
    <w:rsid w:val="00A74783"/>
    <w:rsid w:val="00A7485B"/>
    <w:rsid w:val="00A74E73"/>
    <w:rsid w:val="00A7515C"/>
    <w:rsid w:val="00A7536A"/>
    <w:rsid w:val="00A75379"/>
    <w:rsid w:val="00A75899"/>
    <w:rsid w:val="00A76115"/>
    <w:rsid w:val="00A761EE"/>
    <w:rsid w:val="00A76316"/>
    <w:rsid w:val="00A77367"/>
    <w:rsid w:val="00A775C8"/>
    <w:rsid w:val="00A777AB"/>
    <w:rsid w:val="00A77990"/>
    <w:rsid w:val="00A77E44"/>
    <w:rsid w:val="00A77EE7"/>
    <w:rsid w:val="00A80103"/>
    <w:rsid w:val="00A81907"/>
    <w:rsid w:val="00A819EA"/>
    <w:rsid w:val="00A81AB5"/>
    <w:rsid w:val="00A81ADD"/>
    <w:rsid w:val="00A81F00"/>
    <w:rsid w:val="00A820AA"/>
    <w:rsid w:val="00A835C0"/>
    <w:rsid w:val="00A8376B"/>
    <w:rsid w:val="00A83892"/>
    <w:rsid w:val="00A84062"/>
    <w:rsid w:val="00A84B65"/>
    <w:rsid w:val="00A855DB"/>
    <w:rsid w:val="00A85900"/>
    <w:rsid w:val="00A85BDD"/>
    <w:rsid w:val="00A86564"/>
    <w:rsid w:val="00A87030"/>
    <w:rsid w:val="00A87032"/>
    <w:rsid w:val="00A87089"/>
    <w:rsid w:val="00A87437"/>
    <w:rsid w:val="00A87FF3"/>
    <w:rsid w:val="00A901E9"/>
    <w:rsid w:val="00A90849"/>
    <w:rsid w:val="00A90D6B"/>
    <w:rsid w:val="00A90F91"/>
    <w:rsid w:val="00A9122A"/>
    <w:rsid w:val="00A916BE"/>
    <w:rsid w:val="00A91C0B"/>
    <w:rsid w:val="00A92157"/>
    <w:rsid w:val="00A929FF"/>
    <w:rsid w:val="00A9363B"/>
    <w:rsid w:val="00A93785"/>
    <w:rsid w:val="00A94613"/>
    <w:rsid w:val="00A9505A"/>
    <w:rsid w:val="00A95A5C"/>
    <w:rsid w:val="00A95AD4"/>
    <w:rsid w:val="00A95F55"/>
    <w:rsid w:val="00A95F5D"/>
    <w:rsid w:val="00A9601F"/>
    <w:rsid w:val="00A962AD"/>
    <w:rsid w:val="00A96489"/>
    <w:rsid w:val="00A96C51"/>
    <w:rsid w:val="00A96C97"/>
    <w:rsid w:val="00A96CB5"/>
    <w:rsid w:val="00A97197"/>
    <w:rsid w:val="00A971B9"/>
    <w:rsid w:val="00A97605"/>
    <w:rsid w:val="00A97833"/>
    <w:rsid w:val="00A97A37"/>
    <w:rsid w:val="00A97F60"/>
    <w:rsid w:val="00AA02AE"/>
    <w:rsid w:val="00AA07A2"/>
    <w:rsid w:val="00AA07AE"/>
    <w:rsid w:val="00AA0806"/>
    <w:rsid w:val="00AA0A7B"/>
    <w:rsid w:val="00AA0EE2"/>
    <w:rsid w:val="00AA0EE6"/>
    <w:rsid w:val="00AA0F3D"/>
    <w:rsid w:val="00AA1474"/>
    <w:rsid w:val="00AA1631"/>
    <w:rsid w:val="00AA1BC3"/>
    <w:rsid w:val="00AA1D36"/>
    <w:rsid w:val="00AA20EF"/>
    <w:rsid w:val="00AA24CA"/>
    <w:rsid w:val="00AA2847"/>
    <w:rsid w:val="00AA2ABD"/>
    <w:rsid w:val="00AA3616"/>
    <w:rsid w:val="00AA3A8C"/>
    <w:rsid w:val="00AA4AFA"/>
    <w:rsid w:val="00AA5153"/>
    <w:rsid w:val="00AA51C7"/>
    <w:rsid w:val="00AA5979"/>
    <w:rsid w:val="00AA5B25"/>
    <w:rsid w:val="00AA62A0"/>
    <w:rsid w:val="00AA6BBD"/>
    <w:rsid w:val="00AA6CA6"/>
    <w:rsid w:val="00AA717C"/>
    <w:rsid w:val="00AB121F"/>
    <w:rsid w:val="00AB1F71"/>
    <w:rsid w:val="00AB24E5"/>
    <w:rsid w:val="00AB2BA7"/>
    <w:rsid w:val="00AB4983"/>
    <w:rsid w:val="00AB4999"/>
    <w:rsid w:val="00AB49FA"/>
    <w:rsid w:val="00AB4C24"/>
    <w:rsid w:val="00AB4F65"/>
    <w:rsid w:val="00AB521D"/>
    <w:rsid w:val="00AB591F"/>
    <w:rsid w:val="00AB6118"/>
    <w:rsid w:val="00AB72B3"/>
    <w:rsid w:val="00AB7617"/>
    <w:rsid w:val="00AB7B0E"/>
    <w:rsid w:val="00AC01F9"/>
    <w:rsid w:val="00AC0B79"/>
    <w:rsid w:val="00AC0E74"/>
    <w:rsid w:val="00AC135F"/>
    <w:rsid w:val="00AC17EC"/>
    <w:rsid w:val="00AC1F84"/>
    <w:rsid w:val="00AC2AAE"/>
    <w:rsid w:val="00AC2F76"/>
    <w:rsid w:val="00AC35F7"/>
    <w:rsid w:val="00AC3A36"/>
    <w:rsid w:val="00AC3C6C"/>
    <w:rsid w:val="00AC3F77"/>
    <w:rsid w:val="00AC42EE"/>
    <w:rsid w:val="00AC487E"/>
    <w:rsid w:val="00AC4F1E"/>
    <w:rsid w:val="00AC5997"/>
    <w:rsid w:val="00AC5DCF"/>
    <w:rsid w:val="00AC6164"/>
    <w:rsid w:val="00AC61E0"/>
    <w:rsid w:val="00AC6AB1"/>
    <w:rsid w:val="00AC6AC4"/>
    <w:rsid w:val="00AC6B1A"/>
    <w:rsid w:val="00AC6C41"/>
    <w:rsid w:val="00AC731E"/>
    <w:rsid w:val="00AC77A5"/>
    <w:rsid w:val="00AC79F1"/>
    <w:rsid w:val="00AC7D1F"/>
    <w:rsid w:val="00AC7D31"/>
    <w:rsid w:val="00AD19B1"/>
    <w:rsid w:val="00AD2A74"/>
    <w:rsid w:val="00AD2CCF"/>
    <w:rsid w:val="00AD2DE5"/>
    <w:rsid w:val="00AD2E12"/>
    <w:rsid w:val="00AD3772"/>
    <w:rsid w:val="00AD390E"/>
    <w:rsid w:val="00AD39AD"/>
    <w:rsid w:val="00AD3B00"/>
    <w:rsid w:val="00AD408C"/>
    <w:rsid w:val="00AD4403"/>
    <w:rsid w:val="00AD54BF"/>
    <w:rsid w:val="00AD57E9"/>
    <w:rsid w:val="00AD66DD"/>
    <w:rsid w:val="00AD6B2C"/>
    <w:rsid w:val="00AD70FF"/>
    <w:rsid w:val="00AD72A8"/>
    <w:rsid w:val="00AE04D3"/>
    <w:rsid w:val="00AE075B"/>
    <w:rsid w:val="00AE075E"/>
    <w:rsid w:val="00AE0876"/>
    <w:rsid w:val="00AE087C"/>
    <w:rsid w:val="00AE0B36"/>
    <w:rsid w:val="00AE0E5F"/>
    <w:rsid w:val="00AE1484"/>
    <w:rsid w:val="00AE15EE"/>
    <w:rsid w:val="00AE1ACA"/>
    <w:rsid w:val="00AE20A3"/>
    <w:rsid w:val="00AE2B81"/>
    <w:rsid w:val="00AE2C4B"/>
    <w:rsid w:val="00AE321C"/>
    <w:rsid w:val="00AE3450"/>
    <w:rsid w:val="00AE356A"/>
    <w:rsid w:val="00AE37AA"/>
    <w:rsid w:val="00AE3DD3"/>
    <w:rsid w:val="00AE4126"/>
    <w:rsid w:val="00AE59AE"/>
    <w:rsid w:val="00AE5F0D"/>
    <w:rsid w:val="00AE644F"/>
    <w:rsid w:val="00AE71E8"/>
    <w:rsid w:val="00AE73D1"/>
    <w:rsid w:val="00AF0ED6"/>
    <w:rsid w:val="00AF1271"/>
    <w:rsid w:val="00AF12BA"/>
    <w:rsid w:val="00AF13E5"/>
    <w:rsid w:val="00AF24A7"/>
    <w:rsid w:val="00AF260D"/>
    <w:rsid w:val="00AF27C9"/>
    <w:rsid w:val="00AF282D"/>
    <w:rsid w:val="00AF2B83"/>
    <w:rsid w:val="00AF2EC3"/>
    <w:rsid w:val="00AF2FF8"/>
    <w:rsid w:val="00AF3174"/>
    <w:rsid w:val="00AF3270"/>
    <w:rsid w:val="00AF3C14"/>
    <w:rsid w:val="00AF4368"/>
    <w:rsid w:val="00AF438A"/>
    <w:rsid w:val="00AF4844"/>
    <w:rsid w:val="00AF68E6"/>
    <w:rsid w:val="00AF6BFB"/>
    <w:rsid w:val="00AF6C67"/>
    <w:rsid w:val="00AF791F"/>
    <w:rsid w:val="00B0002F"/>
    <w:rsid w:val="00B01374"/>
    <w:rsid w:val="00B02057"/>
    <w:rsid w:val="00B02083"/>
    <w:rsid w:val="00B020F5"/>
    <w:rsid w:val="00B024FC"/>
    <w:rsid w:val="00B02561"/>
    <w:rsid w:val="00B02B02"/>
    <w:rsid w:val="00B032B2"/>
    <w:rsid w:val="00B03E0D"/>
    <w:rsid w:val="00B03FCE"/>
    <w:rsid w:val="00B0481E"/>
    <w:rsid w:val="00B04D21"/>
    <w:rsid w:val="00B04D9A"/>
    <w:rsid w:val="00B04FE4"/>
    <w:rsid w:val="00B051C3"/>
    <w:rsid w:val="00B0520D"/>
    <w:rsid w:val="00B058BD"/>
    <w:rsid w:val="00B05DDD"/>
    <w:rsid w:val="00B0653A"/>
    <w:rsid w:val="00B06702"/>
    <w:rsid w:val="00B068FA"/>
    <w:rsid w:val="00B0787D"/>
    <w:rsid w:val="00B07CFC"/>
    <w:rsid w:val="00B07D77"/>
    <w:rsid w:val="00B1035C"/>
    <w:rsid w:val="00B10443"/>
    <w:rsid w:val="00B10483"/>
    <w:rsid w:val="00B10975"/>
    <w:rsid w:val="00B11213"/>
    <w:rsid w:val="00B11790"/>
    <w:rsid w:val="00B12114"/>
    <w:rsid w:val="00B1252E"/>
    <w:rsid w:val="00B13D8C"/>
    <w:rsid w:val="00B13F68"/>
    <w:rsid w:val="00B15696"/>
    <w:rsid w:val="00B15AAA"/>
    <w:rsid w:val="00B179A7"/>
    <w:rsid w:val="00B17BFB"/>
    <w:rsid w:val="00B2023C"/>
    <w:rsid w:val="00B203FC"/>
    <w:rsid w:val="00B2070C"/>
    <w:rsid w:val="00B20854"/>
    <w:rsid w:val="00B20EF7"/>
    <w:rsid w:val="00B2118E"/>
    <w:rsid w:val="00B211BE"/>
    <w:rsid w:val="00B211D7"/>
    <w:rsid w:val="00B21405"/>
    <w:rsid w:val="00B2164B"/>
    <w:rsid w:val="00B21BE1"/>
    <w:rsid w:val="00B230EE"/>
    <w:rsid w:val="00B23754"/>
    <w:rsid w:val="00B25144"/>
    <w:rsid w:val="00B256F4"/>
    <w:rsid w:val="00B25BC8"/>
    <w:rsid w:val="00B260FC"/>
    <w:rsid w:val="00B26268"/>
    <w:rsid w:val="00B262EB"/>
    <w:rsid w:val="00B26316"/>
    <w:rsid w:val="00B263BA"/>
    <w:rsid w:val="00B27028"/>
    <w:rsid w:val="00B27675"/>
    <w:rsid w:val="00B27A98"/>
    <w:rsid w:val="00B27BD3"/>
    <w:rsid w:val="00B27BF4"/>
    <w:rsid w:val="00B30208"/>
    <w:rsid w:val="00B3040D"/>
    <w:rsid w:val="00B304E8"/>
    <w:rsid w:val="00B306AD"/>
    <w:rsid w:val="00B316AF"/>
    <w:rsid w:val="00B326D8"/>
    <w:rsid w:val="00B3270A"/>
    <w:rsid w:val="00B32DBD"/>
    <w:rsid w:val="00B32DBF"/>
    <w:rsid w:val="00B32E46"/>
    <w:rsid w:val="00B33425"/>
    <w:rsid w:val="00B33A8C"/>
    <w:rsid w:val="00B33A9F"/>
    <w:rsid w:val="00B33D8E"/>
    <w:rsid w:val="00B3421F"/>
    <w:rsid w:val="00B34745"/>
    <w:rsid w:val="00B34A83"/>
    <w:rsid w:val="00B35794"/>
    <w:rsid w:val="00B35A41"/>
    <w:rsid w:val="00B36428"/>
    <w:rsid w:val="00B3663B"/>
    <w:rsid w:val="00B36E97"/>
    <w:rsid w:val="00B37275"/>
    <w:rsid w:val="00B37708"/>
    <w:rsid w:val="00B37D8B"/>
    <w:rsid w:val="00B401FC"/>
    <w:rsid w:val="00B40293"/>
    <w:rsid w:val="00B406A6"/>
    <w:rsid w:val="00B40C2C"/>
    <w:rsid w:val="00B40CB3"/>
    <w:rsid w:val="00B41125"/>
    <w:rsid w:val="00B412D0"/>
    <w:rsid w:val="00B41893"/>
    <w:rsid w:val="00B41BC4"/>
    <w:rsid w:val="00B41C87"/>
    <w:rsid w:val="00B431DE"/>
    <w:rsid w:val="00B43A17"/>
    <w:rsid w:val="00B43B70"/>
    <w:rsid w:val="00B4413A"/>
    <w:rsid w:val="00B4436E"/>
    <w:rsid w:val="00B445EE"/>
    <w:rsid w:val="00B44AD0"/>
    <w:rsid w:val="00B46184"/>
    <w:rsid w:val="00B463F5"/>
    <w:rsid w:val="00B470B1"/>
    <w:rsid w:val="00B50069"/>
    <w:rsid w:val="00B501E2"/>
    <w:rsid w:val="00B5043D"/>
    <w:rsid w:val="00B5199E"/>
    <w:rsid w:val="00B52B52"/>
    <w:rsid w:val="00B53173"/>
    <w:rsid w:val="00B533B4"/>
    <w:rsid w:val="00B5395C"/>
    <w:rsid w:val="00B53BA2"/>
    <w:rsid w:val="00B541EF"/>
    <w:rsid w:val="00B5425F"/>
    <w:rsid w:val="00B544D0"/>
    <w:rsid w:val="00B54BFC"/>
    <w:rsid w:val="00B54DC4"/>
    <w:rsid w:val="00B556DD"/>
    <w:rsid w:val="00B55886"/>
    <w:rsid w:val="00B56763"/>
    <w:rsid w:val="00B568E2"/>
    <w:rsid w:val="00B57378"/>
    <w:rsid w:val="00B57E58"/>
    <w:rsid w:val="00B57FA5"/>
    <w:rsid w:val="00B60023"/>
    <w:rsid w:val="00B60C0E"/>
    <w:rsid w:val="00B613BA"/>
    <w:rsid w:val="00B614DD"/>
    <w:rsid w:val="00B61C39"/>
    <w:rsid w:val="00B625E3"/>
    <w:rsid w:val="00B6265A"/>
    <w:rsid w:val="00B6325F"/>
    <w:rsid w:val="00B6327A"/>
    <w:rsid w:val="00B64370"/>
    <w:rsid w:val="00B648E1"/>
    <w:rsid w:val="00B64DFF"/>
    <w:rsid w:val="00B65BA3"/>
    <w:rsid w:val="00B65DCD"/>
    <w:rsid w:val="00B66046"/>
    <w:rsid w:val="00B662D1"/>
    <w:rsid w:val="00B66748"/>
    <w:rsid w:val="00B66F19"/>
    <w:rsid w:val="00B6777A"/>
    <w:rsid w:val="00B677E5"/>
    <w:rsid w:val="00B679CD"/>
    <w:rsid w:val="00B7055B"/>
    <w:rsid w:val="00B7079F"/>
    <w:rsid w:val="00B712F8"/>
    <w:rsid w:val="00B71D0B"/>
    <w:rsid w:val="00B71E04"/>
    <w:rsid w:val="00B72886"/>
    <w:rsid w:val="00B72A62"/>
    <w:rsid w:val="00B72A87"/>
    <w:rsid w:val="00B72D43"/>
    <w:rsid w:val="00B73325"/>
    <w:rsid w:val="00B733E8"/>
    <w:rsid w:val="00B73BEB"/>
    <w:rsid w:val="00B74AE2"/>
    <w:rsid w:val="00B74D6D"/>
    <w:rsid w:val="00B75146"/>
    <w:rsid w:val="00B75C2F"/>
    <w:rsid w:val="00B76111"/>
    <w:rsid w:val="00B7698B"/>
    <w:rsid w:val="00B7772F"/>
    <w:rsid w:val="00B77B13"/>
    <w:rsid w:val="00B77C72"/>
    <w:rsid w:val="00B80052"/>
    <w:rsid w:val="00B808A9"/>
    <w:rsid w:val="00B80D4F"/>
    <w:rsid w:val="00B81143"/>
    <w:rsid w:val="00B813AF"/>
    <w:rsid w:val="00B8161B"/>
    <w:rsid w:val="00B81A87"/>
    <w:rsid w:val="00B82657"/>
    <w:rsid w:val="00B83A50"/>
    <w:rsid w:val="00B83D8B"/>
    <w:rsid w:val="00B84458"/>
    <w:rsid w:val="00B844A2"/>
    <w:rsid w:val="00B844AA"/>
    <w:rsid w:val="00B84758"/>
    <w:rsid w:val="00B84877"/>
    <w:rsid w:val="00B84AD1"/>
    <w:rsid w:val="00B84B8B"/>
    <w:rsid w:val="00B84D31"/>
    <w:rsid w:val="00B84E7C"/>
    <w:rsid w:val="00B850EB"/>
    <w:rsid w:val="00B856F0"/>
    <w:rsid w:val="00B86AB3"/>
    <w:rsid w:val="00B8738E"/>
    <w:rsid w:val="00B875FA"/>
    <w:rsid w:val="00B87EF5"/>
    <w:rsid w:val="00B90712"/>
    <w:rsid w:val="00B9099E"/>
    <w:rsid w:val="00B91024"/>
    <w:rsid w:val="00B914BD"/>
    <w:rsid w:val="00B9166B"/>
    <w:rsid w:val="00B91CFD"/>
    <w:rsid w:val="00B91E1C"/>
    <w:rsid w:val="00B922C8"/>
    <w:rsid w:val="00B9244D"/>
    <w:rsid w:val="00B92489"/>
    <w:rsid w:val="00B94555"/>
    <w:rsid w:val="00B94795"/>
    <w:rsid w:val="00B94BDB"/>
    <w:rsid w:val="00B94CEB"/>
    <w:rsid w:val="00B955E3"/>
    <w:rsid w:val="00B9581C"/>
    <w:rsid w:val="00B95C57"/>
    <w:rsid w:val="00B96284"/>
    <w:rsid w:val="00B96635"/>
    <w:rsid w:val="00B96B40"/>
    <w:rsid w:val="00B96B58"/>
    <w:rsid w:val="00B9701B"/>
    <w:rsid w:val="00B9795A"/>
    <w:rsid w:val="00B97C70"/>
    <w:rsid w:val="00BA00F7"/>
    <w:rsid w:val="00BA02C9"/>
    <w:rsid w:val="00BA07FA"/>
    <w:rsid w:val="00BA14EB"/>
    <w:rsid w:val="00BA16A7"/>
    <w:rsid w:val="00BA18F6"/>
    <w:rsid w:val="00BA21F3"/>
    <w:rsid w:val="00BA28C7"/>
    <w:rsid w:val="00BA2A30"/>
    <w:rsid w:val="00BA2C3B"/>
    <w:rsid w:val="00BA2EA7"/>
    <w:rsid w:val="00BA3038"/>
    <w:rsid w:val="00BA38E3"/>
    <w:rsid w:val="00BA3E75"/>
    <w:rsid w:val="00BA4277"/>
    <w:rsid w:val="00BA4362"/>
    <w:rsid w:val="00BA43A5"/>
    <w:rsid w:val="00BA43F2"/>
    <w:rsid w:val="00BA4AD8"/>
    <w:rsid w:val="00BA4D06"/>
    <w:rsid w:val="00BA4FAC"/>
    <w:rsid w:val="00BA5DA6"/>
    <w:rsid w:val="00BA5DEA"/>
    <w:rsid w:val="00BA5E55"/>
    <w:rsid w:val="00BA684F"/>
    <w:rsid w:val="00BA6A73"/>
    <w:rsid w:val="00BA6EE8"/>
    <w:rsid w:val="00BA71D2"/>
    <w:rsid w:val="00BA7517"/>
    <w:rsid w:val="00BA79DF"/>
    <w:rsid w:val="00BA7A62"/>
    <w:rsid w:val="00BA7B8E"/>
    <w:rsid w:val="00BB0603"/>
    <w:rsid w:val="00BB099D"/>
    <w:rsid w:val="00BB0F6A"/>
    <w:rsid w:val="00BB14F7"/>
    <w:rsid w:val="00BB187B"/>
    <w:rsid w:val="00BB235D"/>
    <w:rsid w:val="00BB304B"/>
    <w:rsid w:val="00BB30EF"/>
    <w:rsid w:val="00BB3DDF"/>
    <w:rsid w:val="00BB4457"/>
    <w:rsid w:val="00BB49CF"/>
    <w:rsid w:val="00BB4CBB"/>
    <w:rsid w:val="00BB4D48"/>
    <w:rsid w:val="00BB4F6C"/>
    <w:rsid w:val="00BB52DD"/>
    <w:rsid w:val="00BB579D"/>
    <w:rsid w:val="00BB5AF6"/>
    <w:rsid w:val="00BB5F1B"/>
    <w:rsid w:val="00BB6F95"/>
    <w:rsid w:val="00BB7AF0"/>
    <w:rsid w:val="00BB7EF2"/>
    <w:rsid w:val="00BC0548"/>
    <w:rsid w:val="00BC0A0A"/>
    <w:rsid w:val="00BC0F69"/>
    <w:rsid w:val="00BC1033"/>
    <w:rsid w:val="00BC14B8"/>
    <w:rsid w:val="00BC23AD"/>
    <w:rsid w:val="00BC2B29"/>
    <w:rsid w:val="00BC2C33"/>
    <w:rsid w:val="00BC48DC"/>
    <w:rsid w:val="00BC4A6B"/>
    <w:rsid w:val="00BC4E0A"/>
    <w:rsid w:val="00BC5227"/>
    <w:rsid w:val="00BC5651"/>
    <w:rsid w:val="00BC593B"/>
    <w:rsid w:val="00BC6621"/>
    <w:rsid w:val="00BC6C81"/>
    <w:rsid w:val="00BC6F59"/>
    <w:rsid w:val="00BC7834"/>
    <w:rsid w:val="00BC7FE7"/>
    <w:rsid w:val="00BD0526"/>
    <w:rsid w:val="00BD0866"/>
    <w:rsid w:val="00BD14B1"/>
    <w:rsid w:val="00BD169D"/>
    <w:rsid w:val="00BD1722"/>
    <w:rsid w:val="00BD1C46"/>
    <w:rsid w:val="00BD270A"/>
    <w:rsid w:val="00BD28CC"/>
    <w:rsid w:val="00BD2B9C"/>
    <w:rsid w:val="00BD2F14"/>
    <w:rsid w:val="00BD3971"/>
    <w:rsid w:val="00BD3A5F"/>
    <w:rsid w:val="00BD3CDB"/>
    <w:rsid w:val="00BD41C2"/>
    <w:rsid w:val="00BD42F3"/>
    <w:rsid w:val="00BD4483"/>
    <w:rsid w:val="00BD47FC"/>
    <w:rsid w:val="00BD4978"/>
    <w:rsid w:val="00BD4E76"/>
    <w:rsid w:val="00BD5606"/>
    <w:rsid w:val="00BD5A1D"/>
    <w:rsid w:val="00BD60C9"/>
    <w:rsid w:val="00BD6397"/>
    <w:rsid w:val="00BD652F"/>
    <w:rsid w:val="00BD7249"/>
    <w:rsid w:val="00BD79A6"/>
    <w:rsid w:val="00BE0566"/>
    <w:rsid w:val="00BE102B"/>
    <w:rsid w:val="00BE15B2"/>
    <w:rsid w:val="00BE15C4"/>
    <w:rsid w:val="00BE1939"/>
    <w:rsid w:val="00BE23CB"/>
    <w:rsid w:val="00BE2BC4"/>
    <w:rsid w:val="00BE317F"/>
    <w:rsid w:val="00BE31D8"/>
    <w:rsid w:val="00BE35C2"/>
    <w:rsid w:val="00BE39A9"/>
    <w:rsid w:val="00BE39EF"/>
    <w:rsid w:val="00BE3D0C"/>
    <w:rsid w:val="00BE3FB3"/>
    <w:rsid w:val="00BE466D"/>
    <w:rsid w:val="00BE4813"/>
    <w:rsid w:val="00BE4817"/>
    <w:rsid w:val="00BE4959"/>
    <w:rsid w:val="00BE4F02"/>
    <w:rsid w:val="00BE57D8"/>
    <w:rsid w:val="00BE5FD1"/>
    <w:rsid w:val="00BE6AF6"/>
    <w:rsid w:val="00BE70FF"/>
    <w:rsid w:val="00BE71BF"/>
    <w:rsid w:val="00BE745E"/>
    <w:rsid w:val="00BF01AA"/>
    <w:rsid w:val="00BF093C"/>
    <w:rsid w:val="00BF0E08"/>
    <w:rsid w:val="00BF129B"/>
    <w:rsid w:val="00BF1BEF"/>
    <w:rsid w:val="00BF2410"/>
    <w:rsid w:val="00BF3BD3"/>
    <w:rsid w:val="00BF520E"/>
    <w:rsid w:val="00BF5605"/>
    <w:rsid w:val="00BF58EA"/>
    <w:rsid w:val="00BF5E20"/>
    <w:rsid w:val="00BF5F94"/>
    <w:rsid w:val="00BF625A"/>
    <w:rsid w:val="00BF655B"/>
    <w:rsid w:val="00BF67E3"/>
    <w:rsid w:val="00BF7DCF"/>
    <w:rsid w:val="00C0003F"/>
    <w:rsid w:val="00C007A3"/>
    <w:rsid w:val="00C007D0"/>
    <w:rsid w:val="00C00AB4"/>
    <w:rsid w:val="00C01D71"/>
    <w:rsid w:val="00C01E52"/>
    <w:rsid w:val="00C0278B"/>
    <w:rsid w:val="00C02883"/>
    <w:rsid w:val="00C04383"/>
    <w:rsid w:val="00C04C9E"/>
    <w:rsid w:val="00C050FD"/>
    <w:rsid w:val="00C0546B"/>
    <w:rsid w:val="00C06619"/>
    <w:rsid w:val="00C0705A"/>
    <w:rsid w:val="00C0795B"/>
    <w:rsid w:val="00C07CCF"/>
    <w:rsid w:val="00C07D4C"/>
    <w:rsid w:val="00C07EA2"/>
    <w:rsid w:val="00C10A8B"/>
    <w:rsid w:val="00C10BE3"/>
    <w:rsid w:val="00C10C44"/>
    <w:rsid w:val="00C11B65"/>
    <w:rsid w:val="00C1204F"/>
    <w:rsid w:val="00C1252E"/>
    <w:rsid w:val="00C13331"/>
    <w:rsid w:val="00C13A59"/>
    <w:rsid w:val="00C1405E"/>
    <w:rsid w:val="00C14EA9"/>
    <w:rsid w:val="00C150CE"/>
    <w:rsid w:val="00C1538D"/>
    <w:rsid w:val="00C155C5"/>
    <w:rsid w:val="00C1607A"/>
    <w:rsid w:val="00C16678"/>
    <w:rsid w:val="00C16DB3"/>
    <w:rsid w:val="00C178C3"/>
    <w:rsid w:val="00C17B18"/>
    <w:rsid w:val="00C17DBB"/>
    <w:rsid w:val="00C20579"/>
    <w:rsid w:val="00C20C8E"/>
    <w:rsid w:val="00C216F0"/>
    <w:rsid w:val="00C217AC"/>
    <w:rsid w:val="00C218F5"/>
    <w:rsid w:val="00C22922"/>
    <w:rsid w:val="00C22C32"/>
    <w:rsid w:val="00C2326C"/>
    <w:rsid w:val="00C24248"/>
    <w:rsid w:val="00C24CEE"/>
    <w:rsid w:val="00C251C2"/>
    <w:rsid w:val="00C2549A"/>
    <w:rsid w:val="00C25BC3"/>
    <w:rsid w:val="00C2626B"/>
    <w:rsid w:val="00C262E1"/>
    <w:rsid w:val="00C26EBC"/>
    <w:rsid w:val="00C271EE"/>
    <w:rsid w:val="00C31132"/>
    <w:rsid w:val="00C34394"/>
    <w:rsid w:val="00C352B7"/>
    <w:rsid w:val="00C352C0"/>
    <w:rsid w:val="00C35945"/>
    <w:rsid w:val="00C370AE"/>
    <w:rsid w:val="00C37863"/>
    <w:rsid w:val="00C3798A"/>
    <w:rsid w:val="00C37C71"/>
    <w:rsid w:val="00C4033C"/>
    <w:rsid w:val="00C40D86"/>
    <w:rsid w:val="00C419E9"/>
    <w:rsid w:val="00C41CE4"/>
    <w:rsid w:val="00C41CF7"/>
    <w:rsid w:val="00C426DD"/>
    <w:rsid w:val="00C42A94"/>
    <w:rsid w:val="00C43F28"/>
    <w:rsid w:val="00C446C2"/>
    <w:rsid w:val="00C458B1"/>
    <w:rsid w:val="00C45C74"/>
    <w:rsid w:val="00C46B2C"/>
    <w:rsid w:val="00C46FC9"/>
    <w:rsid w:val="00C474C6"/>
    <w:rsid w:val="00C47BDB"/>
    <w:rsid w:val="00C5022F"/>
    <w:rsid w:val="00C502C7"/>
    <w:rsid w:val="00C504C5"/>
    <w:rsid w:val="00C50646"/>
    <w:rsid w:val="00C508B9"/>
    <w:rsid w:val="00C50EF4"/>
    <w:rsid w:val="00C511B7"/>
    <w:rsid w:val="00C51D42"/>
    <w:rsid w:val="00C522DE"/>
    <w:rsid w:val="00C52D30"/>
    <w:rsid w:val="00C530C7"/>
    <w:rsid w:val="00C5413C"/>
    <w:rsid w:val="00C54493"/>
    <w:rsid w:val="00C54697"/>
    <w:rsid w:val="00C549EE"/>
    <w:rsid w:val="00C550D6"/>
    <w:rsid w:val="00C55E15"/>
    <w:rsid w:val="00C56419"/>
    <w:rsid w:val="00C56EF4"/>
    <w:rsid w:val="00C5797B"/>
    <w:rsid w:val="00C60EA9"/>
    <w:rsid w:val="00C60FE0"/>
    <w:rsid w:val="00C61093"/>
    <w:rsid w:val="00C617EA"/>
    <w:rsid w:val="00C61B69"/>
    <w:rsid w:val="00C61C30"/>
    <w:rsid w:val="00C61D6A"/>
    <w:rsid w:val="00C61E70"/>
    <w:rsid w:val="00C6202B"/>
    <w:rsid w:val="00C623BB"/>
    <w:rsid w:val="00C62AFD"/>
    <w:rsid w:val="00C62B26"/>
    <w:rsid w:val="00C62CE9"/>
    <w:rsid w:val="00C638AA"/>
    <w:rsid w:val="00C63A2C"/>
    <w:rsid w:val="00C64681"/>
    <w:rsid w:val="00C64DAA"/>
    <w:rsid w:val="00C660C6"/>
    <w:rsid w:val="00C66329"/>
    <w:rsid w:val="00C66B75"/>
    <w:rsid w:val="00C6719A"/>
    <w:rsid w:val="00C676BE"/>
    <w:rsid w:val="00C67784"/>
    <w:rsid w:val="00C67B02"/>
    <w:rsid w:val="00C70117"/>
    <w:rsid w:val="00C704A8"/>
    <w:rsid w:val="00C70801"/>
    <w:rsid w:val="00C70D39"/>
    <w:rsid w:val="00C71ABE"/>
    <w:rsid w:val="00C71C7C"/>
    <w:rsid w:val="00C722A1"/>
    <w:rsid w:val="00C72638"/>
    <w:rsid w:val="00C732DE"/>
    <w:rsid w:val="00C73D6E"/>
    <w:rsid w:val="00C74123"/>
    <w:rsid w:val="00C74481"/>
    <w:rsid w:val="00C7479E"/>
    <w:rsid w:val="00C74F82"/>
    <w:rsid w:val="00C75225"/>
    <w:rsid w:val="00C75321"/>
    <w:rsid w:val="00C758E5"/>
    <w:rsid w:val="00C75C18"/>
    <w:rsid w:val="00C75F5E"/>
    <w:rsid w:val="00C765EA"/>
    <w:rsid w:val="00C7663B"/>
    <w:rsid w:val="00C769CB"/>
    <w:rsid w:val="00C7718A"/>
    <w:rsid w:val="00C77891"/>
    <w:rsid w:val="00C77BB3"/>
    <w:rsid w:val="00C806B8"/>
    <w:rsid w:val="00C80A51"/>
    <w:rsid w:val="00C80E90"/>
    <w:rsid w:val="00C8118B"/>
    <w:rsid w:val="00C82378"/>
    <w:rsid w:val="00C826AD"/>
    <w:rsid w:val="00C827F7"/>
    <w:rsid w:val="00C8362C"/>
    <w:rsid w:val="00C8466D"/>
    <w:rsid w:val="00C8552F"/>
    <w:rsid w:val="00C85543"/>
    <w:rsid w:val="00C85B9B"/>
    <w:rsid w:val="00C861A9"/>
    <w:rsid w:val="00C865C5"/>
    <w:rsid w:val="00C865D2"/>
    <w:rsid w:val="00C86AB1"/>
    <w:rsid w:val="00C86F0A"/>
    <w:rsid w:val="00C90253"/>
    <w:rsid w:val="00C905AA"/>
    <w:rsid w:val="00C9073B"/>
    <w:rsid w:val="00C90814"/>
    <w:rsid w:val="00C9117C"/>
    <w:rsid w:val="00C92234"/>
    <w:rsid w:val="00C92BB6"/>
    <w:rsid w:val="00C92BEA"/>
    <w:rsid w:val="00C92CF9"/>
    <w:rsid w:val="00C92DAF"/>
    <w:rsid w:val="00C94978"/>
    <w:rsid w:val="00C94B00"/>
    <w:rsid w:val="00C94BE4"/>
    <w:rsid w:val="00C956C2"/>
    <w:rsid w:val="00C95983"/>
    <w:rsid w:val="00C965CD"/>
    <w:rsid w:val="00C966FD"/>
    <w:rsid w:val="00C9677A"/>
    <w:rsid w:val="00C96828"/>
    <w:rsid w:val="00C968BB"/>
    <w:rsid w:val="00C969E3"/>
    <w:rsid w:val="00C96A52"/>
    <w:rsid w:val="00C972B2"/>
    <w:rsid w:val="00C974E1"/>
    <w:rsid w:val="00CA057F"/>
    <w:rsid w:val="00CA09CC"/>
    <w:rsid w:val="00CA0B5D"/>
    <w:rsid w:val="00CA0D59"/>
    <w:rsid w:val="00CA1743"/>
    <w:rsid w:val="00CA17EA"/>
    <w:rsid w:val="00CA1AF9"/>
    <w:rsid w:val="00CA1F3F"/>
    <w:rsid w:val="00CA2ECD"/>
    <w:rsid w:val="00CA3DF8"/>
    <w:rsid w:val="00CA4197"/>
    <w:rsid w:val="00CA4AC7"/>
    <w:rsid w:val="00CA58C8"/>
    <w:rsid w:val="00CA5BF7"/>
    <w:rsid w:val="00CA5DCB"/>
    <w:rsid w:val="00CA6395"/>
    <w:rsid w:val="00CA6476"/>
    <w:rsid w:val="00CA717F"/>
    <w:rsid w:val="00CA7972"/>
    <w:rsid w:val="00CA79B6"/>
    <w:rsid w:val="00CA7F7D"/>
    <w:rsid w:val="00CB005E"/>
    <w:rsid w:val="00CB00B1"/>
    <w:rsid w:val="00CB0FAC"/>
    <w:rsid w:val="00CB14C7"/>
    <w:rsid w:val="00CB1950"/>
    <w:rsid w:val="00CB2276"/>
    <w:rsid w:val="00CB2BED"/>
    <w:rsid w:val="00CB2DEC"/>
    <w:rsid w:val="00CB2FCF"/>
    <w:rsid w:val="00CB3229"/>
    <w:rsid w:val="00CB3AC8"/>
    <w:rsid w:val="00CB3B7E"/>
    <w:rsid w:val="00CB3E0F"/>
    <w:rsid w:val="00CB3EE9"/>
    <w:rsid w:val="00CB55F8"/>
    <w:rsid w:val="00CB5917"/>
    <w:rsid w:val="00CB62AA"/>
    <w:rsid w:val="00CB6AFB"/>
    <w:rsid w:val="00CB6CAC"/>
    <w:rsid w:val="00CB749E"/>
    <w:rsid w:val="00CB77C7"/>
    <w:rsid w:val="00CB79B4"/>
    <w:rsid w:val="00CC003C"/>
    <w:rsid w:val="00CC12C5"/>
    <w:rsid w:val="00CC217D"/>
    <w:rsid w:val="00CC237A"/>
    <w:rsid w:val="00CC2EEA"/>
    <w:rsid w:val="00CC30C0"/>
    <w:rsid w:val="00CC3623"/>
    <w:rsid w:val="00CC3926"/>
    <w:rsid w:val="00CC3C62"/>
    <w:rsid w:val="00CC475E"/>
    <w:rsid w:val="00CC565B"/>
    <w:rsid w:val="00CC56D7"/>
    <w:rsid w:val="00CC5711"/>
    <w:rsid w:val="00CC590C"/>
    <w:rsid w:val="00CC5B28"/>
    <w:rsid w:val="00CC5BE9"/>
    <w:rsid w:val="00CC67EF"/>
    <w:rsid w:val="00CC685F"/>
    <w:rsid w:val="00CC6A3E"/>
    <w:rsid w:val="00CC738E"/>
    <w:rsid w:val="00CC7537"/>
    <w:rsid w:val="00CC757F"/>
    <w:rsid w:val="00CC7775"/>
    <w:rsid w:val="00CC7D73"/>
    <w:rsid w:val="00CD02FB"/>
    <w:rsid w:val="00CD0375"/>
    <w:rsid w:val="00CD11AD"/>
    <w:rsid w:val="00CD12EA"/>
    <w:rsid w:val="00CD23E2"/>
    <w:rsid w:val="00CD2A0B"/>
    <w:rsid w:val="00CD2C21"/>
    <w:rsid w:val="00CD2E0F"/>
    <w:rsid w:val="00CD2FE4"/>
    <w:rsid w:val="00CD30C0"/>
    <w:rsid w:val="00CD3206"/>
    <w:rsid w:val="00CD398B"/>
    <w:rsid w:val="00CD3BA2"/>
    <w:rsid w:val="00CD458D"/>
    <w:rsid w:val="00CD4EC4"/>
    <w:rsid w:val="00CD525B"/>
    <w:rsid w:val="00CD5619"/>
    <w:rsid w:val="00CD5B19"/>
    <w:rsid w:val="00CD5BEF"/>
    <w:rsid w:val="00CD5DCA"/>
    <w:rsid w:val="00CD6074"/>
    <w:rsid w:val="00CD60DD"/>
    <w:rsid w:val="00CD62F1"/>
    <w:rsid w:val="00CD634A"/>
    <w:rsid w:val="00CD68C9"/>
    <w:rsid w:val="00CD69FA"/>
    <w:rsid w:val="00CD7682"/>
    <w:rsid w:val="00CD7B7F"/>
    <w:rsid w:val="00CE02E7"/>
    <w:rsid w:val="00CE07AA"/>
    <w:rsid w:val="00CE07FF"/>
    <w:rsid w:val="00CE0B78"/>
    <w:rsid w:val="00CE0E2F"/>
    <w:rsid w:val="00CE1109"/>
    <w:rsid w:val="00CE1DBE"/>
    <w:rsid w:val="00CE2347"/>
    <w:rsid w:val="00CE240F"/>
    <w:rsid w:val="00CE3102"/>
    <w:rsid w:val="00CE4B29"/>
    <w:rsid w:val="00CE4ED3"/>
    <w:rsid w:val="00CE51FA"/>
    <w:rsid w:val="00CE546B"/>
    <w:rsid w:val="00CE5B8C"/>
    <w:rsid w:val="00CE5E38"/>
    <w:rsid w:val="00CE6378"/>
    <w:rsid w:val="00CE641B"/>
    <w:rsid w:val="00CE6676"/>
    <w:rsid w:val="00CE66F3"/>
    <w:rsid w:val="00CE71C5"/>
    <w:rsid w:val="00CE73F7"/>
    <w:rsid w:val="00CE75F0"/>
    <w:rsid w:val="00CE7CC9"/>
    <w:rsid w:val="00CF0565"/>
    <w:rsid w:val="00CF09B2"/>
    <w:rsid w:val="00CF0BDD"/>
    <w:rsid w:val="00CF1045"/>
    <w:rsid w:val="00CF10EC"/>
    <w:rsid w:val="00CF1FD6"/>
    <w:rsid w:val="00CF2176"/>
    <w:rsid w:val="00CF2515"/>
    <w:rsid w:val="00CF2790"/>
    <w:rsid w:val="00CF2797"/>
    <w:rsid w:val="00CF293E"/>
    <w:rsid w:val="00CF30D8"/>
    <w:rsid w:val="00CF3BDC"/>
    <w:rsid w:val="00CF3C91"/>
    <w:rsid w:val="00CF446C"/>
    <w:rsid w:val="00CF45D9"/>
    <w:rsid w:val="00CF4802"/>
    <w:rsid w:val="00CF52C6"/>
    <w:rsid w:val="00CF5BB7"/>
    <w:rsid w:val="00CF5C57"/>
    <w:rsid w:val="00CF717D"/>
    <w:rsid w:val="00CF77C1"/>
    <w:rsid w:val="00CF79AA"/>
    <w:rsid w:val="00CF7BDA"/>
    <w:rsid w:val="00D00224"/>
    <w:rsid w:val="00D0097F"/>
    <w:rsid w:val="00D014F5"/>
    <w:rsid w:val="00D0220A"/>
    <w:rsid w:val="00D02290"/>
    <w:rsid w:val="00D02C5D"/>
    <w:rsid w:val="00D02DDD"/>
    <w:rsid w:val="00D038F6"/>
    <w:rsid w:val="00D03F2A"/>
    <w:rsid w:val="00D03F31"/>
    <w:rsid w:val="00D04623"/>
    <w:rsid w:val="00D04DD1"/>
    <w:rsid w:val="00D04F80"/>
    <w:rsid w:val="00D05B28"/>
    <w:rsid w:val="00D05F9B"/>
    <w:rsid w:val="00D0666A"/>
    <w:rsid w:val="00D06BB4"/>
    <w:rsid w:val="00D07256"/>
    <w:rsid w:val="00D07DDF"/>
    <w:rsid w:val="00D100CB"/>
    <w:rsid w:val="00D11BD7"/>
    <w:rsid w:val="00D12027"/>
    <w:rsid w:val="00D1219C"/>
    <w:rsid w:val="00D1302B"/>
    <w:rsid w:val="00D13948"/>
    <w:rsid w:val="00D1463A"/>
    <w:rsid w:val="00D1482F"/>
    <w:rsid w:val="00D14E4E"/>
    <w:rsid w:val="00D1508B"/>
    <w:rsid w:val="00D15678"/>
    <w:rsid w:val="00D15836"/>
    <w:rsid w:val="00D159B8"/>
    <w:rsid w:val="00D15B85"/>
    <w:rsid w:val="00D15C4F"/>
    <w:rsid w:val="00D1701D"/>
    <w:rsid w:val="00D178DC"/>
    <w:rsid w:val="00D20797"/>
    <w:rsid w:val="00D20B14"/>
    <w:rsid w:val="00D20E20"/>
    <w:rsid w:val="00D20F4D"/>
    <w:rsid w:val="00D21003"/>
    <w:rsid w:val="00D214C2"/>
    <w:rsid w:val="00D21B8A"/>
    <w:rsid w:val="00D21EEF"/>
    <w:rsid w:val="00D22F19"/>
    <w:rsid w:val="00D23564"/>
    <w:rsid w:val="00D23C03"/>
    <w:rsid w:val="00D23C04"/>
    <w:rsid w:val="00D23F9A"/>
    <w:rsid w:val="00D24864"/>
    <w:rsid w:val="00D24B48"/>
    <w:rsid w:val="00D25E33"/>
    <w:rsid w:val="00D26EC6"/>
    <w:rsid w:val="00D271AF"/>
    <w:rsid w:val="00D27871"/>
    <w:rsid w:val="00D302A1"/>
    <w:rsid w:val="00D303D4"/>
    <w:rsid w:val="00D306AA"/>
    <w:rsid w:val="00D30833"/>
    <w:rsid w:val="00D30915"/>
    <w:rsid w:val="00D30A38"/>
    <w:rsid w:val="00D30C68"/>
    <w:rsid w:val="00D31434"/>
    <w:rsid w:val="00D3163F"/>
    <w:rsid w:val="00D31B11"/>
    <w:rsid w:val="00D32AD7"/>
    <w:rsid w:val="00D331C8"/>
    <w:rsid w:val="00D334B9"/>
    <w:rsid w:val="00D34B6B"/>
    <w:rsid w:val="00D36103"/>
    <w:rsid w:val="00D3658F"/>
    <w:rsid w:val="00D368A3"/>
    <w:rsid w:val="00D370BE"/>
    <w:rsid w:val="00D40013"/>
    <w:rsid w:val="00D41079"/>
    <w:rsid w:val="00D410A3"/>
    <w:rsid w:val="00D41478"/>
    <w:rsid w:val="00D418DD"/>
    <w:rsid w:val="00D41C45"/>
    <w:rsid w:val="00D41EAF"/>
    <w:rsid w:val="00D420D2"/>
    <w:rsid w:val="00D421B3"/>
    <w:rsid w:val="00D42AD0"/>
    <w:rsid w:val="00D42CA9"/>
    <w:rsid w:val="00D4350C"/>
    <w:rsid w:val="00D43A75"/>
    <w:rsid w:val="00D4491B"/>
    <w:rsid w:val="00D44D70"/>
    <w:rsid w:val="00D44D77"/>
    <w:rsid w:val="00D44E85"/>
    <w:rsid w:val="00D451B0"/>
    <w:rsid w:val="00D45E7A"/>
    <w:rsid w:val="00D45E83"/>
    <w:rsid w:val="00D46181"/>
    <w:rsid w:val="00D4638B"/>
    <w:rsid w:val="00D500AF"/>
    <w:rsid w:val="00D503B6"/>
    <w:rsid w:val="00D50524"/>
    <w:rsid w:val="00D50600"/>
    <w:rsid w:val="00D5060F"/>
    <w:rsid w:val="00D509AA"/>
    <w:rsid w:val="00D50E99"/>
    <w:rsid w:val="00D51063"/>
    <w:rsid w:val="00D511B2"/>
    <w:rsid w:val="00D519DF"/>
    <w:rsid w:val="00D52285"/>
    <w:rsid w:val="00D522EE"/>
    <w:rsid w:val="00D524D8"/>
    <w:rsid w:val="00D52877"/>
    <w:rsid w:val="00D52A40"/>
    <w:rsid w:val="00D52C82"/>
    <w:rsid w:val="00D52C94"/>
    <w:rsid w:val="00D52CCD"/>
    <w:rsid w:val="00D52F47"/>
    <w:rsid w:val="00D5333A"/>
    <w:rsid w:val="00D53419"/>
    <w:rsid w:val="00D53A77"/>
    <w:rsid w:val="00D541DB"/>
    <w:rsid w:val="00D5424A"/>
    <w:rsid w:val="00D54BC9"/>
    <w:rsid w:val="00D5679D"/>
    <w:rsid w:val="00D573F9"/>
    <w:rsid w:val="00D5784C"/>
    <w:rsid w:val="00D60EB9"/>
    <w:rsid w:val="00D60FEA"/>
    <w:rsid w:val="00D612C2"/>
    <w:rsid w:val="00D613EF"/>
    <w:rsid w:val="00D61563"/>
    <w:rsid w:val="00D61756"/>
    <w:rsid w:val="00D61C99"/>
    <w:rsid w:val="00D62301"/>
    <w:rsid w:val="00D626B0"/>
    <w:rsid w:val="00D63BE8"/>
    <w:rsid w:val="00D63E70"/>
    <w:rsid w:val="00D64602"/>
    <w:rsid w:val="00D6467A"/>
    <w:rsid w:val="00D64800"/>
    <w:rsid w:val="00D64DBD"/>
    <w:rsid w:val="00D65281"/>
    <w:rsid w:val="00D6541D"/>
    <w:rsid w:val="00D6549D"/>
    <w:rsid w:val="00D65961"/>
    <w:rsid w:val="00D659EF"/>
    <w:rsid w:val="00D65B23"/>
    <w:rsid w:val="00D65DAC"/>
    <w:rsid w:val="00D660CE"/>
    <w:rsid w:val="00D668A6"/>
    <w:rsid w:val="00D669D2"/>
    <w:rsid w:val="00D674DC"/>
    <w:rsid w:val="00D67CB5"/>
    <w:rsid w:val="00D706A0"/>
    <w:rsid w:val="00D710C7"/>
    <w:rsid w:val="00D71236"/>
    <w:rsid w:val="00D71598"/>
    <w:rsid w:val="00D71B9F"/>
    <w:rsid w:val="00D71F0D"/>
    <w:rsid w:val="00D72B19"/>
    <w:rsid w:val="00D7341A"/>
    <w:rsid w:val="00D73BF5"/>
    <w:rsid w:val="00D73CE6"/>
    <w:rsid w:val="00D73F3B"/>
    <w:rsid w:val="00D74642"/>
    <w:rsid w:val="00D74CD3"/>
    <w:rsid w:val="00D75722"/>
    <w:rsid w:val="00D75F5B"/>
    <w:rsid w:val="00D7610D"/>
    <w:rsid w:val="00D7620A"/>
    <w:rsid w:val="00D7623C"/>
    <w:rsid w:val="00D76BCF"/>
    <w:rsid w:val="00D77593"/>
    <w:rsid w:val="00D777B4"/>
    <w:rsid w:val="00D77D61"/>
    <w:rsid w:val="00D8010C"/>
    <w:rsid w:val="00D804CA"/>
    <w:rsid w:val="00D81038"/>
    <w:rsid w:val="00D81F1A"/>
    <w:rsid w:val="00D82C2A"/>
    <w:rsid w:val="00D82FEE"/>
    <w:rsid w:val="00D834A0"/>
    <w:rsid w:val="00D83DE0"/>
    <w:rsid w:val="00D858AD"/>
    <w:rsid w:val="00D86045"/>
    <w:rsid w:val="00D8626D"/>
    <w:rsid w:val="00D8633C"/>
    <w:rsid w:val="00D86984"/>
    <w:rsid w:val="00D86B8E"/>
    <w:rsid w:val="00D86FDA"/>
    <w:rsid w:val="00D90181"/>
    <w:rsid w:val="00D909E6"/>
    <w:rsid w:val="00D90CE5"/>
    <w:rsid w:val="00D910A1"/>
    <w:rsid w:val="00D918DA"/>
    <w:rsid w:val="00D91FD1"/>
    <w:rsid w:val="00D92C44"/>
    <w:rsid w:val="00D92EE4"/>
    <w:rsid w:val="00D930BB"/>
    <w:rsid w:val="00D93317"/>
    <w:rsid w:val="00D9436B"/>
    <w:rsid w:val="00D94D3D"/>
    <w:rsid w:val="00D9522C"/>
    <w:rsid w:val="00D965D6"/>
    <w:rsid w:val="00D96660"/>
    <w:rsid w:val="00D96C48"/>
    <w:rsid w:val="00D96C4E"/>
    <w:rsid w:val="00D972CA"/>
    <w:rsid w:val="00D973BE"/>
    <w:rsid w:val="00D97635"/>
    <w:rsid w:val="00D977E1"/>
    <w:rsid w:val="00D97D39"/>
    <w:rsid w:val="00D97EC3"/>
    <w:rsid w:val="00DA0064"/>
    <w:rsid w:val="00DA0A26"/>
    <w:rsid w:val="00DA0B19"/>
    <w:rsid w:val="00DA1024"/>
    <w:rsid w:val="00DA1184"/>
    <w:rsid w:val="00DA1447"/>
    <w:rsid w:val="00DA180C"/>
    <w:rsid w:val="00DA18AE"/>
    <w:rsid w:val="00DA1D51"/>
    <w:rsid w:val="00DA2B5A"/>
    <w:rsid w:val="00DA3136"/>
    <w:rsid w:val="00DA339E"/>
    <w:rsid w:val="00DA415B"/>
    <w:rsid w:val="00DA4C66"/>
    <w:rsid w:val="00DA549D"/>
    <w:rsid w:val="00DA5DDD"/>
    <w:rsid w:val="00DA623C"/>
    <w:rsid w:val="00DA6988"/>
    <w:rsid w:val="00DA6CEB"/>
    <w:rsid w:val="00DA7EA7"/>
    <w:rsid w:val="00DB0134"/>
    <w:rsid w:val="00DB0679"/>
    <w:rsid w:val="00DB105B"/>
    <w:rsid w:val="00DB1348"/>
    <w:rsid w:val="00DB191B"/>
    <w:rsid w:val="00DB2137"/>
    <w:rsid w:val="00DB2FA2"/>
    <w:rsid w:val="00DB30CF"/>
    <w:rsid w:val="00DB35DA"/>
    <w:rsid w:val="00DB3E78"/>
    <w:rsid w:val="00DB48E0"/>
    <w:rsid w:val="00DB4BA4"/>
    <w:rsid w:val="00DB4BD4"/>
    <w:rsid w:val="00DB4E60"/>
    <w:rsid w:val="00DB4EB8"/>
    <w:rsid w:val="00DB5604"/>
    <w:rsid w:val="00DB5892"/>
    <w:rsid w:val="00DB5A4B"/>
    <w:rsid w:val="00DB6B06"/>
    <w:rsid w:val="00DB6F67"/>
    <w:rsid w:val="00DB7438"/>
    <w:rsid w:val="00DB7A35"/>
    <w:rsid w:val="00DB7CCB"/>
    <w:rsid w:val="00DB7D34"/>
    <w:rsid w:val="00DC0D3F"/>
    <w:rsid w:val="00DC0E21"/>
    <w:rsid w:val="00DC0FC3"/>
    <w:rsid w:val="00DC10A6"/>
    <w:rsid w:val="00DC1109"/>
    <w:rsid w:val="00DC24BC"/>
    <w:rsid w:val="00DC32C5"/>
    <w:rsid w:val="00DC34AA"/>
    <w:rsid w:val="00DC3A3D"/>
    <w:rsid w:val="00DC3DD4"/>
    <w:rsid w:val="00DC3FA6"/>
    <w:rsid w:val="00DC43AA"/>
    <w:rsid w:val="00DC467E"/>
    <w:rsid w:val="00DC48F6"/>
    <w:rsid w:val="00DC4B4D"/>
    <w:rsid w:val="00DC4DE0"/>
    <w:rsid w:val="00DC5C51"/>
    <w:rsid w:val="00DC6102"/>
    <w:rsid w:val="00DC667E"/>
    <w:rsid w:val="00DC6FED"/>
    <w:rsid w:val="00DC7685"/>
    <w:rsid w:val="00DD0A8B"/>
    <w:rsid w:val="00DD0EF4"/>
    <w:rsid w:val="00DD14DE"/>
    <w:rsid w:val="00DD1586"/>
    <w:rsid w:val="00DD1A6F"/>
    <w:rsid w:val="00DD2AE0"/>
    <w:rsid w:val="00DD30B0"/>
    <w:rsid w:val="00DD3DF8"/>
    <w:rsid w:val="00DD40AA"/>
    <w:rsid w:val="00DD41BA"/>
    <w:rsid w:val="00DD457D"/>
    <w:rsid w:val="00DD47CA"/>
    <w:rsid w:val="00DD4AB0"/>
    <w:rsid w:val="00DD4D1E"/>
    <w:rsid w:val="00DD4DB7"/>
    <w:rsid w:val="00DD50D7"/>
    <w:rsid w:val="00DD5863"/>
    <w:rsid w:val="00DD5BB1"/>
    <w:rsid w:val="00DD5FE9"/>
    <w:rsid w:val="00DD684D"/>
    <w:rsid w:val="00DD6921"/>
    <w:rsid w:val="00DD6DB8"/>
    <w:rsid w:val="00DD701B"/>
    <w:rsid w:val="00DD715D"/>
    <w:rsid w:val="00DD7B1F"/>
    <w:rsid w:val="00DE002D"/>
    <w:rsid w:val="00DE0906"/>
    <w:rsid w:val="00DE0FC9"/>
    <w:rsid w:val="00DE2956"/>
    <w:rsid w:val="00DE3C42"/>
    <w:rsid w:val="00DE3C68"/>
    <w:rsid w:val="00DE4C3B"/>
    <w:rsid w:val="00DE4D97"/>
    <w:rsid w:val="00DE5987"/>
    <w:rsid w:val="00DE5A1E"/>
    <w:rsid w:val="00DE632E"/>
    <w:rsid w:val="00DE661B"/>
    <w:rsid w:val="00DE69F7"/>
    <w:rsid w:val="00DE7D74"/>
    <w:rsid w:val="00DF00BA"/>
    <w:rsid w:val="00DF00C6"/>
    <w:rsid w:val="00DF0308"/>
    <w:rsid w:val="00DF0354"/>
    <w:rsid w:val="00DF1CCD"/>
    <w:rsid w:val="00DF387B"/>
    <w:rsid w:val="00DF38D1"/>
    <w:rsid w:val="00DF43F5"/>
    <w:rsid w:val="00DF545F"/>
    <w:rsid w:val="00DF54F2"/>
    <w:rsid w:val="00DF5519"/>
    <w:rsid w:val="00DF6B53"/>
    <w:rsid w:val="00DF73F6"/>
    <w:rsid w:val="00DF7711"/>
    <w:rsid w:val="00DF7BFD"/>
    <w:rsid w:val="00E000F3"/>
    <w:rsid w:val="00E00947"/>
    <w:rsid w:val="00E00C8B"/>
    <w:rsid w:val="00E01116"/>
    <w:rsid w:val="00E01518"/>
    <w:rsid w:val="00E0173F"/>
    <w:rsid w:val="00E019AE"/>
    <w:rsid w:val="00E01AA3"/>
    <w:rsid w:val="00E01C48"/>
    <w:rsid w:val="00E021F3"/>
    <w:rsid w:val="00E025A1"/>
    <w:rsid w:val="00E025AB"/>
    <w:rsid w:val="00E03C3B"/>
    <w:rsid w:val="00E03C56"/>
    <w:rsid w:val="00E0419C"/>
    <w:rsid w:val="00E041ED"/>
    <w:rsid w:val="00E04780"/>
    <w:rsid w:val="00E047BD"/>
    <w:rsid w:val="00E04926"/>
    <w:rsid w:val="00E04A50"/>
    <w:rsid w:val="00E04E2C"/>
    <w:rsid w:val="00E05613"/>
    <w:rsid w:val="00E05982"/>
    <w:rsid w:val="00E05A9E"/>
    <w:rsid w:val="00E062DF"/>
    <w:rsid w:val="00E063FD"/>
    <w:rsid w:val="00E066C3"/>
    <w:rsid w:val="00E073EE"/>
    <w:rsid w:val="00E07814"/>
    <w:rsid w:val="00E07AF4"/>
    <w:rsid w:val="00E07D10"/>
    <w:rsid w:val="00E101D7"/>
    <w:rsid w:val="00E10655"/>
    <w:rsid w:val="00E10A95"/>
    <w:rsid w:val="00E1105D"/>
    <w:rsid w:val="00E114D4"/>
    <w:rsid w:val="00E1242D"/>
    <w:rsid w:val="00E12849"/>
    <w:rsid w:val="00E12ED0"/>
    <w:rsid w:val="00E130B3"/>
    <w:rsid w:val="00E13598"/>
    <w:rsid w:val="00E13B2F"/>
    <w:rsid w:val="00E13D77"/>
    <w:rsid w:val="00E14241"/>
    <w:rsid w:val="00E14555"/>
    <w:rsid w:val="00E1466E"/>
    <w:rsid w:val="00E14DB9"/>
    <w:rsid w:val="00E14E71"/>
    <w:rsid w:val="00E1687B"/>
    <w:rsid w:val="00E1785C"/>
    <w:rsid w:val="00E17B27"/>
    <w:rsid w:val="00E209DC"/>
    <w:rsid w:val="00E20D06"/>
    <w:rsid w:val="00E20DEB"/>
    <w:rsid w:val="00E2117F"/>
    <w:rsid w:val="00E21902"/>
    <w:rsid w:val="00E21C2A"/>
    <w:rsid w:val="00E21E2D"/>
    <w:rsid w:val="00E2202D"/>
    <w:rsid w:val="00E22189"/>
    <w:rsid w:val="00E2224E"/>
    <w:rsid w:val="00E22B61"/>
    <w:rsid w:val="00E23355"/>
    <w:rsid w:val="00E23725"/>
    <w:rsid w:val="00E23846"/>
    <w:rsid w:val="00E241C7"/>
    <w:rsid w:val="00E24228"/>
    <w:rsid w:val="00E24255"/>
    <w:rsid w:val="00E244EB"/>
    <w:rsid w:val="00E2496C"/>
    <w:rsid w:val="00E25335"/>
    <w:rsid w:val="00E26608"/>
    <w:rsid w:val="00E26891"/>
    <w:rsid w:val="00E269AA"/>
    <w:rsid w:val="00E26D45"/>
    <w:rsid w:val="00E305C3"/>
    <w:rsid w:val="00E3073C"/>
    <w:rsid w:val="00E30F45"/>
    <w:rsid w:val="00E31BDF"/>
    <w:rsid w:val="00E3219B"/>
    <w:rsid w:val="00E32430"/>
    <w:rsid w:val="00E326B3"/>
    <w:rsid w:val="00E3289D"/>
    <w:rsid w:val="00E32F41"/>
    <w:rsid w:val="00E3300A"/>
    <w:rsid w:val="00E333B8"/>
    <w:rsid w:val="00E336E0"/>
    <w:rsid w:val="00E33E04"/>
    <w:rsid w:val="00E33E43"/>
    <w:rsid w:val="00E34ADD"/>
    <w:rsid w:val="00E352D9"/>
    <w:rsid w:val="00E354C4"/>
    <w:rsid w:val="00E35551"/>
    <w:rsid w:val="00E35A25"/>
    <w:rsid w:val="00E36418"/>
    <w:rsid w:val="00E371FC"/>
    <w:rsid w:val="00E37475"/>
    <w:rsid w:val="00E40570"/>
    <w:rsid w:val="00E40755"/>
    <w:rsid w:val="00E40F73"/>
    <w:rsid w:val="00E40F9D"/>
    <w:rsid w:val="00E4197C"/>
    <w:rsid w:val="00E4198F"/>
    <w:rsid w:val="00E41BCC"/>
    <w:rsid w:val="00E41BF3"/>
    <w:rsid w:val="00E429BE"/>
    <w:rsid w:val="00E42CA2"/>
    <w:rsid w:val="00E4350C"/>
    <w:rsid w:val="00E43578"/>
    <w:rsid w:val="00E44EA2"/>
    <w:rsid w:val="00E45013"/>
    <w:rsid w:val="00E4515D"/>
    <w:rsid w:val="00E45A97"/>
    <w:rsid w:val="00E46156"/>
    <w:rsid w:val="00E46509"/>
    <w:rsid w:val="00E46873"/>
    <w:rsid w:val="00E46E87"/>
    <w:rsid w:val="00E47046"/>
    <w:rsid w:val="00E47392"/>
    <w:rsid w:val="00E47438"/>
    <w:rsid w:val="00E47757"/>
    <w:rsid w:val="00E47AD0"/>
    <w:rsid w:val="00E47DB2"/>
    <w:rsid w:val="00E47F72"/>
    <w:rsid w:val="00E50CB1"/>
    <w:rsid w:val="00E512CB"/>
    <w:rsid w:val="00E513AC"/>
    <w:rsid w:val="00E5187B"/>
    <w:rsid w:val="00E52413"/>
    <w:rsid w:val="00E52EDE"/>
    <w:rsid w:val="00E53812"/>
    <w:rsid w:val="00E53977"/>
    <w:rsid w:val="00E54B09"/>
    <w:rsid w:val="00E54BF8"/>
    <w:rsid w:val="00E56676"/>
    <w:rsid w:val="00E566FB"/>
    <w:rsid w:val="00E56811"/>
    <w:rsid w:val="00E56B83"/>
    <w:rsid w:val="00E5744A"/>
    <w:rsid w:val="00E576BE"/>
    <w:rsid w:val="00E578B5"/>
    <w:rsid w:val="00E57DDE"/>
    <w:rsid w:val="00E605D3"/>
    <w:rsid w:val="00E60919"/>
    <w:rsid w:val="00E60ADA"/>
    <w:rsid w:val="00E60B99"/>
    <w:rsid w:val="00E60D59"/>
    <w:rsid w:val="00E60FD9"/>
    <w:rsid w:val="00E610DF"/>
    <w:rsid w:val="00E612F1"/>
    <w:rsid w:val="00E61673"/>
    <w:rsid w:val="00E61DD1"/>
    <w:rsid w:val="00E62381"/>
    <w:rsid w:val="00E62A2D"/>
    <w:rsid w:val="00E62C6B"/>
    <w:rsid w:val="00E63D07"/>
    <w:rsid w:val="00E63D22"/>
    <w:rsid w:val="00E64A21"/>
    <w:rsid w:val="00E64AA7"/>
    <w:rsid w:val="00E64DAD"/>
    <w:rsid w:val="00E64FBC"/>
    <w:rsid w:val="00E64FC9"/>
    <w:rsid w:val="00E651A8"/>
    <w:rsid w:val="00E65920"/>
    <w:rsid w:val="00E65E32"/>
    <w:rsid w:val="00E6614B"/>
    <w:rsid w:val="00E66329"/>
    <w:rsid w:val="00E6670F"/>
    <w:rsid w:val="00E66A12"/>
    <w:rsid w:val="00E66E0F"/>
    <w:rsid w:val="00E6704F"/>
    <w:rsid w:val="00E6796D"/>
    <w:rsid w:val="00E67AEA"/>
    <w:rsid w:val="00E67DF3"/>
    <w:rsid w:val="00E700A9"/>
    <w:rsid w:val="00E7047D"/>
    <w:rsid w:val="00E70513"/>
    <w:rsid w:val="00E709B8"/>
    <w:rsid w:val="00E719E0"/>
    <w:rsid w:val="00E71C51"/>
    <w:rsid w:val="00E72288"/>
    <w:rsid w:val="00E72FF1"/>
    <w:rsid w:val="00E731CB"/>
    <w:rsid w:val="00E73947"/>
    <w:rsid w:val="00E74398"/>
    <w:rsid w:val="00E745B4"/>
    <w:rsid w:val="00E74764"/>
    <w:rsid w:val="00E75BD0"/>
    <w:rsid w:val="00E75F6E"/>
    <w:rsid w:val="00E76232"/>
    <w:rsid w:val="00E763FF"/>
    <w:rsid w:val="00E76982"/>
    <w:rsid w:val="00E77722"/>
    <w:rsid w:val="00E777CC"/>
    <w:rsid w:val="00E77821"/>
    <w:rsid w:val="00E77918"/>
    <w:rsid w:val="00E77972"/>
    <w:rsid w:val="00E80A60"/>
    <w:rsid w:val="00E81251"/>
    <w:rsid w:val="00E81762"/>
    <w:rsid w:val="00E818D1"/>
    <w:rsid w:val="00E81E2C"/>
    <w:rsid w:val="00E82DEA"/>
    <w:rsid w:val="00E84022"/>
    <w:rsid w:val="00E845BC"/>
    <w:rsid w:val="00E8499E"/>
    <w:rsid w:val="00E852E8"/>
    <w:rsid w:val="00E8568A"/>
    <w:rsid w:val="00E8648C"/>
    <w:rsid w:val="00E86CC7"/>
    <w:rsid w:val="00E86FD7"/>
    <w:rsid w:val="00E87398"/>
    <w:rsid w:val="00E87A28"/>
    <w:rsid w:val="00E9018E"/>
    <w:rsid w:val="00E90AFC"/>
    <w:rsid w:val="00E90EAB"/>
    <w:rsid w:val="00E918F3"/>
    <w:rsid w:val="00E924C0"/>
    <w:rsid w:val="00E92720"/>
    <w:rsid w:val="00E927B0"/>
    <w:rsid w:val="00E92F91"/>
    <w:rsid w:val="00E9406D"/>
    <w:rsid w:val="00E9457C"/>
    <w:rsid w:val="00E94C70"/>
    <w:rsid w:val="00E95FB3"/>
    <w:rsid w:val="00E960BE"/>
    <w:rsid w:val="00E96157"/>
    <w:rsid w:val="00E961CB"/>
    <w:rsid w:val="00E965A0"/>
    <w:rsid w:val="00E9692B"/>
    <w:rsid w:val="00E969A9"/>
    <w:rsid w:val="00E978E3"/>
    <w:rsid w:val="00E97961"/>
    <w:rsid w:val="00E97E5A"/>
    <w:rsid w:val="00EA0057"/>
    <w:rsid w:val="00EA0113"/>
    <w:rsid w:val="00EA04A0"/>
    <w:rsid w:val="00EA0993"/>
    <w:rsid w:val="00EA0997"/>
    <w:rsid w:val="00EA0BAD"/>
    <w:rsid w:val="00EA122F"/>
    <w:rsid w:val="00EA1B20"/>
    <w:rsid w:val="00EA20F9"/>
    <w:rsid w:val="00EA30D5"/>
    <w:rsid w:val="00EA33D7"/>
    <w:rsid w:val="00EA3407"/>
    <w:rsid w:val="00EA3FC2"/>
    <w:rsid w:val="00EA4551"/>
    <w:rsid w:val="00EA4FE9"/>
    <w:rsid w:val="00EA5317"/>
    <w:rsid w:val="00EA5DC4"/>
    <w:rsid w:val="00EA645B"/>
    <w:rsid w:val="00EA6C5A"/>
    <w:rsid w:val="00EA78F5"/>
    <w:rsid w:val="00EA7F8D"/>
    <w:rsid w:val="00EB0AE5"/>
    <w:rsid w:val="00EB0D60"/>
    <w:rsid w:val="00EB0E06"/>
    <w:rsid w:val="00EB0EEF"/>
    <w:rsid w:val="00EB1094"/>
    <w:rsid w:val="00EB12FB"/>
    <w:rsid w:val="00EB13BA"/>
    <w:rsid w:val="00EB1B82"/>
    <w:rsid w:val="00EB1C4B"/>
    <w:rsid w:val="00EB20FE"/>
    <w:rsid w:val="00EB329F"/>
    <w:rsid w:val="00EB32E6"/>
    <w:rsid w:val="00EB345C"/>
    <w:rsid w:val="00EB4114"/>
    <w:rsid w:val="00EB435A"/>
    <w:rsid w:val="00EB4420"/>
    <w:rsid w:val="00EB453B"/>
    <w:rsid w:val="00EB58B7"/>
    <w:rsid w:val="00EB5BD6"/>
    <w:rsid w:val="00EB6367"/>
    <w:rsid w:val="00EB6907"/>
    <w:rsid w:val="00EB6B2E"/>
    <w:rsid w:val="00EB70FC"/>
    <w:rsid w:val="00EB76A1"/>
    <w:rsid w:val="00EB7762"/>
    <w:rsid w:val="00EB7A46"/>
    <w:rsid w:val="00EB7FF9"/>
    <w:rsid w:val="00EC00F9"/>
    <w:rsid w:val="00EC0A23"/>
    <w:rsid w:val="00EC1672"/>
    <w:rsid w:val="00EC19EA"/>
    <w:rsid w:val="00EC1B0A"/>
    <w:rsid w:val="00EC2534"/>
    <w:rsid w:val="00EC2700"/>
    <w:rsid w:val="00EC33A0"/>
    <w:rsid w:val="00EC425C"/>
    <w:rsid w:val="00EC45A9"/>
    <w:rsid w:val="00EC4756"/>
    <w:rsid w:val="00EC4E03"/>
    <w:rsid w:val="00EC540B"/>
    <w:rsid w:val="00EC5BDD"/>
    <w:rsid w:val="00EC5C69"/>
    <w:rsid w:val="00EC7089"/>
    <w:rsid w:val="00EC778C"/>
    <w:rsid w:val="00EC78EE"/>
    <w:rsid w:val="00EC7C43"/>
    <w:rsid w:val="00ED0528"/>
    <w:rsid w:val="00ED08AF"/>
    <w:rsid w:val="00ED1576"/>
    <w:rsid w:val="00ED2AD5"/>
    <w:rsid w:val="00ED32A2"/>
    <w:rsid w:val="00ED345B"/>
    <w:rsid w:val="00ED3B46"/>
    <w:rsid w:val="00ED40D1"/>
    <w:rsid w:val="00ED45FE"/>
    <w:rsid w:val="00ED6654"/>
    <w:rsid w:val="00ED683B"/>
    <w:rsid w:val="00ED6914"/>
    <w:rsid w:val="00ED6B0A"/>
    <w:rsid w:val="00ED6B55"/>
    <w:rsid w:val="00ED6F09"/>
    <w:rsid w:val="00ED79DE"/>
    <w:rsid w:val="00EE01D1"/>
    <w:rsid w:val="00EE0416"/>
    <w:rsid w:val="00EE0C9D"/>
    <w:rsid w:val="00EE11FD"/>
    <w:rsid w:val="00EE24CD"/>
    <w:rsid w:val="00EE2817"/>
    <w:rsid w:val="00EE2A79"/>
    <w:rsid w:val="00EE34CF"/>
    <w:rsid w:val="00EE3810"/>
    <w:rsid w:val="00EE3B90"/>
    <w:rsid w:val="00EE4654"/>
    <w:rsid w:val="00EE4C4F"/>
    <w:rsid w:val="00EE4F4B"/>
    <w:rsid w:val="00EE4FA3"/>
    <w:rsid w:val="00EE5058"/>
    <w:rsid w:val="00EE512D"/>
    <w:rsid w:val="00EE54FA"/>
    <w:rsid w:val="00EE5538"/>
    <w:rsid w:val="00EE5819"/>
    <w:rsid w:val="00EE5AA8"/>
    <w:rsid w:val="00EE6430"/>
    <w:rsid w:val="00EE6CCF"/>
    <w:rsid w:val="00EE6FE3"/>
    <w:rsid w:val="00EE7587"/>
    <w:rsid w:val="00EE7D56"/>
    <w:rsid w:val="00EF1087"/>
    <w:rsid w:val="00EF186F"/>
    <w:rsid w:val="00EF2CED"/>
    <w:rsid w:val="00EF3171"/>
    <w:rsid w:val="00EF31CE"/>
    <w:rsid w:val="00EF3336"/>
    <w:rsid w:val="00EF3547"/>
    <w:rsid w:val="00EF383C"/>
    <w:rsid w:val="00EF3A53"/>
    <w:rsid w:val="00EF4301"/>
    <w:rsid w:val="00EF47CF"/>
    <w:rsid w:val="00EF4ECA"/>
    <w:rsid w:val="00EF53D5"/>
    <w:rsid w:val="00EF64EC"/>
    <w:rsid w:val="00EF6511"/>
    <w:rsid w:val="00EF7527"/>
    <w:rsid w:val="00EF7809"/>
    <w:rsid w:val="00F00D04"/>
    <w:rsid w:val="00F00DA7"/>
    <w:rsid w:val="00F01136"/>
    <w:rsid w:val="00F014EE"/>
    <w:rsid w:val="00F01871"/>
    <w:rsid w:val="00F01907"/>
    <w:rsid w:val="00F01A48"/>
    <w:rsid w:val="00F01BC2"/>
    <w:rsid w:val="00F02B56"/>
    <w:rsid w:val="00F03965"/>
    <w:rsid w:val="00F03A5A"/>
    <w:rsid w:val="00F03C6B"/>
    <w:rsid w:val="00F0429B"/>
    <w:rsid w:val="00F04745"/>
    <w:rsid w:val="00F049A9"/>
    <w:rsid w:val="00F04BB1"/>
    <w:rsid w:val="00F0548F"/>
    <w:rsid w:val="00F05C13"/>
    <w:rsid w:val="00F05D56"/>
    <w:rsid w:val="00F0639D"/>
    <w:rsid w:val="00F063B6"/>
    <w:rsid w:val="00F0659E"/>
    <w:rsid w:val="00F069E5"/>
    <w:rsid w:val="00F07165"/>
    <w:rsid w:val="00F1022E"/>
    <w:rsid w:val="00F104C8"/>
    <w:rsid w:val="00F10E61"/>
    <w:rsid w:val="00F11727"/>
    <w:rsid w:val="00F119CE"/>
    <w:rsid w:val="00F12106"/>
    <w:rsid w:val="00F12A54"/>
    <w:rsid w:val="00F130B1"/>
    <w:rsid w:val="00F14853"/>
    <w:rsid w:val="00F151D5"/>
    <w:rsid w:val="00F1585B"/>
    <w:rsid w:val="00F15DC3"/>
    <w:rsid w:val="00F1697C"/>
    <w:rsid w:val="00F16D3F"/>
    <w:rsid w:val="00F170CF"/>
    <w:rsid w:val="00F171FE"/>
    <w:rsid w:val="00F174EF"/>
    <w:rsid w:val="00F17FF4"/>
    <w:rsid w:val="00F203AB"/>
    <w:rsid w:val="00F206B7"/>
    <w:rsid w:val="00F20A76"/>
    <w:rsid w:val="00F20B7D"/>
    <w:rsid w:val="00F20C3F"/>
    <w:rsid w:val="00F20F07"/>
    <w:rsid w:val="00F2159E"/>
    <w:rsid w:val="00F217DA"/>
    <w:rsid w:val="00F21C00"/>
    <w:rsid w:val="00F22060"/>
    <w:rsid w:val="00F2218C"/>
    <w:rsid w:val="00F230DB"/>
    <w:rsid w:val="00F2312B"/>
    <w:rsid w:val="00F2319A"/>
    <w:rsid w:val="00F23304"/>
    <w:rsid w:val="00F23968"/>
    <w:rsid w:val="00F23FBF"/>
    <w:rsid w:val="00F249D0"/>
    <w:rsid w:val="00F24C78"/>
    <w:rsid w:val="00F24F09"/>
    <w:rsid w:val="00F2560F"/>
    <w:rsid w:val="00F25F99"/>
    <w:rsid w:val="00F266DD"/>
    <w:rsid w:val="00F26D37"/>
    <w:rsid w:val="00F26ECF"/>
    <w:rsid w:val="00F26FDB"/>
    <w:rsid w:val="00F27C9E"/>
    <w:rsid w:val="00F300D6"/>
    <w:rsid w:val="00F30E68"/>
    <w:rsid w:val="00F315F4"/>
    <w:rsid w:val="00F31D0E"/>
    <w:rsid w:val="00F321F1"/>
    <w:rsid w:val="00F3230F"/>
    <w:rsid w:val="00F32938"/>
    <w:rsid w:val="00F3384C"/>
    <w:rsid w:val="00F33B53"/>
    <w:rsid w:val="00F33BB0"/>
    <w:rsid w:val="00F342CC"/>
    <w:rsid w:val="00F34A63"/>
    <w:rsid w:val="00F34C58"/>
    <w:rsid w:val="00F366A3"/>
    <w:rsid w:val="00F366C8"/>
    <w:rsid w:val="00F3797C"/>
    <w:rsid w:val="00F379C7"/>
    <w:rsid w:val="00F407BB"/>
    <w:rsid w:val="00F409D4"/>
    <w:rsid w:val="00F40FFD"/>
    <w:rsid w:val="00F41834"/>
    <w:rsid w:val="00F41A8E"/>
    <w:rsid w:val="00F41FCD"/>
    <w:rsid w:val="00F420AC"/>
    <w:rsid w:val="00F42431"/>
    <w:rsid w:val="00F4384E"/>
    <w:rsid w:val="00F43B2E"/>
    <w:rsid w:val="00F43C32"/>
    <w:rsid w:val="00F43FEA"/>
    <w:rsid w:val="00F44034"/>
    <w:rsid w:val="00F44320"/>
    <w:rsid w:val="00F4494E"/>
    <w:rsid w:val="00F44A00"/>
    <w:rsid w:val="00F44A65"/>
    <w:rsid w:val="00F451D2"/>
    <w:rsid w:val="00F45592"/>
    <w:rsid w:val="00F459F5"/>
    <w:rsid w:val="00F45A12"/>
    <w:rsid w:val="00F4649D"/>
    <w:rsid w:val="00F464CC"/>
    <w:rsid w:val="00F46634"/>
    <w:rsid w:val="00F466AD"/>
    <w:rsid w:val="00F467EE"/>
    <w:rsid w:val="00F46A9D"/>
    <w:rsid w:val="00F46B7A"/>
    <w:rsid w:val="00F46D77"/>
    <w:rsid w:val="00F476C3"/>
    <w:rsid w:val="00F5046D"/>
    <w:rsid w:val="00F50574"/>
    <w:rsid w:val="00F5087A"/>
    <w:rsid w:val="00F50A4F"/>
    <w:rsid w:val="00F50B0C"/>
    <w:rsid w:val="00F51B48"/>
    <w:rsid w:val="00F520B9"/>
    <w:rsid w:val="00F521DA"/>
    <w:rsid w:val="00F525CA"/>
    <w:rsid w:val="00F52AE8"/>
    <w:rsid w:val="00F52F57"/>
    <w:rsid w:val="00F5357C"/>
    <w:rsid w:val="00F536CF"/>
    <w:rsid w:val="00F538F4"/>
    <w:rsid w:val="00F53A96"/>
    <w:rsid w:val="00F549E7"/>
    <w:rsid w:val="00F55FB1"/>
    <w:rsid w:val="00F56B90"/>
    <w:rsid w:val="00F571E7"/>
    <w:rsid w:val="00F573B4"/>
    <w:rsid w:val="00F578A8"/>
    <w:rsid w:val="00F6028C"/>
    <w:rsid w:val="00F605D0"/>
    <w:rsid w:val="00F60C8C"/>
    <w:rsid w:val="00F60E0E"/>
    <w:rsid w:val="00F6149C"/>
    <w:rsid w:val="00F61620"/>
    <w:rsid w:val="00F617CA"/>
    <w:rsid w:val="00F619B2"/>
    <w:rsid w:val="00F61B5D"/>
    <w:rsid w:val="00F61D55"/>
    <w:rsid w:val="00F62133"/>
    <w:rsid w:val="00F62542"/>
    <w:rsid w:val="00F62C77"/>
    <w:rsid w:val="00F6311B"/>
    <w:rsid w:val="00F6330C"/>
    <w:rsid w:val="00F63503"/>
    <w:rsid w:val="00F635C7"/>
    <w:rsid w:val="00F64530"/>
    <w:rsid w:val="00F65524"/>
    <w:rsid w:val="00F65597"/>
    <w:rsid w:val="00F655EC"/>
    <w:rsid w:val="00F65709"/>
    <w:rsid w:val="00F65AEC"/>
    <w:rsid w:val="00F66305"/>
    <w:rsid w:val="00F66B16"/>
    <w:rsid w:val="00F66E7A"/>
    <w:rsid w:val="00F677CA"/>
    <w:rsid w:val="00F679FB"/>
    <w:rsid w:val="00F67C2E"/>
    <w:rsid w:val="00F70101"/>
    <w:rsid w:val="00F70525"/>
    <w:rsid w:val="00F70904"/>
    <w:rsid w:val="00F71904"/>
    <w:rsid w:val="00F71E63"/>
    <w:rsid w:val="00F72874"/>
    <w:rsid w:val="00F731A4"/>
    <w:rsid w:val="00F73497"/>
    <w:rsid w:val="00F73513"/>
    <w:rsid w:val="00F7424C"/>
    <w:rsid w:val="00F7483C"/>
    <w:rsid w:val="00F74D1D"/>
    <w:rsid w:val="00F752A6"/>
    <w:rsid w:val="00F75416"/>
    <w:rsid w:val="00F757EE"/>
    <w:rsid w:val="00F758E4"/>
    <w:rsid w:val="00F75C35"/>
    <w:rsid w:val="00F76651"/>
    <w:rsid w:val="00F769B8"/>
    <w:rsid w:val="00F76FE4"/>
    <w:rsid w:val="00F77272"/>
    <w:rsid w:val="00F80272"/>
    <w:rsid w:val="00F81FFD"/>
    <w:rsid w:val="00F82953"/>
    <w:rsid w:val="00F83186"/>
    <w:rsid w:val="00F836CF"/>
    <w:rsid w:val="00F850F6"/>
    <w:rsid w:val="00F85363"/>
    <w:rsid w:val="00F85850"/>
    <w:rsid w:val="00F85BC0"/>
    <w:rsid w:val="00F85C3B"/>
    <w:rsid w:val="00F87987"/>
    <w:rsid w:val="00F87D18"/>
    <w:rsid w:val="00F9059E"/>
    <w:rsid w:val="00F90CD8"/>
    <w:rsid w:val="00F910FA"/>
    <w:rsid w:val="00F91AC3"/>
    <w:rsid w:val="00F92A49"/>
    <w:rsid w:val="00F92B50"/>
    <w:rsid w:val="00F92E98"/>
    <w:rsid w:val="00F934FF"/>
    <w:rsid w:val="00F9376F"/>
    <w:rsid w:val="00F93BF7"/>
    <w:rsid w:val="00F93EFB"/>
    <w:rsid w:val="00F94233"/>
    <w:rsid w:val="00F945A2"/>
    <w:rsid w:val="00F94648"/>
    <w:rsid w:val="00F94DC7"/>
    <w:rsid w:val="00F94EB0"/>
    <w:rsid w:val="00F9503A"/>
    <w:rsid w:val="00F950C9"/>
    <w:rsid w:val="00F95B2D"/>
    <w:rsid w:val="00F95B84"/>
    <w:rsid w:val="00F95CDB"/>
    <w:rsid w:val="00F95DC9"/>
    <w:rsid w:val="00F95F92"/>
    <w:rsid w:val="00F960DB"/>
    <w:rsid w:val="00F962AE"/>
    <w:rsid w:val="00F96BC8"/>
    <w:rsid w:val="00F9751F"/>
    <w:rsid w:val="00F976EF"/>
    <w:rsid w:val="00FA0111"/>
    <w:rsid w:val="00FA0B2A"/>
    <w:rsid w:val="00FA0C8A"/>
    <w:rsid w:val="00FA1523"/>
    <w:rsid w:val="00FA1F9A"/>
    <w:rsid w:val="00FA21E2"/>
    <w:rsid w:val="00FA2212"/>
    <w:rsid w:val="00FA3155"/>
    <w:rsid w:val="00FA3349"/>
    <w:rsid w:val="00FA3671"/>
    <w:rsid w:val="00FA3847"/>
    <w:rsid w:val="00FA38DC"/>
    <w:rsid w:val="00FA393E"/>
    <w:rsid w:val="00FA3F0C"/>
    <w:rsid w:val="00FA4417"/>
    <w:rsid w:val="00FA46FA"/>
    <w:rsid w:val="00FA55C3"/>
    <w:rsid w:val="00FA5D58"/>
    <w:rsid w:val="00FA5E3E"/>
    <w:rsid w:val="00FA5E43"/>
    <w:rsid w:val="00FA6001"/>
    <w:rsid w:val="00FA6F26"/>
    <w:rsid w:val="00FA7081"/>
    <w:rsid w:val="00FA70CB"/>
    <w:rsid w:val="00FA74F3"/>
    <w:rsid w:val="00FA76EB"/>
    <w:rsid w:val="00FA7D94"/>
    <w:rsid w:val="00FA7E32"/>
    <w:rsid w:val="00FB02BF"/>
    <w:rsid w:val="00FB0A40"/>
    <w:rsid w:val="00FB11AA"/>
    <w:rsid w:val="00FB11E9"/>
    <w:rsid w:val="00FB1449"/>
    <w:rsid w:val="00FB17E3"/>
    <w:rsid w:val="00FB2156"/>
    <w:rsid w:val="00FB3192"/>
    <w:rsid w:val="00FB41D8"/>
    <w:rsid w:val="00FB494E"/>
    <w:rsid w:val="00FB4CA8"/>
    <w:rsid w:val="00FB591E"/>
    <w:rsid w:val="00FB5A08"/>
    <w:rsid w:val="00FB5AE9"/>
    <w:rsid w:val="00FB5B03"/>
    <w:rsid w:val="00FB5B4D"/>
    <w:rsid w:val="00FB601E"/>
    <w:rsid w:val="00FB6D51"/>
    <w:rsid w:val="00FC031C"/>
    <w:rsid w:val="00FC0538"/>
    <w:rsid w:val="00FC059D"/>
    <w:rsid w:val="00FC0B4F"/>
    <w:rsid w:val="00FC23B3"/>
    <w:rsid w:val="00FC2670"/>
    <w:rsid w:val="00FC26AA"/>
    <w:rsid w:val="00FC2C08"/>
    <w:rsid w:val="00FC3823"/>
    <w:rsid w:val="00FC3B90"/>
    <w:rsid w:val="00FC4560"/>
    <w:rsid w:val="00FC4A6E"/>
    <w:rsid w:val="00FC4DA8"/>
    <w:rsid w:val="00FC5D8C"/>
    <w:rsid w:val="00FC63F5"/>
    <w:rsid w:val="00FC706C"/>
    <w:rsid w:val="00FC77FD"/>
    <w:rsid w:val="00FD01EA"/>
    <w:rsid w:val="00FD07E7"/>
    <w:rsid w:val="00FD10A7"/>
    <w:rsid w:val="00FD2421"/>
    <w:rsid w:val="00FD28F8"/>
    <w:rsid w:val="00FD2C72"/>
    <w:rsid w:val="00FD2DCE"/>
    <w:rsid w:val="00FD2DD7"/>
    <w:rsid w:val="00FD4070"/>
    <w:rsid w:val="00FD40C3"/>
    <w:rsid w:val="00FD45D2"/>
    <w:rsid w:val="00FD4643"/>
    <w:rsid w:val="00FD4B9C"/>
    <w:rsid w:val="00FD5124"/>
    <w:rsid w:val="00FD52A6"/>
    <w:rsid w:val="00FD547A"/>
    <w:rsid w:val="00FD54D5"/>
    <w:rsid w:val="00FD6805"/>
    <w:rsid w:val="00FD7313"/>
    <w:rsid w:val="00FE09DB"/>
    <w:rsid w:val="00FE16AE"/>
    <w:rsid w:val="00FE1A7D"/>
    <w:rsid w:val="00FE1CD0"/>
    <w:rsid w:val="00FE1D5F"/>
    <w:rsid w:val="00FE1FA1"/>
    <w:rsid w:val="00FE23EB"/>
    <w:rsid w:val="00FE2D16"/>
    <w:rsid w:val="00FE3C11"/>
    <w:rsid w:val="00FE3FA3"/>
    <w:rsid w:val="00FE40C8"/>
    <w:rsid w:val="00FE414C"/>
    <w:rsid w:val="00FE4562"/>
    <w:rsid w:val="00FE4CCC"/>
    <w:rsid w:val="00FE4E94"/>
    <w:rsid w:val="00FE4F55"/>
    <w:rsid w:val="00FE5330"/>
    <w:rsid w:val="00FE5460"/>
    <w:rsid w:val="00FE5621"/>
    <w:rsid w:val="00FE59AB"/>
    <w:rsid w:val="00FE59E9"/>
    <w:rsid w:val="00FE5AD4"/>
    <w:rsid w:val="00FE5B50"/>
    <w:rsid w:val="00FE5E69"/>
    <w:rsid w:val="00FE645A"/>
    <w:rsid w:val="00FE671C"/>
    <w:rsid w:val="00FE68EB"/>
    <w:rsid w:val="00FE6D0A"/>
    <w:rsid w:val="00FE7AC1"/>
    <w:rsid w:val="00FF045A"/>
    <w:rsid w:val="00FF07C1"/>
    <w:rsid w:val="00FF187F"/>
    <w:rsid w:val="00FF1B7E"/>
    <w:rsid w:val="00FF3593"/>
    <w:rsid w:val="00FF3696"/>
    <w:rsid w:val="00FF37F9"/>
    <w:rsid w:val="00FF473F"/>
    <w:rsid w:val="00FF4929"/>
    <w:rsid w:val="00FF4E3E"/>
    <w:rsid w:val="00FF4F29"/>
    <w:rsid w:val="00FF4F48"/>
    <w:rsid w:val="00FF4F52"/>
    <w:rsid w:val="00FF58C8"/>
    <w:rsid w:val="00FF5A49"/>
    <w:rsid w:val="00FF5AB8"/>
    <w:rsid w:val="00FF7896"/>
    <w:rsid w:val="00FF794F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3996B"/>
  <w15:chartTrackingRefBased/>
  <w15:docId w15:val="{B00E5A90-A91E-A94C-8A78-F1BA80A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E3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34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17"/>
    <w:rPr>
      <w:color w:val="919191" w:themeColor="followedHyperlink"/>
      <w:u w:val="single"/>
    </w:rPr>
  </w:style>
  <w:style w:type="character" w:customStyle="1" w:styleId="docurl">
    <w:name w:val="docurl"/>
    <w:basedOn w:val="DefaultParagraphFont"/>
    <w:rsid w:val="00AC6AB1"/>
  </w:style>
  <w:style w:type="paragraph" w:styleId="ListParagraph">
    <w:name w:val="List Paragraph"/>
    <w:basedOn w:val="Normal"/>
    <w:uiPriority w:val="34"/>
    <w:unhideWhenUsed/>
    <w:qFormat/>
    <w:rsid w:val="001B2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A21"/>
  </w:style>
  <w:style w:type="paragraph" w:styleId="Revision">
    <w:name w:val="Revision"/>
    <w:hidden/>
    <w:uiPriority w:val="99"/>
    <w:semiHidden/>
    <w:rsid w:val="00806E26"/>
    <w:pPr>
      <w:spacing w:line="240" w:lineRule="auto"/>
      <w:ind w:firstLine="0"/>
    </w:pPr>
  </w:style>
  <w:style w:type="paragraph" w:customStyle="1" w:styleId="body-paragraph">
    <w:name w:val="body-paragraph"/>
    <w:basedOn w:val="Normal"/>
    <w:rsid w:val="00B304E8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character" w:customStyle="1" w:styleId="url">
    <w:name w:val="url"/>
    <w:basedOn w:val="DefaultParagraphFont"/>
    <w:rsid w:val="00F01BC2"/>
  </w:style>
  <w:style w:type="paragraph" w:customStyle="1" w:styleId="msonormal0">
    <w:name w:val="msonormal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suppresstype">
    <w:name w:val="suppresstype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vanish/>
      <w:lang w:eastAsia="en-US"/>
    </w:rPr>
  </w:style>
  <w:style w:type="paragraph" w:customStyle="1" w:styleId="suppressedlabel">
    <w:name w:val="suppressedlabel"/>
    <w:basedOn w:val="Normal"/>
    <w:rsid w:val="006C7E7B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555555"/>
      <w:lang w:eastAsia="en-US"/>
    </w:rPr>
  </w:style>
  <w:style w:type="paragraph" w:customStyle="1" w:styleId="copybutton">
    <w:name w:val="copybutton"/>
    <w:basedOn w:val="Normal"/>
    <w:rsid w:val="006C7E7B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555555"/>
      <w:lang w:eastAsia="en-US"/>
    </w:rPr>
  </w:style>
  <w:style w:type="paragraph" w:customStyle="1" w:styleId="modal-button">
    <w:name w:val="modal-button"/>
    <w:basedOn w:val="Normal"/>
    <w:rsid w:val="006C7E7B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555555"/>
      <w:lang w:eastAsia="en-US"/>
    </w:rPr>
  </w:style>
  <w:style w:type="paragraph" w:customStyle="1" w:styleId="modal-button-right">
    <w:name w:val="modal-button-right"/>
    <w:basedOn w:val="Normal"/>
    <w:rsid w:val="006C7E7B"/>
    <w:pPr>
      <w:pBdr>
        <w:top w:val="single" w:sz="6" w:space="1" w:color="555555"/>
        <w:left w:val="single" w:sz="6" w:space="1" w:color="555555"/>
        <w:bottom w:val="single" w:sz="6" w:space="1" w:color="555555"/>
        <w:right w:val="single" w:sz="6" w:space="1" w:color="555555"/>
      </w:pBdr>
      <w:shd w:val="clear" w:color="auto" w:fill="EEEEEE"/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555555"/>
      <w:lang w:eastAsia="en-US"/>
    </w:rPr>
  </w:style>
  <w:style w:type="paragraph" w:customStyle="1" w:styleId="hidden">
    <w:name w:val="hidden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vanish/>
      <w:lang w:eastAsia="en-US"/>
    </w:rPr>
  </w:style>
  <w:style w:type="paragraph" w:customStyle="1" w:styleId="expandable">
    <w:name w:val="expandable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collapsed">
    <w:name w:val="collapsed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expandablesubsection">
    <w:name w:val="expandablesubsection"/>
    <w:basedOn w:val="Normal"/>
    <w:rsid w:val="006C7E7B"/>
    <w:pPr>
      <w:pBdr>
        <w:bottom w:val="single" w:sz="6" w:space="0" w:color="CCCCCC"/>
      </w:pBd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collaspablesubsection">
    <w:name w:val="collaspablesubsection"/>
    <w:basedOn w:val="Normal"/>
    <w:rsid w:val="006C7E7B"/>
    <w:pPr>
      <w:pBdr>
        <w:bottom w:val="single" w:sz="2" w:space="0" w:color="FFFFFF"/>
      </w:pBd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standardsubsection">
    <w:name w:val="standardsubsection"/>
    <w:basedOn w:val="Normal"/>
    <w:rsid w:val="006C7E7B"/>
    <w:pPr>
      <w:pBdr>
        <w:bottom w:val="single" w:sz="2" w:space="0" w:color="FFFFFF"/>
      </w:pBd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content">
    <w:name w:val="content"/>
    <w:basedOn w:val="Normal"/>
    <w:rsid w:val="006C7E7B"/>
    <w:pPr>
      <w:shd w:val="clear" w:color="auto" w:fill="FFFFFF"/>
      <w:suppressAutoHyphens w:val="0"/>
      <w:spacing w:after="300" w:line="240" w:lineRule="auto"/>
      <w:ind w:left="300" w:right="300" w:firstLine="0"/>
    </w:pPr>
    <w:rPr>
      <w:rFonts w:ascii="Times New Roman" w:hAnsi="Times New Roman" w:cs="Times New Roman"/>
      <w:lang w:eastAsia="en-US"/>
    </w:rPr>
  </w:style>
  <w:style w:type="paragraph" w:customStyle="1" w:styleId="sectionheader">
    <w:name w:val="sectionheader"/>
    <w:basedOn w:val="Normal"/>
    <w:rsid w:val="006C7E7B"/>
    <w:pPr>
      <w:pBdr>
        <w:top w:val="single" w:sz="6" w:space="8" w:color="CCCCCC"/>
        <w:left w:val="single" w:sz="6" w:space="15" w:color="CCCCCC"/>
        <w:right w:val="single" w:sz="6" w:space="15" w:color="CCCCCC"/>
      </w:pBdr>
      <w:shd w:val="clear" w:color="auto" w:fill="CCCCCC"/>
      <w:suppressAutoHyphens w:val="0"/>
      <w:spacing w:before="300" w:line="240" w:lineRule="auto"/>
      <w:ind w:left="300" w:right="300" w:firstLine="0"/>
    </w:pPr>
    <w:rPr>
      <w:rFonts w:ascii="Times New Roman" w:hAnsi="Times New Roman" w:cs="Times New Roman"/>
      <w:lang w:eastAsia="en-US"/>
    </w:rPr>
  </w:style>
  <w:style w:type="paragraph" w:customStyle="1" w:styleId="sectioncontent">
    <w:name w:val="sectioncontent"/>
    <w:basedOn w:val="Normal"/>
    <w:rsid w:val="006C7E7B"/>
    <w:pPr>
      <w:pBdr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uppressAutoHyphens w:val="0"/>
      <w:spacing w:after="150" w:line="240" w:lineRule="auto"/>
      <w:ind w:left="300" w:right="300" w:firstLine="0"/>
    </w:pPr>
    <w:rPr>
      <w:rFonts w:ascii="Times New Roman" w:hAnsi="Times New Roman" w:cs="Times New Roman"/>
      <w:lang w:eastAsia="en-US"/>
    </w:rPr>
  </w:style>
  <w:style w:type="paragraph" w:customStyle="1" w:styleId="subsectionheader">
    <w:name w:val="subsectionheader"/>
    <w:basedOn w:val="Normal"/>
    <w:rsid w:val="006C7E7B"/>
    <w:pPr>
      <w:pBdr>
        <w:top w:val="single" w:sz="6" w:space="8" w:color="CCCCCC"/>
        <w:left w:val="single" w:sz="6" w:space="15" w:color="CCCCCC"/>
        <w:right w:val="single" w:sz="6" w:space="15" w:color="CCCCCC"/>
      </w:pBdr>
      <w:shd w:val="clear" w:color="auto" w:fill="CCCCCC"/>
      <w:suppressAutoHyphens w:val="0"/>
      <w:spacing w:before="300" w:line="240" w:lineRule="auto"/>
      <w:ind w:right="300" w:firstLine="0"/>
    </w:pPr>
    <w:rPr>
      <w:rFonts w:ascii="Times New Roman" w:hAnsi="Times New Roman" w:cs="Times New Roman"/>
      <w:lang w:eastAsia="en-US"/>
    </w:rPr>
  </w:style>
  <w:style w:type="paragraph" w:customStyle="1" w:styleId="subsectioncontent">
    <w:name w:val="subsectioncontent"/>
    <w:basedOn w:val="Normal"/>
    <w:rsid w:val="006C7E7B"/>
    <w:pPr>
      <w:pBdr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uppressAutoHyphens w:val="0"/>
      <w:spacing w:after="150" w:line="240" w:lineRule="auto"/>
      <w:ind w:right="300" w:firstLine="0"/>
    </w:pPr>
    <w:rPr>
      <w:rFonts w:ascii="Times New Roman" w:hAnsi="Times New Roman" w:cs="Times New Roman"/>
      <w:lang w:eastAsia="en-US"/>
    </w:rPr>
  </w:style>
  <w:style w:type="paragraph" w:customStyle="1" w:styleId="white">
    <w:name w:val="white"/>
    <w:basedOn w:val="Normal"/>
    <w:rsid w:val="006C7E7B"/>
    <w:pPr>
      <w:shd w:val="clear" w:color="auto" w:fill="FFFFFF"/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red">
    <w:name w:val="red"/>
    <w:basedOn w:val="Normal"/>
    <w:rsid w:val="006C7E7B"/>
    <w:pPr>
      <w:shd w:val="clear" w:color="auto" w:fill="DF0101"/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redtext">
    <w:name w:val="redtext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DF0101"/>
      <w:lang w:eastAsia="en-US"/>
    </w:rPr>
  </w:style>
  <w:style w:type="paragraph" w:customStyle="1" w:styleId="left">
    <w:name w:val="left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indent">
    <w:name w:val="indent"/>
    <w:basedOn w:val="Normal"/>
    <w:rsid w:val="006C7E7B"/>
    <w:pPr>
      <w:suppressAutoHyphens w:val="0"/>
      <w:spacing w:before="100" w:beforeAutospacing="1" w:after="100" w:afterAutospacing="1" w:line="240" w:lineRule="auto"/>
      <w:ind w:left="300" w:firstLine="0"/>
    </w:pPr>
    <w:rPr>
      <w:rFonts w:ascii="Times New Roman" w:hAnsi="Times New Roman" w:cs="Times New Roman"/>
      <w:lang w:eastAsia="en-US"/>
    </w:rPr>
  </w:style>
  <w:style w:type="paragraph" w:customStyle="1" w:styleId="fullwidth">
    <w:name w:val="fullwidth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ulnerable">
    <w:name w:val="vulnerable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000000"/>
      <w:lang w:eastAsia="en-US"/>
    </w:rPr>
  </w:style>
  <w:style w:type="paragraph" w:customStyle="1" w:styleId="notvulnerable">
    <w:name w:val="notvulnerable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vanish/>
      <w:lang w:eastAsia="en-US"/>
    </w:rPr>
  </w:style>
  <w:style w:type="paragraph" w:customStyle="1" w:styleId="infolink">
    <w:name w:val="infolink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0000FF"/>
      <w:lang w:eastAsia="en-US"/>
    </w:rPr>
  </w:style>
  <w:style w:type="paragraph" w:customStyle="1" w:styleId="disclaimer">
    <w:name w:val="disclaimer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Arial" w:hAnsi="Arial" w:cs="Arial"/>
      <w:color w:val="888888"/>
      <w:sz w:val="14"/>
      <w:szCs w:val="14"/>
      <w:lang w:eastAsia="en-US"/>
    </w:rPr>
  </w:style>
  <w:style w:type="paragraph" w:customStyle="1" w:styleId="underline">
    <w:name w:val="underline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u w:val="single"/>
      <w:lang w:eastAsia="en-US"/>
    </w:rPr>
  </w:style>
  <w:style w:type="paragraph" w:customStyle="1" w:styleId="tooltip">
    <w:name w:val="tooltip"/>
    <w:basedOn w:val="Normal"/>
    <w:rsid w:val="006C7E7B"/>
    <w:pPr>
      <w:pBdr>
        <w:bottom w:val="dotted" w:sz="6" w:space="0" w:color="000000"/>
      </w:pBd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sortable">
    <w:name w:val="sortable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tooltiptext">
    <w:name w:val="tooltiptext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tooltiptext1">
    <w:name w:val="tooltiptext1"/>
    <w:basedOn w:val="Normal"/>
    <w:rsid w:val="006C7E7B"/>
    <w:pPr>
      <w:shd w:val="clear" w:color="auto" w:fill="CCCCCC"/>
      <w:suppressAutoHyphens w:val="0"/>
      <w:spacing w:before="100" w:beforeAutospacing="1" w:after="100" w:afterAutospacing="1" w:line="240" w:lineRule="auto"/>
      <w:ind w:firstLine="0"/>
      <w:jc w:val="center"/>
    </w:pPr>
    <w:rPr>
      <w:rFonts w:ascii="Times New Roman" w:hAnsi="Times New Roman" w:cs="Times New Roman"/>
      <w:lang w:eastAsia="en-US"/>
    </w:rPr>
  </w:style>
  <w:style w:type="paragraph" w:customStyle="1" w:styleId="scaninfo">
    <w:name w:val="scaninfo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character" w:customStyle="1" w:styleId="tooltip1">
    <w:name w:val="tooltip1"/>
    <w:basedOn w:val="DefaultParagraphFont"/>
    <w:rsid w:val="006C7E7B"/>
  </w:style>
  <w:style w:type="character" w:customStyle="1" w:styleId="underline1">
    <w:name w:val="underline1"/>
    <w:basedOn w:val="DefaultParagraphFont"/>
    <w:rsid w:val="006C7E7B"/>
    <w:rPr>
      <w:u w:val="single"/>
    </w:rPr>
  </w:style>
  <w:style w:type="paragraph" w:customStyle="1" w:styleId="vs1">
    <w:name w:val="vs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">
    <w:name w:val="vs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">
    <w:name w:val="vs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">
    <w:name w:val="vs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">
    <w:name w:val="vs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">
    <w:name w:val="vs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">
    <w:name w:val="vs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">
    <w:name w:val="vs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">
    <w:name w:val="vs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">
    <w:name w:val="vs1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">
    <w:name w:val="vs1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">
    <w:name w:val="vs1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">
    <w:name w:val="vs1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4">
    <w:name w:val="vs1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5">
    <w:name w:val="vs1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6">
    <w:name w:val="vs1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7">
    <w:name w:val="vs1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8">
    <w:name w:val="vs1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9">
    <w:name w:val="vs1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0">
    <w:name w:val="vs2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1">
    <w:name w:val="vs2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2">
    <w:name w:val="vs2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3">
    <w:name w:val="vs2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4">
    <w:name w:val="vs2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5">
    <w:name w:val="vs2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6">
    <w:name w:val="vs2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7">
    <w:name w:val="vs2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8">
    <w:name w:val="vs2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29">
    <w:name w:val="vs2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0">
    <w:name w:val="vs3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1">
    <w:name w:val="vs3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2">
    <w:name w:val="vs3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3">
    <w:name w:val="vs3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4">
    <w:name w:val="vs3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5">
    <w:name w:val="vs3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6">
    <w:name w:val="vs3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7">
    <w:name w:val="vs3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8">
    <w:name w:val="vs3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39">
    <w:name w:val="vs3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0">
    <w:name w:val="vs4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1">
    <w:name w:val="vs4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2">
    <w:name w:val="vs4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3">
    <w:name w:val="vs4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4">
    <w:name w:val="vs4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5">
    <w:name w:val="vs4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6">
    <w:name w:val="vs4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character" w:customStyle="1" w:styleId="redtext1">
    <w:name w:val="redtext1"/>
    <w:basedOn w:val="DefaultParagraphFont"/>
    <w:rsid w:val="006C7E7B"/>
    <w:rPr>
      <w:color w:val="DF0101"/>
    </w:rPr>
  </w:style>
  <w:style w:type="paragraph" w:customStyle="1" w:styleId="vs47">
    <w:name w:val="vs4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8">
    <w:name w:val="vs4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49">
    <w:name w:val="vs4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0">
    <w:name w:val="vs5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1">
    <w:name w:val="vs5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2">
    <w:name w:val="vs5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3">
    <w:name w:val="vs5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4">
    <w:name w:val="vs5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5">
    <w:name w:val="vs5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6">
    <w:name w:val="vs5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7">
    <w:name w:val="vs5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8">
    <w:name w:val="vs5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59">
    <w:name w:val="vs5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0">
    <w:name w:val="vs6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1">
    <w:name w:val="vs6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2">
    <w:name w:val="vs6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3">
    <w:name w:val="vs6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4">
    <w:name w:val="vs6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5">
    <w:name w:val="vs6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6">
    <w:name w:val="vs6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7">
    <w:name w:val="vs6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8">
    <w:name w:val="vs6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69">
    <w:name w:val="vs6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0">
    <w:name w:val="vs7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1">
    <w:name w:val="vs7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2">
    <w:name w:val="vs7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3">
    <w:name w:val="vs7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4">
    <w:name w:val="vs7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5">
    <w:name w:val="vs7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6">
    <w:name w:val="vs7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7">
    <w:name w:val="vs7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8">
    <w:name w:val="vs7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79">
    <w:name w:val="vs7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0">
    <w:name w:val="vs8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1">
    <w:name w:val="vs8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2">
    <w:name w:val="vs8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3">
    <w:name w:val="vs8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4">
    <w:name w:val="vs8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5">
    <w:name w:val="vs8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6">
    <w:name w:val="vs8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7">
    <w:name w:val="vs8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8">
    <w:name w:val="vs8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89">
    <w:name w:val="vs8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0">
    <w:name w:val="vs9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1">
    <w:name w:val="vs9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2">
    <w:name w:val="vs9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3">
    <w:name w:val="vs9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4">
    <w:name w:val="vs9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5">
    <w:name w:val="vs9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6">
    <w:name w:val="vs9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7">
    <w:name w:val="vs9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8">
    <w:name w:val="vs9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99">
    <w:name w:val="vs9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0">
    <w:name w:val="vs10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1">
    <w:name w:val="vs10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2">
    <w:name w:val="vs10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3">
    <w:name w:val="vs10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4">
    <w:name w:val="vs10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5">
    <w:name w:val="vs10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6">
    <w:name w:val="vs10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7">
    <w:name w:val="vs10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8">
    <w:name w:val="vs10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09">
    <w:name w:val="vs10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0">
    <w:name w:val="vs11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1">
    <w:name w:val="vs11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2">
    <w:name w:val="vs11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3">
    <w:name w:val="vs11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4">
    <w:name w:val="vs11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5">
    <w:name w:val="vs11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6">
    <w:name w:val="vs11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7">
    <w:name w:val="vs11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8">
    <w:name w:val="vs11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19">
    <w:name w:val="vs11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0">
    <w:name w:val="vs12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1">
    <w:name w:val="vs12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2">
    <w:name w:val="vs12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3">
    <w:name w:val="vs12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4">
    <w:name w:val="vs12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5">
    <w:name w:val="vs12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6">
    <w:name w:val="vs126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7">
    <w:name w:val="vs127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8">
    <w:name w:val="vs128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29">
    <w:name w:val="vs129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0">
    <w:name w:val="vs130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1">
    <w:name w:val="vs131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2">
    <w:name w:val="vs132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3">
    <w:name w:val="vs133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4">
    <w:name w:val="vs134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paragraph" w:customStyle="1" w:styleId="vs135">
    <w:name w:val="vs135"/>
    <w:basedOn w:val="Normal"/>
    <w:rsid w:val="006C7E7B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eastAsia="en-US"/>
    </w:rPr>
  </w:style>
  <w:style w:type="character" w:customStyle="1" w:styleId="suppressedlabel1">
    <w:name w:val="suppressedlabel1"/>
    <w:basedOn w:val="DefaultParagraphFont"/>
    <w:rsid w:val="006C7E7B"/>
    <w:rPr>
      <w:strike w:val="0"/>
      <w:dstrike w:val="0"/>
      <w:color w:val="555555"/>
      <w:u w:val="none"/>
      <w:effect w:val="none"/>
      <w:bdr w:val="single" w:sz="6" w:space="1" w:color="555555" w:frame="1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569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82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3682538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3070424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4082334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7737207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8040762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1964707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33299997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2346193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1146363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2691571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983003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19472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3129125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8508554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7606889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2000234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797101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282493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2434670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483386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9496478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716830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9022157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944915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640516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623921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7920097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7533200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5476163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591553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6352036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6416314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3330198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923340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2050585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3575100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6872872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4520672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6741108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5623854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7229054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3341643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1699258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4005693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5522357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1120614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1255589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345215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6125894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5074102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5608722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601343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2179159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2922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7559299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5193313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5065802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57223436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2788931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492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45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435948183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38895489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1957326426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</w:divsChild>
                    </w:div>
                    <w:div w:id="150689475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1687708661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2123256357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360404320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</w:divsChild>
                    </w:div>
                    <w:div w:id="1396938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1846479376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784933340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1270431145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920944442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</w:divsChild>
                    </w:div>
                    <w:div w:id="137280002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438526897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752045778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887299289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</w:divsChild>
                    </w:div>
                    <w:div w:id="112185006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151262064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112093994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1460339580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259412182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</w:divsChild>
                    </w:div>
                    <w:div w:id="191536083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741876407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387648892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992610701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  <w:div w:id="971255797">
                          <w:marLeft w:val="0"/>
                          <w:marRight w:val="30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5" w:color="CCCCCC"/>
                            <w:bottom w:val="single" w:sz="6" w:space="15" w:color="CCCCCC"/>
                            <w:right w:val="single" w:sz="6" w:space="1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2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790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47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0946736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7642906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8443084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4294781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8325271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907001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2439926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6424028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6122154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708680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9592302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549375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01503644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971311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8320008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620337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748238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312338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3042854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3811837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678128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399036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413729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7386046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2272213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2043932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7043544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3484219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9737526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5980325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3183470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243518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3943566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6879369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1228150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5511132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604658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153256620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9112711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1659210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9006316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243701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0874230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7757342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095688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7135451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3077569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7840726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0700476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74675522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0059836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2593193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2475866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1176624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0779608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958288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303864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0696481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563831397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30134551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840636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619297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5085772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77343349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354467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7501903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617926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4563152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10476666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588073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5628680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0482933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459209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9990265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81845569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74255859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7087960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801280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34756628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141127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1935736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502139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4026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0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802">
          <w:marLeft w:val="-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18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510965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8855759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829479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88829845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72366977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0766142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04285361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4357917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6828784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3412232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7512368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2640088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8002804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2902830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3921962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2434192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2775121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1795407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83021731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8701038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6715052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671173673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9091785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502313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88417859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04420803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09960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50844894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486892155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52698567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42218954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0684827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5513513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0698767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2060484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2853572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3724995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25297415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6263035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5035592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0839229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8527110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84628946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60091629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4100026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20968556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80061081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97741537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1770556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30399695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5705874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75759654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47726458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4596680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638145332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201368392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4339255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6182453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34717434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414134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5217488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39670946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1641902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98790541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15114243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790709504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932130500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492678484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35522697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358315116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2558186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945309019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8140208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053377662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7184168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412045146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23222764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151364631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  <w:div w:id="1066532991">
                  <w:marLeft w:val="0"/>
                  <w:marRight w:val="300"/>
                  <w:marTop w:val="0"/>
                  <w:marBottom w:val="150"/>
                  <w:divBdr>
                    <w:top w:val="none" w:sz="0" w:space="0" w:color="auto"/>
                    <w:left w:val="single" w:sz="6" w:space="15" w:color="CCCCCC"/>
                    <w:bottom w:val="single" w:sz="6" w:space="15" w:color="CCCCCC"/>
                    <w:right w:val="single" w:sz="6" w:space="15" w:color="CCCCCC"/>
                  </w:divBdr>
                  <w:divsChild>
                    <w:div w:id="195752000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622153099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  <w:div w:id="2106029373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  <w:div w:id="1469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1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dependency-check-report-BEFORE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dependency-check-report-AFT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c\Downloads\mla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7216B51EB4495A529BBC35DCB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4629-3CBB-49AE-ACC6-EE4A949C0B28}"/>
      </w:docPartPr>
      <w:docPartBody>
        <w:p w:rsidR="00C64B98" w:rsidRDefault="009D08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202AC1" w:rsidRDefault="009D08C5">
          <w:pPr>
            <w:pStyle w:val="FC17216B51EB4495A529BBC35DCBB77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C5"/>
    <w:rsid w:val="00000E1A"/>
    <w:rsid w:val="00022C4A"/>
    <w:rsid w:val="001366CF"/>
    <w:rsid w:val="0017064D"/>
    <w:rsid w:val="001A273E"/>
    <w:rsid w:val="001D3D40"/>
    <w:rsid w:val="00202AC1"/>
    <w:rsid w:val="00221F6B"/>
    <w:rsid w:val="002434E0"/>
    <w:rsid w:val="002719F5"/>
    <w:rsid w:val="00284838"/>
    <w:rsid w:val="002A302C"/>
    <w:rsid w:val="002B7E3F"/>
    <w:rsid w:val="002D1380"/>
    <w:rsid w:val="003C3F0C"/>
    <w:rsid w:val="00420305"/>
    <w:rsid w:val="00432B6C"/>
    <w:rsid w:val="00437973"/>
    <w:rsid w:val="004B237C"/>
    <w:rsid w:val="0053525B"/>
    <w:rsid w:val="00576284"/>
    <w:rsid w:val="00577A4E"/>
    <w:rsid w:val="005E1E39"/>
    <w:rsid w:val="00652DE9"/>
    <w:rsid w:val="006B6679"/>
    <w:rsid w:val="0070795C"/>
    <w:rsid w:val="00720FBC"/>
    <w:rsid w:val="00737E98"/>
    <w:rsid w:val="00777E5C"/>
    <w:rsid w:val="00782399"/>
    <w:rsid w:val="00792B56"/>
    <w:rsid w:val="007B45EB"/>
    <w:rsid w:val="007B7614"/>
    <w:rsid w:val="007D021E"/>
    <w:rsid w:val="007F3CA6"/>
    <w:rsid w:val="008976D7"/>
    <w:rsid w:val="008E5157"/>
    <w:rsid w:val="008F7CCB"/>
    <w:rsid w:val="00982A2B"/>
    <w:rsid w:val="00992A1C"/>
    <w:rsid w:val="009C3240"/>
    <w:rsid w:val="009D08C5"/>
    <w:rsid w:val="00A0324E"/>
    <w:rsid w:val="00A354AF"/>
    <w:rsid w:val="00A731CC"/>
    <w:rsid w:val="00A87E6F"/>
    <w:rsid w:val="00AA0C79"/>
    <w:rsid w:val="00AD1FF3"/>
    <w:rsid w:val="00B15051"/>
    <w:rsid w:val="00B96333"/>
    <w:rsid w:val="00C61EE1"/>
    <w:rsid w:val="00C64B98"/>
    <w:rsid w:val="00C67BCD"/>
    <w:rsid w:val="00C71D8D"/>
    <w:rsid w:val="00CB7EC6"/>
    <w:rsid w:val="00CC22DC"/>
    <w:rsid w:val="00D330EC"/>
    <w:rsid w:val="00D439F6"/>
    <w:rsid w:val="00D44C60"/>
    <w:rsid w:val="00D914E8"/>
    <w:rsid w:val="00DD20EC"/>
    <w:rsid w:val="00E0310E"/>
    <w:rsid w:val="00E5279A"/>
    <w:rsid w:val="00E75E5B"/>
    <w:rsid w:val="00E84C87"/>
    <w:rsid w:val="00EA2404"/>
    <w:rsid w:val="00ED0FDE"/>
    <w:rsid w:val="00EF2FD5"/>
    <w:rsid w:val="00F35807"/>
    <w:rsid w:val="00F4372A"/>
    <w:rsid w:val="00F97D67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C17216B51EB4495A529BBC35DCBB77D">
    <w:name w:val="FC17216B51EB4495A529BBC35DCBB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483D7B409F643BC90CCA6FBDF51DC" ma:contentTypeVersion="8" ma:contentTypeDescription="Create a new document." ma:contentTypeScope="" ma:versionID="ff9fc6670aa91ec386ef0df4788c7ad2">
  <xsd:schema xmlns:xsd="http://www.w3.org/2001/XMLSchema" xmlns:xs="http://www.w3.org/2001/XMLSchema" xmlns:p="http://schemas.microsoft.com/office/2006/metadata/properties" xmlns:ns3="f88159f7-43eb-4966-8cec-98edb273f4a4" targetNamespace="http://schemas.microsoft.com/office/2006/metadata/properties" ma:root="true" ma:fieldsID="a0a6afe19f1d5be6b9ab621432a64a33" ns3:_="">
    <xsd:import namespace="f88159f7-43eb-4966-8cec-98edb273f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159f7-43eb-4966-8cec-98edb273f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4DE0E1-DD8F-40D5-9C1F-7C9DEF4BD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D4E1D-8F94-4EA4-825C-EF833E8B8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159f7-43eb-4966-8cec-98edb273f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3CBCF2-6C8B-0844-9B4B-40365237577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73E0F1-CF0C-4DBD-82F5-BAAFEC8E1E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C:\Users\manic\Downloads\mla-template.dotx</Template>
  <TotalTime>25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Baires</dc:creator>
  <cp:keywords/>
  <dc:description/>
  <cp:lastModifiedBy>Baires, Alexander</cp:lastModifiedBy>
  <cp:revision>16</cp:revision>
  <dcterms:created xsi:type="dcterms:W3CDTF">2024-06-13T23:37:00Z</dcterms:created>
  <dcterms:modified xsi:type="dcterms:W3CDTF">2024-06-20T02:51:00Z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ContentTypeId">
    <vt:lpwstr>0x0101003A6483D7B409F643BC90CCA6FBDF51DC</vt:lpwstr>
  </property>
  <property fmtid="{D5CDD505-2E9C-101B-9397-08002B2CF9AE}" pid="5" name="GrammarlyDocumentId">
    <vt:lpwstr>79024f1aa21357ea9fb2d8e4fdee001ff3f2705a5c68f9cd2fe46389aa40755d</vt:lpwstr>
  </property>
</Properties>
</file>